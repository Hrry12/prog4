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C7C35D" w14:textId="77777777" w:rsidR="007A1463" w:rsidRDefault="007A1463">
      <w:pPr>
        <w:widowControl/>
        <w:spacing w:line="276" w:lineRule="auto"/>
        <w:jc w:val="center"/>
        <w:rPr>
          <w:rFonts w:ascii="Arial" w:eastAsia="Arial" w:hAnsi="Arial" w:cs="Arial"/>
          <w:b/>
          <w:sz w:val="32"/>
          <w:szCs w:val="32"/>
        </w:rPr>
      </w:pPr>
    </w:p>
    <w:p w14:paraId="3B9EC1F8" w14:textId="77777777" w:rsidR="007A1463" w:rsidRDefault="007A1463">
      <w:pPr>
        <w:widowControl/>
        <w:spacing w:line="276" w:lineRule="auto"/>
        <w:rPr>
          <w:rFonts w:ascii="Arial" w:eastAsia="Arial" w:hAnsi="Arial" w:cs="Arial"/>
          <w:b/>
          <w:sz w:val="32"/>
          <w:szCs w:val="32"/>
        </w:rPr>
      </w:pPr>
    </w:p>
    <w:p w14:paraId="5484123F" w14:textId="77777777" w:rsidR="007A1463" w:rsidRDefault="007A1463">
      <w:pPr>
        <w:widowControl/>
        <w:spacing w:line="276" w:lineRule="auto"/>
        <w:jc w:val="center"/>
        <w:rPr>
          <w:rFonts w:ascii="Arial" w:eastAsia="Arial" w:hAnsi="Arial" w:cs="Arial"/>
          <w:b/>
          <w:sz w:val="32"/>
          <w:szCs w:val="32"/>
        </w:rPr>
      </w:pPr>
    </w:p>
    <w:p w14:paraId="69BCDBD7" w14:textId="77777777" w:rsidR="007A1463" w:rsidRDefault="007A1463">
      <w:pPr>
        <w:widowControl/>
        <w:spacing w:line="276" w:lineRule="auto"/>
        <w:rPr>
          <w:rFonts w:ascii="Arial" w:eastAsia="Arial" w:hAnsi="Arial" w:cs="Arial"/>
          <w:b/>
          <w:sz w:val="32"/>
          <w:szCs w:val="32"/>
        </w:rPr>
      </w:pPr>
    </w:p>
    <w:p w14:paraId="0D4AC8F6" w14:textId="77777777" w:rsidR="007A1463" w:rsidRPr="00A57128" w:rsidRDefault="00533728">
      <w:pPr>
        <w:widowControl/>
        <w:spacing w:line="276" w:lineRule="auto"/>
        <w:jc w:val="center"/>
        <w:rPr>
          <w:rFonts w:ascii="Arial" w:eastAsia="Arial" w:hAnsi="Arial" w:cs="Arial"/>
          <w:b/>
          <w:sz w:val="32"/>
          <w:szCs w:val="32"/>
          <w:lang w:val="es-PA"/>
        </w:rPr>
      </w:pPr>
      <w:r w:rsidRPr="00A57128">
        <w:rPr>
          <w:rFonts w:ascii="Arial" w:eastAsia="Arial" w:hAnsi="Arial" w:cs="Arial"/>
          <w:b/>
          <w:sz w:val="32"/>
          <w:szCs w:val="32"/>
          <w:lang w:val="es-PA"/>
        </w:rPr>
        <w:t xml:space="preserve">Universidad Latina </w:t>
      </w:r>
    </w:p>
    <w:p w14:paraId="090C3088" w14:textId="77777777" w:rsidR="007A1463" w:rsidRPr="00A57128" w:rsidRDefault="00533728">
      <w:pPr>
        <w:widowControl/>
        <w:spacing w:line="276" w:lineRule="auto"/>
        <w:jc w:val="center"/>
        <w:rPr>
          <w:rFonts w:ascii="Arial" w:eastAsia="Arial" w:hAnsi="Arial" w:cs="Arial"/>
          <w:b/>
          <w:sz w:val="32"/>
          <w:szCs w:val="32"/>
          <w:lang w:val="es-PA"/>
        </w:rPr>
      </w:pPr>
      <w:r w:rsidRPr="00A57128">
        <w:rPr>
          <w:rFonts w:ascii="Arial" w:eastAsia="Arial" w:hAnsi="Arial" w:cs="Arial"/>
          <w:b/>
          <w:sz w:val="32"/>
          <w:szCs w:val="32"/>
          <w:lang w:val="es-PA"/>
        </w:rPr>
        <w:t>de Panamá</w:t>
      </w:r>
    </w:p>
    <w:p w14:paraId="33AE767F" w14:textId="77777777" w:rsidR="007A1463" w:rsidRPr="00A57128" w:rsidRDefault="007A1463">
      <w:pPr>
        <w:widowControl/>
        <w:spacing w:line="276" w:lineRule="auto"/>
        <w:jc w:val="center"/>
        <w:rPr>
          <w:rFonts w:ascii="Arial" w:eastAsia="Arial" w:hAnsi="Arial" w:cs="Arial"/>
          <w:b/>
          <w:sz w:val="26"/>
          <w:szCs w:val="26"/>
          <w:lang w:val="es-PA"/>
        </w:rPr>
      </w:pPr>
    </w:p>
    <w:p w14:paraId="4704BC9B" w14:textId="77777777" w:rsidR="007A1463" w:rsidRPr="00A57128" w:rsidRDefault="007A1463">
      <w:pPr>
        <w:widowControl/>
        <w:spacing w:line="276" w:lineRule="auto"/>
        <w:jc w:val="both"/>
        <w:rPr>
          <w:rFonts w:ascii="Arial" w:eastAsia="Arial" w:hAnsi="Arial" w:cs="Arial"/>
          <w:b/>
          <w:sz w:val="26"/>
          <w:szCs w:val="26"/>
          <w:lang w:val="es-PA"/>
        </w:rPr>
      </w:pPr>
    </w:p>
    <w:p w14:paraId="1BC45150" w14:textId="77777777" w:rsidR="007A1463" w:rsidRPr="00A57128" w:rsidRDefault="007A1463">
      <w:pPr>
        <w:widowControl/>
        <w:spacing w:line="276" w:lineRule="auto"/>
        <w:jc w:val="center"/>
        <w:rPr>
          <w:rFonts w:ascii="Arial" w:eastAsia="Arial" w:hAnsi="Arial" w:cs="Arial"/>
          <w:b/>
          <w:sz w:val="26"/>
          <w:szCs w:val="26"/>
          <w:lang w:val="es-PA"/>
        </w:rPr>
      </w:pPr>
    </w:p>
    <w:p w14:paraId="55703D15" w14:textId="77777777" w:rsidR="007A1463" w:rsidRPr="00A57128" w:rsidRDefault="007A1463">
      <w:pPr>
        <w:widowControl/>
        <w:spacing w:line="276" w:lineRule="auto"/>
        <w:jc w:val="center"/>
        <w:rPr>
          <w:rFonts w:ascii="Arial" w:eastAsia="Arial" w:hAnsi="Arial" w:cs="Arial"/>
          <w:b/>
          <w:sz w:val="26"/>
          <w:szCs w:val="26"/>
          <w:lang w:val="es-PA"/>
        </w:rPr>
      </w:pPr>
    </w:p>
    <w:p w14:paraId="4DE4325C" w14:textId="56EDF5FE" w:rsidR="007A1463" w:rsidRPr="00A57128" w:rsidRDefault="00533728">
      <w:pPr>
        <w:widowControl/>
        <w:spacing w:line="276" w:lineRule="auto"/>
        <w:jc w:val="center"/>
        <w:rPr>
          <w:rFonts w:ascii="Arial" w:eastAsia="Arial" w:hAnsi="Arial" w:cs="Arial"/>
          <w:b/>
          <w:sz w:val="26"/>
          <w:szCs w:val="26"/>
          <w:lang w:val="es-PA"/>
        </w:rPr>
      </w:pPr>
      <w:r w:rsidRPr="00A57128">
        <w:rPr>
          <w:rFonts w:ascii="Arial" w:eastAsia="Arial" w:hAnsi="Arial" w:cs="Arial"/>
          <w:b/>
          <w:sz w:val="26"/>
          <w:szCs w:val="26"/>
          <w:lang w:val="es-PA"/>
        </w:rPr>
        <w:t>Profesor</w:t>
      </w:r>
      <w:r w:rsidRPr="00A57128">
        <w:rPr>
          <w:rFonts w:ascii="Arial" w:eastAsia="Arial" w:hAnsi="Arial" w:cs="Arial"/>
          <w:b/>
          <w:sz w:val="26"/>
          <w:szCs w:val="26"/>
          <w:lang w:val="es-PA"/>
        </w:rPr>
        <w:t>:</w:t>
      </w:r>
    </w:p>
    <w:p w14:paraId="466CC432" w14:textId="51168F73" w:rsidR="007A1463" w:rsidRPr="00A57128" w:rsidRDefault="00CB0B0E">
      <w:pPr>
        <w:widowControl/>
        <w:spacing w:line="276" w:lineRule="auto"/>
        <w:jc w:val="center"/>
        <w:rPr>
          <w:rFonts w:ascii="Arial" w:eastAsia="Arial" w:hAnsi="Arial" w:cs="Arial"/>
          <w:sz w:val="26"/>
          <w:szCs w:val="26"/>
          <w:lang w:val="es-PA"/>
        </w:rPr>
      </w:pPr>
      <w:proofErr w:type="spellStart"/>
      <w:r>
        <w:rPr>
          <w:rFonts w:ascii="Arial" w:eastAsia="Arial" w:hAnsi="Arial" w:cs="Arial"/>
          <w:sz w:val="26"/>
          <w:szCs w:val="26"/>
          <w:lang w:val="es-PA"/>
        </w:rPr>
        <w:t>Oriel</w:t>
      </w:r>
      <w:proofErr w:type="spellEnd"/>
      <w:r>
        <w:rPr>
          <w:rFonts w:ascii="Arial" w:eastAsia="Arial" w:hAnsi="Arial" w:cs="Arial"/>
          <w:sz w:val="26"/>
          <w:szCs w:val="26"/>
          <w:lang w:val="es-PA"/>
        </w:rPr>
        <w:t xml:space="preserve"> Cedeño</w:t>
      </w:r>
    </w:p>
    <w:p w14:paraId="55AF84A9" w14:textId="77777777" w:rsidR="007A1463" w:rsidRPr="00A57128" w:rsidRDefault="007A1463">
      <w:pPr>
        <w:widowControl/>
        <w:spacing w:line="276" w:lineRule="auto"/>
        <w:rPr>
          <w:rFonts w:ascii="Arial" w:eastAsia="Arial" w:hAnsi="Arial" w:cs="Arial"/>
          <w:b/>
          <w:sz w:val="26"/>
          <w:szCs w:val="26"/>
          <w:lang w:val="es-PA"/>
        </w:rPr>
      </w:pPr>
    </w:p>
    <w:p w14:paraId="498120B5" w14:textId="77777777" w:rsidR="007A1463" w:rsidRPr="00A57128" w:rsidRDefault="007A1463">
      <w:pPr>
        <w:widowControl/>
        <w:spacing w:line="276" w:lineRule="auto"/>
        <w:jc w:val="center"/>
        <w:rPr>
          <w:rFonts w:ascii="Arial" w:eastAsia="Arial" w:hAnsi="Arial" w:cs="Arial"/>
          <w:b/>
          <w:sz w:val="26"/>
          <w:szCs w:val="26"/>
          <w:lang w:val="es-PA"/>
        </w:rPr>
      </w:pPr>
    </w:p>
    <w:p w14:paraId="79D0AD5F" w14:textId="77777777" w:rsidR="007A1463" w:rsidRPr="00A57128" w:rsidRDefault="007A1463">
      <w:pPr>
        <w:widowControl/>
        <w:spacing w:line="276" w:lineRule="auto"/>
        <w:jc w:val="both"/>
        <w:rPr>
          <w:rFonts w:ascii="Arial" w:eastAsia="Arial" w:hAnsi="Arial" w:cs="Arial"/>
          <w:b/>
          <w:sz w:val="26"/>
          <w:szCs w:val="26"/>
          <w:lang w:val="es-PA"/>
        </w:rPr>
      </w:pPr>
    </w:p>
    <w:p w14:paraId="55980BBF" w14:textId="77777777" w:rsidR="007A1463" w:rsidRPr="00A57128" w:rsidRDefault="007A1463">
      <w:pPr>
        <w:widowControl/>
        <w:spacing w:line="276" w:lineRule="auto"/>
        <w:jc w:val="center"/>
        <w:rPr>
          <w:rFonts w:ascii="Arial" w:eastAsia="Arial" w:hAnsi="Arial" w:cs="Arial"/>
          <w:b/>
          <w:sz w:val="26"/>
          <w:szCs w:val="26"/>
          <w:lang w:val="es-PA"/>
        </w:rPr>
      </w:pPr>
    </w:p>
    <w:p w14:paraId="45079081" w14:textId="77777777" w:rsidR="007A1463" w:rsidRPr="00A57128" w:rsidRDefault="00533728">
      <w:pPr>
        <w:widowControl/>
        <w:spacing w:line="276" w:lineRule="auto"/>
        <w:jc w:val="center"/>
        <w:rPr>
          <w:rFonts w:ascii="Arial" w:eastAsia="Arial" w:hAnsi="Arial" w:cs="Arial"/>
          <w:b/>
          <w:sz w:val="26"/>
          <w:szCs w:val="26"/>
          <w:lang w:val="es-PA"/>
        </w:rPr>
      </w:pPr>
      <w:r w:rsidRPr="00A57128">
        <w:rPr>
          <w:rFonts w:ascii="Arial" w:eastAsia="Arial" w:hAnsi="Arial" w:cs="Arial"/>
          <w:b/>
          <w:sz w:val="26"/>
          <w:szCs w:val="26"/>
          <w:lang w:val="es-PA"/>
        </w:rPr>
        <w:t>Nombre y N° de Cédula</w:t>
      </w:r>
    </w:p>
    <w:tbl>
      <w:tblPr>
        <w:tblStyle w:val="a"/>
        <w:tblW w:w="4860" w:type="dxa"/>
        <w:jc w:val="center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2535"/>
        <w:gridCol w:w="2325"/>
      </w:tblGrid>
      <w:tr w:rsidR="007A1463" w14:paraId="01A3666F" w14:textId="77777777">
        <w:trPr>
          <w:jc w:val="center"/>
        </w:trPr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F70D7" w14:textId="77777777" w:rsidR="007A1463" w:rsidRDefault="00A57128">
            <w:pPr>
              <w:widowControl/>
              <w:spacing w:line="276" w:lineRule="auto"/>
              <w:jc w:val="center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 xml:space="preserve">Adrian Campbell   </w:t>
            </w:r>
          </w:p>
        </w:tc>
        <w:tc>
          <w:tcPr>
            <w:tcW w:w="2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8C8FC" w14:textId="77777777" w:rsidR="007A1463" w:rsidRDefault="00A57128" w:rsidP="00A57128">
            <w:pPr>
              <w:widowControl/>
              <w:spacing w:line="276" w:lineRule="auto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8-1005-1486</w:t>
            </w:r>
          </w:p>
        </w:tc>
      </w:tr>
    </w:tbl>
    <w:p w14:paraId="749D5F9A" w14:textId="77777777" w:rsidR="007A1463" w:rsidRDefault="007A1463">
      <w:pPr>
        <w:widowControl/>
        <w:spacing w:line="276" w:lineRule="auto"/>
        <w:rPr>
          <w:rFonts w:ascii="Arial" w:eastAsia="Arial" w:hAnsi="Arial" w:cs="Arial"/>
          <w:b/>
          <w:sz w:val="26"/>
          <w:szCs w:val="26"/>
        </w:rPr>
      </w:pPr>
    </w:p>
    <w:p w14:paraId="54698863" w14:textId="77777777" w:rsidR="007A1463" w:rsidRDefault="007A1463">
      <w:pPr>
        <w:widowControl/>
        <w:spacing w:line="276" w:lineRule="auto"/>
        <w:jc w:val="both"/>
        <w:rPr>
          <w:rFonts w:ascii="Arial" w:eastAsia="Arial" w:hAnsi="Arial" w:cs="Arial"/>
          <w:b/>
          <w:sz w:val="26"/>
          <w:szCs w:val="26"/>
        </w:rPr>
      </w:pPr>
    </w:p>
    <w:p w14:paraId="6FA2237D" w14:textId="77777777" w:rsidR="007A1463" w:rsidRDefault="007A1463">
      <w:pPr>
        <w:widowControl/>
        <w:spacing w:line="276" w:lineRule="auto"/>
        <w:jc w:val="both"/>
        <w:rPr>
          <w:rFonts w:ascii="Arial" w:eastAsia="Arial" w:hAnsi="Arial" w:cs="Arial"/>
          <w:b/>
          <w:sz w:val="26"/>
          <w:szCs w:val="26"/>
        </w:rPr>
      </w:pPr>
    </w:p>
    <w:p w14:paraId="3A387755" w14:textId="77777777" w:rsidR="007A1463" w:rsidRDefault="007A1463">
      <w:pPr>
        <w:widowControl/>
        <w:spacing w:line="276" w:lineRule="auto"/>
        <w:jc w:val="center"/>
        <w:rPr>
          <w:rFonts w:ascii="Arial" w:eastAsia="Arial" w:hAnsi="Arial" w:cs="Arial"/>
          <w:b/>
          <w:sz w:val="26"/>
          <w:szCs w:val="26"/>
        </w:rPr>
      </w:pPr>
    </w:p>
    <w:p w14:paraId="2346DAB6" w14:textId="77777777" w:rsidR="007A1463" w:rsidRDefault="00533728">
      <w:pPr>
        <w:widowControl/>
        <w:spacing w:line="276" w:lineRule="auto"/>
        <w:jc w:val="center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Materia</w:t>
      </w:r>
    </w:p>
    <w:p w14:paraId="704141FE" w14:textId="7D308384" w:rsidR="007A1463" w:rsidRDefault="00CB0B0E">
      <w:pPr>
        <w:widowControl/>
        <w:spacing w:line="276" w:lineRule="auto"/>
        <w:jc w:val="center"/>
        <w:rPr>
          <w:rFonts w:ascii="Arial" w:eastAsia="Arial" w:hAnsi="Arial" w:cs="Arial"/>
          <w:sz w:val="26"/>
          <w:szCs w:val="26"/>
        </w:rPr>
      </w:pPr>
      <w:proofErr w:type="spellStart"/>
      <w:r>
        <w:rPr>
          <w:rFonts w:ascii="Arial" w:eastAsia="Arial" w:hAnsi="Arial" w:cs="Arial"/>
          <w:sz w:val="26"/>
          <w:szCs w:val="26"/>
        </w:rPr>
        <w:t>Programacion</w:t>
      </w:r>
      <w:proofErr w:type="spellEnd"/>
      <w:r>
        <w:rPr>
          <w:rFonts w:ascii="Arial" w:eastAsia="Arial" w:hAnsi="Arial" w:cs="Arial"/>
          <w:sz w:val="26"/>
          <w:szCs w:val="26"/>
        </w:rPr>
        <w:t xml:space="preserve"> 4</w:t>
      </w:r>
    </w:p>
    <w:p w14:paraId="128DB13A" w14:textId="77777777" w:rsidR="007A1463" w:rsidRDefault="007A1463">
      <w:pPr>
        <w:widowControl/>
        <w:spacing w:line="300" w:lineRule="auto"/>
        <w:rPr>
          <w:rFonts w:ascii="Proxima Nova" w:eastAsia="Proxima Nova" w:hAnsi="Proxima Nova" w:cs="Proxima Nova"/>
          <w:b/>
          <w:sz w:val="28"/>
          <w:szCs w:val="28"/>
        </w:rPr>
      </w:pPr>
    </w:p>
    <w:p w14:paraId="60D4AC99" w14:textId="77777777" w:rsidR="007A1463" w:rsidRDefault="007A1463">
      <w:pPr>
        <w:widowControl/>
        <w:spacing w:line="300" w:lineRule="auto"/>
        <w:rPr>
          <w:rFonts w:ascii="Proxima Nova" w:eastAsia="Proxima Nova" w:hAnsi="Proxima Nova" w:cs="Proxima Nova"/>
          <w:b/>
          <w:sz w:val="28"/>
          <w:szCs w:val="28"/>
        </w:rPr>
      </w:pPr>
    </w:p>
    <w:p w14:paraId="59EE6211" w14:textId="77777777" w:rsidR="007A1463" w:rsidRDefault="007A1463">
      <w:pPr>
        <w:widowControl/>
        <w:spacing w:line="300" w:lineRule="auto"/>
        <w:rPr>
          <w:rFonts w:ascii="Proxima Nova" w:eastAsia="Proxima Nova" w:hAnsi="Proxima Nova" w:cs="Proxima Nova"/>
          <w:b/>
          <w:sz w:val="28"/>
          <w:szCs w:val="28"/>
        </w:rPr>
      </w:pPr>
    </w:p>
    <w:p w14:paraId="29350303" w14:textId="77777777" w:rsidR="007A1463" w:rsidRDefault="007A1463">
      <w:pPr>
        <w:widowControl/>
        <w:spacing w:line="300" w:lineRule="auto"/>
        <w:rPr>
          <w:rFonts w:ascii="Proxima Nova" w:eastAsia="Proxima Nova" w:hAnsi="Proxima Nova" w:cs="Proxima Nova"/>
          <w:b/>
          <w:sz w:val="28"/>
          <w:szCs w:val="28"/>
        </w:rPr>
      </w:pPr>
    </w:p>
    <w:p w14:paraId="71C165F3" w14:textId="77777777" w:rsidR="007A1463" w:rsidRDefault="00533728">
      <w:pPr>
        <w:widowControl/>
        <w:spacing w:line="30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Tema</w:t>
      </w:r>
    </w:p>
    <w:p w14:paraId="23710FA5" w14:textId="5AE09623" w:rsidR="007A1463" w:rsidRDefault="00CB0B0E">
      <w:pPr>
        <w:widowControl/>
        <w:spacing w:line="300" w:lineRule="auto"/>
        <w:jc w:val="center"/>
        <w:rPr>
          <w:rFonts w:ascii="Arial" w:eastAsia="Arial" w:hAnsi="Arial" w:cs="Arial"/>
          <w:b/>
          <w:sz w:val="26"/>
          <w:szCs w:val="26"/>
        </w:rPr>
      </w:pPr>
      <w:proofErr w:type="spellStart"/>
      <w:r>
        <w:rPr>
          <w:rFonts w:ascii="Arial" w:eastAsia="Arial" w:hAnsi="Arial" w:cs="Arial"/>
          <w:b/>
          <w:sz w:val="26"/>
          <w:szCs w:val="26"/>
        </w:rPr>
        <w:t>Parcial</w:t>
      </w:r>
      <w:proofErr w:type="spellEnd"/>
      <w:r>
        <w:rPr>
          <w:rFonts w:ascii="Arial" w:eastAsia="Arial" w:hAnsi="Arial" w:cs="Arial"/>
          <w:b/>
          <w:sz w:val="26"/>
          <w:szCs w:val="26"/>
        </w:rPr>
        <w:t xml:space="preserve"> 1</w:t>
      </w:r>
    </w:p>
    <w:p w14:paraId="4371E3DD" w14:textId="77777777" w:rsidR="007A1463" w:rsidRDefault="00533728">
      <w:pPr>
        <w:widowControl/>
        <w:spacing w:line="276" w:lineRule="auto"/>
        <w:ind w:left="720"/>
        <w:rPr>
          <w:rFonts w:ascii="Arial" w:eastAsia="Arial" w:hAnsi="Arial" w:cs="Arial"/>
          <w:b/>
          <w:sz w:val="26"/>
          <w:szCs w:val="26"/>
        </w:rPr>
      </w:pPr>
      <w:r>
        <w:br w:type="page"/>
      </w:r>
    </w:p>
    <w:p w14:paraId="6AD7090C" w14:textId="77777777" w:rsidR="00533728" w:rsidRDefault="00533728">
      <w:pPr>
        <w:pStyle w:val="Ttulo"/>
        <w:rPr>
          <w:sz w:val="17"/>
          <w:szCs w:val="17"/>
        </w:rPr>
      </w:pPr>
      <w:r>
        <w:rPr>
          <w:noProof/>
          <w:sz w:val="17"/>
          <w:szCs w:val="17"/>
        </w:rPr>
        <w:lastRenderedPageBreak/>
        <w:drawing>
          <wp:inline distT="0" distB="0" distL="0" distR="0" wp14:anchorId="14B00F78" wp14:editId="427C0B95">
            <wp:extent cx="5010150" cy="8851900"/>
            <wp:effectExtent l="0" t="0" r="0" b="6350"/>
            <wp:docPr id="186848955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89554" name="Imagen 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7"/>
          <w:szCs w:val="17"/>
        </w:rPr>
        <w:lastRenderedPageBreak/>
        <w:drawing>
          <wp:inline distT="0" distB="0" distL="0" distR="0" wp14:anchorId="1D5C2EDA" wp14:editId="4EBC4B67">
            <wp:extent cx="5429250" cy="8382000"/>
            <wp:effectExtent l="0" t="0" r="0" b="0"/>
            <wp:docPr id="72734849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48494" name="Imagen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7"/>
          <w:szCs w:val="17"/>
        </w:rPr>
        <w:lastRenderedPageBreak/>
        <w:drawing>
          <wp:inline distT="0" distB="0" distL="0" distR="0" wp14:anchorId="431440C1" wp14:editId="317B8BC3">
            <wp:extent cx="4533900" cy="8947150"/>
            <wp:effectExtent l="0" t="0" r="0" b="6350"/>
            <wp:docPr id="5398515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894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7"/>
          <w:szCs w:val="17"/>
        </w:rPr>
        <w:lastRenderedPageBreak/>
        <w:drawing>
          <wp:inline distT="0" distB="0" distL="0" distR="0" wp14:anchorId="36E9F566" wp14:editId="270DD813">
            <wp:extent cx="3562350" cy="3105150"/>
            <wp:effectExtent l="0" t="0" r="0" b="0"/>
            <wp:docPr id="8733283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28342" name="Imagen 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7"/>
          <w:szCs w:val="17"/>
        </w:rPr>
        <w:t xml:space="preserve"> </w:t>
      </w:r>
    </w:p>
    <w:p w14:paraId="262467F0" w14:textId="77777777" w:rsidR="00533728" w:rsidRPr="00533728" w:rsidRDefault="00533728" w:rsidP="00533728">
      <w:pPr>
        <w:rPr>
          <w:lang w:val="es-PA"/>
        </w:rPr>
      </w:pPr>
    </w:p>
    <w:p w14:paraId="5DB42E50" w14:textId="485CF65F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1. 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Flexbox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:</w:t>
      </w:r>
    </w:p>
    <w:p w14:paraId="6461A1E1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Se utiliza para el diseño del encabezado y el contenedor principal (`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header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 y `.container`).</w:t>
      </w:r>
    </w:p>
    <w:p w14:paraId="108C2762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Propiedades como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display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 xml:space="preserve">: 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flex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justify-content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align-items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 se utilizan para controlar la distribución y alineación de los elementos hijos dentro de los contenedores flexibles.</w:t>
      </w:r>
    </w:p>
    <w:p w14:paraId="6BCF8AA1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</w:p>
    <w:p w14:paraId="14062CE4" w14:textId="78825353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2. 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Grid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:</w:t>
      </w:r>
    </w:p>
    <w:p w14:paraId="4BF4D79B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Se emplea en las cuadrículas de imágenes de personajes (`cuadricula1` y `cuadricula2`).</w:t>
      </w:r>
    </w:p>
    <w:p w14:paraId="0B0038AB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Las propiedades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display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 xml:space="preserve">: 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grid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grid-template-columns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y `gap` son utilizadas para definir la estructura de la cuadrícula y el espacio entre las celdas.</w:t>
      </w:r>
    </w:p>
    <w:p w14:paraId="228AA60E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</w:p>
    <w:p w14:paraId="3C1127D3" w14:textId="7DC30218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>3. Posicionamiento:</w:t>
      </w:r>
    </w:p>
    <w:p w14:paraId="7931A117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Se utiliza principalmente para posicionar el logo en el encabezado (`logo-container`) y las imágenes de los personajes en la cuadrícula (`cuadricula2`).</w:t>
      </w:r>
    </w:p>
    <w:p w14:paraId="7FFDEE95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Las propiedades `position`, `top`,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left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right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`bottom` se utilizan para controlar el posicionamiento.</w:t>
      </w:r>
    </w:p>
    <w:p w14:paraId="4BB6B474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</w:p>
    <w:p w14:paraId="3B359664" w14:textId="1A1EE7C4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>4. Estilos de texto y color:</w:t>
      </w:r>
    </w:p>
    <w:p w14:paraId="11D7426A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Se aplican varios estilos de texto y color para mejorar la apariencia y legibilidad del contenido.</w:t>
      </w:r>
    </w:p>
    <w:p w14:paraId="0A1B85F2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Propiedades como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font-family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font-size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`color`,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text-align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`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font-weight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`, entre otras, se utilizan en todo el documento para definir la apariencia del texto y los elementos.</w:t>
      </w:r>
    </w:p>
    <w:p w14:paraId="5CEE598C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</w:p>
    <w:p w14:paraId="3EEE3862" w14:textId="636873B3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5. 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Pseudo-clases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:</w:t>
      </w:r>
    </w:p>
    <w:p w14:paraId="53F5F05A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Se utilizan 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pseudo-clases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 xml:space="preserve"> como </w:t>
      </w:r>
      <w:proofErr w:type="gramStart"/>
      <w:r w:rsidRPr="00533728">
        <w:rPr>
          <w:rFonts w:ascii="Arial" w:hAnsi="Arial" w:cs="Arial"/>
          <w:sz w:val="20"/>
          <w:szCs w:val="20"/>
          <w:lang w:val="es-PA"/>
        </w:rPr>
        <w:t>`: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hover</w:t>
      </w:r>
      <w:proofErr w:type="spellEnd"/>
      <w:proofErr w:type="gramEnd"/>
      <w:r w:rsidRPr="00533728">
        <w:rPr>
          <w:rFonts w:ascii="Arial" w:hAnsi="Arial" w:cs="Arial"/>
          <w:sz w:val="20"/>
          <w:szCs w:val="20"/>
          <w:lang w:val="es-PA"/>
        </w:rPr>
        <w:t>` para aplicar estilos a los elementos cuando el usuario interactúa con ellos.</w:t>
      </w:r>
    </w:p>
    <w:p w14:paraId="1D1283FD" w14:textId="77777777" w:rsidR="00533728" w:rsidRPr="00533728" w:rsidRDefault="00533728" w:rsidP="00533728">
      <w:pPr>
        <w:rPr>
          <w:rFonts w:ascii="Arial" w:hAnsi="Arial" w:cs="Arial"/>
          <w:sz w:val="20"/>
          <w:szCs w:val="20"/>
          <w:lang w:val="es-PA"/>
        </w:rPr>
      </w:pPr>
      <w:r w:rsidRPr="00533728">
        <w:rPr>
          <w:rFonts w:ascii="Arial" w:hAnsi="Arial" w:cs="Arial"/>
          <w:sz w:val="20"/>
          <w:szCs w:val="20"/>
          <w:lang w:val="es-PA"/>
        </w:rPr>
        <w:t xml:space="preserve">   - Se usa en las imágenes de la cuadrícula de personajes para cambiar la opacidad cuando el cursor se desplaza sobre ellas (`cuadricula1 </w:t>
      </w:r>
      <w:proofErr w:type="spellStart"/>
      <w:proofErr w:type="gramStart"/>
      <w:r w:rsidRPr="00533728">
        <w:rPr>
          <w:rFonts w:ascii="Arial" w:hAnsi="Arial" w:cs="Arial"/>
          <w:sz w:val="20"/>
          <w:szCs w:val="20"/>
          <w:lang w:val="es-PA"/>
        </w:rPr>
        <w:t>img:hover</w:t>
      </w:r>
      <w:proofErr w:type="spellEnd"/>
      <w:proofErr w:type="gramEnd"/>
      <w:r w:rsidRPr="00533728">
        <w:rPr>
          <w:rFonts w:ascii="Arial" w:hAnsi="Arial" w:cs="Arial"/>
          <w:sz w:val="20"/>
          <w:szCs w:val="20"/>
          <w:lang w:val="es-PA"/>
        </w:rPr>
        <w:t xml:space="preserve">`, `cuadricula2 </w:t>
      </w:r>
      <w:proofErr w:type="spellStart"/>
      <w:r w:rsidRPr="00533728">
        <w:rPr>
          <w:rFonts w:ascii="Arial" w:hAnsi="Arial" w:cs="Arial"/>
          <w:sz w:val="20"/>
          <w:szCs w:val="20"/>
          <w:lang w:val="es-PA"/>
        </w:rPr>
        <w:t>img:hover</w:t>
      </w:r>
      <w:proofErr w:type="spellEnd"/>
      <w:r w:rsidRPr="00533728">
        <w:rPr>
          <w:rFonts w:ascii="Arial" w:hAnsi="Arial" w:cs="Arial"/>
          <w:sz w:val="20"/>
          <w:szCs w:val="20"/>
          <w:lang w:val="es-PA"/>
        </w:rPr>
        <w:t>`).</w:t>
      </w:r>
    </w:p>
    <w:p w14:paraId="3B05D44D" w14:textId="77777777" w:rsidR="00533728" w:rsidRDefault="00533728">
      <w:pPr>
        <w:pStyle w:val="Ttulo"/>
        <w:rPr>
          <w:noProof/>
          <w:sz w:val="17"/>
          <w:szCs w:val="17"/>
        </w:rPr>
      </w:pPr>
      <w:r>
        <w:rPr>
          <w:noProof/>
          <w:sz w:val="17"/>
          <w:szCs w:val="17"/>
        </w:rPr>
        <w:lastRenderedPageBreak/>
        <w:drawing>
          <wp:inline distT="0" distB="0" distL="0" distR="0" wp14:anchorId="11784AED" wp14:editId="160FAA2F">
            <wp:extent cx="5429250" cy="4883150"/>
            <wp:effectExtent l="0" t="0" r="0" b="0"/>
            <wp:docPr id="1143429668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29668" name="Imagen 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02902" w14:textId="77777777" w:rsidR="00533728" w:rsidRDefault="00533728">
      <w:pPr>
        <w:pStyle w:val="Ttulo"/>
        <w:rPr>
          <w:noProof/>
          <w:sz w:val="17"/>
          <w:szCs w:val="17"/>
        </w:rPr>
      </w:pPr>
    </w:p>
    <w:p w14:paraId="033F7499" w14:textId="69AE675C" w:rsidR="007A1463" w:rsidRDefault="00533728">
      <w:pPr>
        <w:pStyle w:val="Ttulo"/>
        <w:rPr>
          <w:sz w:val="17"/>
          <w:szCs w:val="17"/>
        </w:rPr>
      </w:pPr>
      <w:r>
        <w:rPr>
          <w:noProof/>
          <w:sz w:val="17"/>
          <w:szCs w:val="17"/>
        </w:rPr>
        <w:lastRenderedPageBreak/>
        <w:drawing>
          <wp:inline distT="0" distB="0" distL="0" distR="0" wp14:anchorId="452E5EE1" wp14:editId="1DFD32C6">
            <wp:extent cx="5422900" cy="5118100"/>
            <wp:effectExtent l="0" t="0" r="6350" b="6350"/>
            <wp:docPr id="31079693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E172" w14:textId="77777777" w:rsidR="00533728" w:rsidRDefault="00533728" w:rsidP="00533728"/>
    <w:p w14:paraId="6D9A95EF" w14:textId="77777777" w:rsidR="00533728" w:rsidRDefault="00533728" w:rsidP="005337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3AC08A" wp14:editId="60840264">
            <wp:extent cx="5427345" cy="2480945"/>
            <wp:effectExtent l="0" t="0" r="1905" b="0"/>
            <wp:docPr id="151977664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971FB" wp14:editId="09641B9D">
            <wp:extent cx="5427345" cy="2472055"/>
            <wp:effectExtent l="0" t="0" r="1905" b="4445"/>
            <wp:docPr id="3903473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94A97" w14:textId="7732A96C" w:rsidR="00533728" w:rsidRPr="00533728" w:rsidRDefault="00533728" w:rsidP="00533728">
      <w:r>
        <w:rPr>
          <w:noProof/>
        </w:rPr>
        <w:drawing>
          <wp:inline distT="0" distB="0" distL="0" distR="0" wp14:anchorId="0A5F44D3" wp14:editId="06B92F9C">
            <wp:extent cx="5427345" cy="1364933"/>
            <wp:effectExtent l="0" t="0" r="1905" b="6985"/>
            <wp:docPr id="2083167364" name="Imagen 1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67364" name="Imagen 11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14"/>
                    <a:stretch/>
                  </pic:blipFill>
                  <pic:spPr bwMode="auto">
                    <a:xfrm>
                      <a:off x="0" y="0"/>
                      <a:ext cx="5427345" cy="136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85BC8" wp14:editId="10DCEE93">
            <wp:extent cx="5418455" cy="2472055"/>
            <wp:effectExtent l="0" t="0" r="0" b="4445"/>
            <wp:docPr id="84510156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AB9BB" wp14:editId="5E76DBD9">
            <wp:extent cx="5418455" cy="2387600"/>
            <wp:effectExtent l="0" t="0" r="0" b="0"/>
            <wp:docPr id="139936844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3728" w:rsidRPr="00533728">
      <w:headerReference w:type="default" r:id="rId17"/>
      <w:footerReference w:type="default" r:id="rId18"/>
      <w:headerReference w:type="first" r:id="rId19"/>
      <w:footerReference w:type="first" r:id="rId20"/>
      <w:pgSz w:w="11910" w:h="16850"/>
      <w:pgMar w:top="1842" w:right="1678" w:bottom="0" w:left="1678" w:header="357" w:footer="35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60BBC4" w14:textId="77777777" w:rsidR="00CB0B0E" w:rsidRDefault="00CB0B0E">
      <w:r>
        <w:separator/>
      </w:r>
    </w:p>
  </w:endnote>
  <w:endnote w:type="continuationSeparator" w:id="0">
    <w:p w14:paraId="493EC8E8" w14:textId="77777777" w:rsidR="00CB0B0E" w:rsidRDefault="00CB0B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211B2B" w14:textId="77777777" w:rsidR="007A1463" w:rsidRDefault="00533728"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6677CD81" wp14:editId="1D13AC46">
              <wp:simplePos x="0" y="0"/>
              <wp:positionH relativeFrom="column">
                <wp:posOffset>-1085849</wp:posOffset>
              </wp:positionH>
              <wp:positionV relativeFrom="paragraph">
                <wp:posOffset>45714</wp:posOffset>
              </wp:positionV>
              <wp:extent cx="7611151" cy="1802136"/>
              <wp:effectExtent l="0" t="0" r="0" b="0"/>
              <wp:wrapNone/>
              <wp:docPr id="4" name="Grupo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11151" cy="1802136"/>
                        <a:chOff x="1564575" y="2886225"/>
                        <a:chExt cx="7562850" cy="1786900"/>
                      </a:xfrm>
                    </wpg:grpSpPr>
                    <wpg:grpSp>
                      <wpg:cNvPr id="1239679878" name="Grupo 1239679878"/>
                      <wpg:cNvGrpSpPr/>
                      <wpg:grpSpPr>
                        <a:xfrm>
                          <a:off x="1564575" y="2886239"/>
                          <a:ext cx="7562850" cy="1786884"/>
                          <a:chOff x="0" y="-634"/>
                          <a:chExt cx="7562850" cy="1786884"/>
                        </a:xfrm>
                      </wpg:grpSpPr>
                      <wps:wsp>
                        <wps:cNvPr id="926286270" name="Rectángulo 926286270"/>
                        <wps:cNvSpPr/>
                        <wps:spPr>
                          <a:xfrm>
                            <a:off x="0" y="0"/>
                            <a:ext cx="7562850" cy="17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65D091" w14:textId="77777777" w:rsidR="007A1463" w:rsidRDefault="007A1463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38841846" name="Forma libre: forma 1338841846"/>
                        <wps:cNvSpPr/>
                        <wps:spPr>
                          <a:xfrm>
                            <a:off x="0" y="-634"/>
                            <a:ext cx="7562850" cy="17862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86254" extrusionOk="0">
                                <a:moveTo>
                                  <a:pt x="7562850" y="1785619"/>
                                </a:moveTo>
                                <a:lnTo>
                                  <a:pt x="0" y="1785619"/>
                                </a:lnTo>
                                <a:lnTo>
                                  <a:pt x="0" y="0"/>
                                </a:lnTo>
                                <a:lnTo>
                                  <a:pt x="642620" y="807084"/>
                                </a:lnTo>
                                <a:lnTo>
                                  <a:pt x="1764665" y="1331594"/>
                                </a:lnTo>
                                <a:lnTo>
                                  <a:pt x="1806575" y="1337944"/>
                                </a:lnTo>
                                <a:lnTo>
                                  <a:pt x="1849120" y="1343659"/>
                                </a:lnTo>
                                <a:lnTo>
                                  <a:pt x="1891665" y="1349374"/>
                                </a:lnTo>
                                <a:lnTo>
                                  <a:pt x="1934845" y="1354454"/>
                                </a:lnTo>
                                <a:lnTo>
                                  <a:pt x="1978025" y="1358899"/>
                                </a:lnTo>
                                <a:lnTo>
                                  <a:pt x="2021205" y="1363344"/>
                                </a:lnTo>
                                <a:lnTo>
                                  <a:pt x="2065020" y="1367154"/>
                                </a:lnTo>
                                <a:lnTo>
                                  <a:pt x="2152650" y="1372869"/>
                                </a:lnTo>
                                <a:lnTo>
                                  <a:pt x="2241550" y="1377949"/>
                                </a:lnTo>
                                <a:lnTo>
                                  <a:pt x="2331085" y="1380489"/>
                                </a:lnTo>
                                <a:lnTo>
                                  <a:pt x="2421890" y="1382394"/>
                                </a:lnTo>
                                <a:lnTo>
                                  <a:pt x="7383145" y="1382394"/>
                                </a:lnTo>
                                <a:lnTo>
                                  <a:pt x="7398385" y="1389379"/>
                                </a:lnTo>
                                <a:lnTo>
                                  <a:pt x="7439660" y="1406524"/>
                                </a:lnTo>
                                <a:lnTo>
                                  <a:pt x="7480300" y="1424939"/>
                                </a:lnTo>
                                <a:lnTo>
                                  <a:pt x="7520305" y="1443989"/>
                                </a:lnTo>
                                <a:lnTo>
                                  <a:pt x="7560945" y="1463674"/>
                                </a:lnTo>
                                <a:lnTo>
                                  <a:pt x="7562850" y="1464944"/>
                                </a:lnTo>
                                <a:lnTo>
                                  <a:pt x="7562850" y="1785619"/>
                                </a:lnTo>
                                <a:close/>
                                <a:moveTo>
                                  <a:pt x="7383145" y="1382394"/>
                                </a:moveTo>
                                <a:lnTo>
                                  <a:pt x="2466975" y="1382394"/>
                                </a:lnTo>
                                <a:lnTo>
                                  <a:pt x="2559050" y="1382394"/>
                                </a:lnTo>
                                <a:lnTo>
                                  <a:pt x="2697480" y="1379219"/>
                                </a:lnTo>
                                <a:lnTo>
                                  <a:pt x="2837815" y="1373504"/>
                                </a:lnTo>
                                <a:lnTo>
                                  <a:pt x="2979420" y="1365884"/>
                                </a:lnTo>
                                <a:lnTo>
                                  <a:pt x="3170555" y="1351914"/>
                                </a:lnTo>
                                <a:lnTo>
                                  <a:pt x="3460750" y="1326514"/>
                                </a:lnTo>
                                <a:lnTo>
                                  <a:pt x="4843780" y="1176019"/>
                                </a:lnTo>
                                <a:lnTo>
                                  <a:pt x="5140325" y="1150619"/>
                                </a:lnTo>
                                <a:lnTo>
                                  <a:pt x="5337175" y="1137284"/>
                                </a:lnTo>
                                <a:lnTo>
                                  <a:pt x="5532755" y="1127759"/>
                                </a:lnTo>
                                <a:lnTo>
                                  <a:pt x="5678170" y="1123314"/>
                                </a:lnTo>
                                <a:lnTo>
                                  <a:pt x="5822950" y="1121409"/>
                                </a:lnTo>
                                <a:lnTo>
                                  <a:pt x="5918835" y="1122044"/>
                                </a:lnTo>
                                <a:lnTo>
                                  <a:pt x="6014085" y="1123949"/>
                                </a:lnTo>
                                <a:lnTo>
                                  <a:pt x="6109335" y="1127759"/>
                                </a:lnTo>
                                <a:lnTo>
                                  <a:pt x="6203315" y="1132204"/>
                                </a:lnTo>
                                <a:lnTo>
                                  <a:pt x="6296660" y="1139189"/>
                                </a:lnTo>
                                <a:lnTo>
                                  <a:pt x="6390005" y="1147444"/>
                                </a:lnTo>
                                <a:lnTo>
                                  <a:pt x="6435725" y="1151889"/>
                                </a:lnTo>
                                <a:lnTo>
                                  <a:pt x="6482080" y="1157604"/>
                                </a:lnTo>
                                <a:lnTo>
                                  <a:pt x="6527800" y="1163319"/>
                                </a:lnTo>
                                <a:lnTo>
                                  <a:pt x="6573520" y="1169034"/>
                                </a:lnTo>
                                <a:lnTo>
                                  <a:pt x="6618605" y="1176019"/>
                                </a:lnTo>
                                <a:lnTo>
                                  <a:pt x="6664325" y="1183004"/>
                                </a:lnTo>
                                <a:lnTo>
                                  <a:pt x="6709410" y="1190624"/>
                                </a:lnTo>
                                <a:lnTo>
                                  <a:pt x="6753860" y="1198879"/>
                                </a:lnTo>
                                <a:lnTo>
                                  <a:pt x="6798310" y="1207769"/>
                                </a:lnTo>
                                <a:lnTo>
                                  <a:pt x="6842760" y="1216659"/>
                                </a:lnTo>
                                <a:lnTo>
                                  <a:pt x="6887210" y="1226184"/>
                                </a:lnTo>
                                <a:lnTo>
                                  <a:pt x="6931025" y="1236979"/>
                                </a:lnTo>
                                <a:lnTo>
                                  <a:pt x="6974840" y="1247774"/>
                                </a:lnTo>
                                <a:lnTo>
                                  <a:pt x="7018655" y="1259204"/>
                                </a:lnTo>
                                <a:lnTo>
                                  <a:pt x="7061835" y="1271269"/>
                                </a:lnTo>
                                <a:lnTo>
                                  <a:pt x="7104380" y="1283969"/>
                                </a:lnTo>
                                <a:lnTo>
                                  <a:pt x="7147560" y="1296669"/>
                                </a:lnTo>
                                <a:lnTo>
                                  <a:pt x="7190105" y="1310639"/>
                                </a:lnTo>
                                <a:lnTo>
                                  <a:pt x="7232015" y="1325244"/>
                                </a:lnTo>
                                <a:lnTo>
                                  <a:pt x="7274560" y="1339849"/>
                                </a:lnTo>
                                <a:lnTo>
                                  <a:pt x="7315835" y="1355724"/>
                                </a:lnTo>
                                <a:lnTo>
                                  <a:pt x="7357745" y="1372234"/>
                                </a:lnTo>
                                <a:lnTo>
                                  <a:pt x="7383145" y="1382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B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72944236" name="Forma libre: forma 1272944236"/>
                        <wps:cNvSpPr/>
                        <wps:spPr>
                          <a:xfrm>
                            <a:off x="0" y="1384934"/>
                            <a:ext cx="7562850" cy="4006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00684" extrusionOk="0">
                                <a:moveTo>
                                  <a:pt x="7562850" y="400049"/>
                                </a:moveTo>
                                <a:lnTo>
                                  <a:pt x="4267835" y="400049"/>
                                </a:lnTo>
                                <a:lnTo>
                                  <a:pt x="5144770" y="177799"/>
                                </a:lnTo>
                                <a:lnTo>
                                  <a:pt x="5360670" y="128269"/>
                                </a:lnTo>
                                <a:lnTo>
                                  <a:pt x="5487035" y="100964"/>
                                </a:lnTo>
                                <a:lnTo>
                                  <a:pt x="5612130" y="76834"/>
                                </a:lnTo>
                                <a:lnTo>
                                  <a:pt x="5694680" y="62229"/>
                                </a:lnTo>
                                <a:lnTo>
                                  <a:pt x="5777230" y="48894"/>
                                </a:lnTo>
                                <a:lnTo>
                                  <a:pt x="5858510" y="36829"/>
                                </a:lnTo>
                                <a:lnTo>
                                  <a:pt x="5939790" y="26669"/>
                                </a:lnTo>
                                <a:lnTo>
                                  <a:pt x="6020435" y="17779"/>
                                </a:lnTo>
                                <a:lnTo>
                                  <a:pt x="6061075" y="13969"/>
                                </a:lnTo>
                                <a:lnTo>
                                  <a:pt x="6101080" y="10794"/>
                                </a:lnTo>
                                <a:lnTo>
                                  <a:pt x="6141085" y="7619"/>
                                </a:lnTo>
                                <a:lnTo>
                                  <a:pt x="6181725" y="5079"/>
                                </a:lnTo>
                                <a:lnTo>
                                  <a:pt x="6221730" y="3174"/>
                                </a:lnTo>
                                <a:lnTo>
                                  <a:pt x="6261735" y="1904"/>
                                </a:lnTo>
                                <a:lnTo>
                                  <a:pt x="6301740" y="634"/>
                                </a:lnTo>
                                <a:lnTo>
                                  <a:pt x="6341745" y="0"/>
                                </a:lnTo>
                                <a:lnTo>
                                  <a:pt x="6381750" y="0"/>
                                </a:lnTo>
                                <a:lnTo>
                                  <a:pt x="6421755" y="0"/>
                                </a:lnTo>
                                <a:lnTo>
                                  <a:pt x="6461760" y="1269"/>
                                </a:lnTo>
                                <a:lnTo>
                                  <a:pt x="6502400" y="2539"/>
                                </a:lnTo>
                                <a:lnTo>
                                  <a:pt x="6542405" y="4444"/>
                                </a:lnTo>
                                <a:lnTo>
                                  <a:pt x="6582410" y="6984"/>
                                </a:lnTo>
                                <a:lnTo>
                                  <a:pt x="6622415" y="10159"/>
                                </a:lnTo>
                                <a:lnTo>
                                  <a:pt x="6663055" y="13969"/>
                                </a:lnTo>
                                <a:lnTo>
                                  <a:pt x="6703695" y="18414"/>
                                </a:lnTo>
                                <a:lnTo>
                                  <a:pt x="6743700" y="22859"/>
                                </a:lnTo>
                                <a:lnTo>
                                  <a:pt x="6784340" y="28574"/>
                                </a:lnTo>
                                <a:lnTo>
                                  <a:pt x="6824980" y="34289"/>
                                </a:lnTo>
                                <a:lnTo>
                                  <a:pt x="6887210" y="45084"/>
                                </a:lnTo>
                                <a:lnTo>
                                  <a:pt x="6947535" y="55879"/>
                                </a:lnTo>
                                <a:lnTo>
                                  <a:pt x="7005955" y="68579"/>
                                </a:lnTo>
                                <a:lnTo>
                                  <a:pt x="7063105" y="81279"/>
                                </a:lnTo>
                                <a:lnTo>
                                  <a:pt x="7118350" y="95249"/>
                                </a:lnTo>
                                <a:lnTo>
                                  <a:pt x="7172325" y="110489"/>
                                </a:lnTo>
                                <a:lnTo>
                                  <a:pt x="7224395" y="125729"/>
                                </a:lnTo>
                                <a:lnTo>
                                  <a:pt x="7275195" y="142239"/>
                                </a:lnTo>
                                <a:lnTo>
                                  <a:pt x="7324090" y="159384"/>
                                </a:lnTo>
                                <a:lnTo>
                                  <a:pt x="7371080" y="176529"/>
                                </a:lnTo>
                                <a:lnTo>
                                  <a:pt x="7417435" y="194944"/>
                                </a:lnTo>
                                <a:lnTo>
                                  <a:pt x="7461885" y="213994"/>
                                </a:lnTo>
                                <a:lnTo>
                                  <a:pt x="7504430" y="233679"/>
                                </a:lnTo>
                                <a:lnTo>
                                  <a:pt x="7545705" y="253364"/>
                                </a:lnTo>
                                <a:lnTo>
                                  <a:pt x="7562850" y="262254"/>
                                </a:lnTo>
                                <a:lnTo>
                                  <a:pt x="7562850" y="400049"/>
                                </a:lnTo>
                                <a:close/>
                                <a:moveTo>
                                  <a:pt x="370840" y="400049"/>
                                </a:moveTo>
                                <a:lnTo>
                                  <a:pt x="0" y="400049"/>
                                </a:lnTo>
                                <a:lnTo>
                                  <a:pt x="0" y="120649"/>
                                </a:lnTo>
                                <a:lnTo>
                                  <a:pt x="22225" y="140969"/>
                                </a:lnTo>
                                <a:lnTo>
                                  <a:pt x="53975" y="169544"/>
                                </a:lnTo>
                                <a:lnTo>
                                  <a:pt x="86995" y="197484"/>
                                </a:lnTo>
                                <a:lnTo>
                                  <a:pt x="121285" y="224789"/>
                                </a:lnTo>
                                <a:lnTo>
                                  <a:pt x="156210" y="252729"/>
                                </a:lnTo>
                                <a:lnTo>
                                  <a:pt x="192405" y="280034"/>
                                </a:lnTo>
                                <a:lnTo>
                                  <a:pt x="229870" y="307339"/>
                                </a:lnTo>
                                <a:lnTo>
                                  <a:pt x="268605" y="334009"/>
                                </a:lnTo>
                                <a:lnTo>
                                  <a:pt x="307975" y="360679"/>
                                </a:lnTo>
                                <a:lnTo>
                                  <a:pt x="348615" y="386714"/>
                                </a:lnTo>
                                <a:lnTo>
                                  <a:pt x="370840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10979798" name="Forma libre: forma 310979798"/>
                        <wps:cNvSpPr/>
                        <wps:spPr>
                          <a:xfrm>
                            <a:off x="0" y="-634"/>
                            <a:ext cx="7562850" cy="156209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562099" extrusionOk="0">
                                <a:moveTo>
                                  <a:pt x="3285490" y="1523999"/>
                                </a:moveTo>
                                <a:lnTo>
                                  <a:pt x="1825625" y="1523999"/>
                                </a:lnTo>
                                <a:lnTo>
                                  <a:pt x="1763395" y="1511299"/>
                                </a:lnTo>
                                <a:lnTo>
                                  <a:pt x="1524635" y="1460499"/>
                                </a:lnTo>
                                <a:lnTo>
                                  <a:pt x="1304290" y="1409699"/>
                                </a:lnTo>
                                <a:lnTo>
                                  <a:pt x="1251585" y="1384299"/>
                                </a:lnTo>
                                <a:lnTo>
                                  <a:pt x="1200785" y="1371599"/>
                                </a:lnTo>
                                <a:lnTo>
                                  <a:pt x="1150620" y="1346199"/>
                                </a:lnTo>
                                <a:lnTo>
                                  <a:pt x="1101090" y="1333499"/>
                                </a:lnTo>
                                <a:lnTo>
                                  <a:pt x="1052830" y="1308099"/>
                                </a:lnTo>
                                <a:lnTo>
                                  <a:pt x="1005839" y="1282699"/>
                                </a:lnTo>
                                <a:lnTo>
                                  <a:pt x="959485" y="1269999"/>
                                </a:lnTo>
                                <a:lnTo>
                                  <a:pt x="914400" y="1244599"/>
                                </a:lnTo>
                                <a:lnTo>
                                  <a:pt x="870585" y="1219199"/>
                                </a:lnTo>
                                <a:lnTo>
                                  <a:pt x="827405" y="1193799"/>
                                </a:lnTo>
                                <a:lnTo>
                                  <a:pt x="784860" y="1168399"/>
                                </a:lnTo>
                                <a:lnTo>
                                  <a:pt x="743585" y="1142999"/>
                                </a:lnTo>
                                <a:lnTo>
                                  <a:pt x="702945" y="1117599"/>
                                </a:lnTo>
                                <a:lnTo>
                                  <a:pt x="663575" y="1092199"/>
                                </a:lnTo>
                                <a:lnTo>
                                  <a:pt x="624840" y="1066799"/>
                                </a:lnTo>
                                <a:lnTo>
                                  <a:pt x="586740" y="1041399"/>
                                </a:lnTo>
                                <a:lnTo>
                                  <a:pt x="549910" y="1015999"/>
                                </a:lnTo>
                                <a:lnTo>
                                  <a:pt x="513715" y="977899"/>
                                </a:lnTo>
                                <a:lnTo>
                                  <a:pt x="478789" y="952499"/>
                                </a:lnTo>
                                <a:lnTo>
                                  <a:pt x="443865" y="927099"/>
                                </a:lnTo>
                                <a:lnTo>
                                  <a:pt x="410210" y="888999"/>
                                </a:lnTo>
                                <a:lnTo>
                                  <a:pt x="377825" y="863599"/>
                                </a:lnTo>
                                <a:lnTo>
                                  <a:pt x="345440" y="838199"/>
                                </a:lnTo>
                                <a:lnTo>
                                  <a:pt x="313690" y="800099"/>
                                </a:lnTo>
                                <a:lnTo>
                                  <a:pt x="283210" y="774699"/>
                                </a:lnTo>
                                <a:lnTo>
                                  <a:pt x="253364" y="736599"/>
                                </a:lnTo>
                                <a:lnTo>
                                  <a:pt x="224155" y="711199"/>
                                </a:lnTo>
                                <a:lnTo>
                                  <a:pt x="195580" y="673099"/>
                                </a:lnTo>
                                <a:lnTo>
                                  <a:pt x="167640" y="634999"/>
                                </a:lnTo>
                                <a:lnTo>
                                  <a:pt x="140335" y="609599"/>
                                </a:lnTo>
                                <a:lnTo>
                                  <a:pt x="114300" y="571499"/>
                                </a:lnTo>
                                <a:lnTo>
                                  <a:pt x="88265" y="533399"/>
                                </a:lnTo>
                                <a:lnTo>
                                  <a:pt x="62864" y="507999"/>
                                </a:lnTo>
                                <a:lnTo>
                                  <a:pt x="38100" y="469899"/>
                                </a:lnTo>
                                <a:lnTo>
                                  <a:pt x="13970" y="431799"/>
                                </a:lnTo>
                                <a:lnTo>
                                  <a:pt x="0" y="419099"/>
                                </a:lnTo>
                                <a:lnTo>
                                  <a:pt x="0" y="0"/>
                                </a:lnTo>
                                <a:lnTo>
                                  <a:pt x="642620" y="800099"/>
                                </a:lnTo>
                                <a:lnTo>
                                  <a:pt x="1764665" y="1320799"/>
                                </a:lnTo>
                                <a:lnTo>
                                  <a:pt x="1806575" y="1333499"/>
                                </a:lnTo>
                                <a:lnTo>
                                  <a:pt x="1849120" y="1333499"/>
                                </a:lnTo>
                                <a:lnTo>
                                  <a:pt x="1891665" y="1346199"/>
                                </a:lnTo>
                                <a:lnTo>
                                  <a:pt x="1934845" y="1346199"/>
                                </a:lnTo>
                                <a:lnTo>
                                  <a:pt x="1978025" y="1358899"/>
                                </a:lnTo>
                                <a:lnTo>
                                  <a:pt x="2108835" y="1358899"/>
                                </a:lnTo>
                                <a:lnTo>
                                  <a:pt x="2152650" y="1371599"/>
                                </a:lnTo>
                                <a:lnTo>
                                  <a:pt x="4384675" y="1371599"/>
                                </a:lnTo>
                                <a:lnTo>
                                  <a:pt x="4220845" y="1396999"/>
                                </a:lnTo>
                                <a:lnTo>
                                  <a:pt x="4171949" y="1396999"/>
                                </a:lnTo>
                                <a:lnTo>
                                  <a:pt x="4123055" y="1409699"/>
                                </a:lnTo>
                                <a:lnTo>
                                  <a:pt x="4073525" y="1409699"/>
                                </a:lnTo>
                                <a:lnTo>
                                  <a:pt x="3975100" y="1435099"/>
                                </a:lnTo>
                                <a:lnTo>
                                  <a:pt x="3926205" y="1435099"/>
                                </a:lnTo>
                                <a:lnTo>
                                  <a:pt x="3876674" y="1447799"/>
                                </a:lnTo>
                                <a:lnTo>
                                  <a:pt x="3827780" y="1447799"/>
                                </a:lnTo>
                                <a:lnTo>
                                  <a:pt x="3778250" y="1460499"/>
                                </a:lnTo>
                                <a:lnTo>
                                  <a:pt x="3729355" y="1460499"/>
                                </a:lnTo>
                                <a:lnTo>
                                  <a:pt x="3679825" y="1473199"/>
                                </a:lnTo>
                                <a:lnTo>
                                  <a:pt x="3630295" y="1473199"/>
                                </a:lnTo>
                                <a:lnTo>
                                  <a:pt x="3581400" y="1485899"/>
                                </a:lnTo>
                                <a:lnTo>
                                  <a:pt x="3531870" y="1485899"/>
                                </a:lnTo>
                                <a:lnTo>
                                  <a:pt x="3482975" y="1498599"/>
                                </a:lnTo>
                                <a:lnTo>
                                  <a:pt x="3433445" y="1498599"/>
                                </a:lnTo>
                                <a:lnTo>
                                  <a:pt x="3384550" y="1511299"/>
                                </a:lnTo>
                                <a:lnTo>
                                  <a:pt x="3335020" y="1511299"/>
                                </a:lnTo>
                                <a:lnTo>
                                  <a:pt x="3285490" y="1523999"/>
                                </a:lnTo>
                                <a:close/>
                                <a:moveTo>
                                  <a:pt x="6203315" y="1130299"/>
                                </a:moveTo>
                                <a:lnTo>
                                  <a:pt x="5434965" y="1130299"/>
                                </a:lnTo>
                                <a:lnTo>
                                  <a:pt x="5483860" y="1117599"/>
                                </a:lnTo>
                                <a:lnTo>
                                  <a:pt x="6156325" y="1117599"/>
                                </a:lnTo>
                                <a:lnTo>
                                  <a:pt x="6203315" y="1130299"/>
                                </a:lnTo>
                                <a:close/>
                                <a:moveTo>
                                  <a:pt x="6343015" y="1142999"/>
                                </a:moveTo>
                                <a:lnTo>
                                  <a:pt x="5238750" y="1142999"/>
                                </a:lnTo>
                                <a:lnTo>
                                  <a:pt x="5288280" y="1130299"/>
                                </a:lnTo>
                                <a:lnTo>
                                  <a:pt x="6296660" y="1130299"/>
                                </a:lnTo>
                                <a:lnTo>
                                  <a:pt x="6343015" y="1142999"/>
                                </a:lnTo>
                                <a:close/>
                                <a:moveTo>
                                  <a:pt x="6481445" y="1155699"/>
                                </a:moveTo>
                                <a:lnTo>
                                  <a:pt x="5041900" y="1155699"/>
                                </a:lnTo>
                                <a:lnTo>
                                  <a:pt x="5090795" y="1142999"/>
                                </a:lnTo>
                                <a:lnTo>
                                  <a:pt x="6435725" y="1142999"/>
                                </a:lnTo>
                                <a:lnTo>
                                  <a:pt x="6481445" y="1155699"/>
                                </a:lnTo>
                                <a:close/>
                                <a:moveTo>
                                  <a:pt x="6572885" y="1168399"/>
                                </a:moveTo>
                                <a:lnTo>
                                  <a:pt x="4893310" y="1168399"/>
                                </a:lnTo>
                                <a:lnTo>
                                  <a:pt x="4942840" y="1155699"/>
                                </a:lnTo>
                                <a:lnTo>
                                  <a:pt x="6527800" y="1155699"/>
                                </a:lnTo>
                                <a:lnTo>
                                  <a:pt x="6572885" y="1168399"/>
                                </a:lnTo>
                                <a:close/>
                                <a:moveTo>
                                  <a:pt x="6663690" y="1181099"/>
                                </a:moveTo>
                                <a:lnTo>
                                  <a:pt x="4744720" y="1181099"/>
                                </a:lnTo>
                                <a:lnTo>
                                  <a:pt x="4794250" y="1168399"/>
                                </a:lnTo>
                                <a:lnTo>
                                  <a:pt x="6618605" y="1168399"/>
                                </a:lnTo>
                                <a:lnTo>
                                  <a:pt x="6663690" y="1181099"/>
                                </a:lnTo>
                                <a:close/>
                                <a:moveTo>
                                  <a:pt x="6798310" y="1206499"/>
                                </a:moveTo>
                                <a:lnTo>
                                  <a:pt x="6395720" y="1206499"/>
                                </a:lnTo>
                                <a:lnTo>
                                  <a:pt x="6351270" y="1193799"/>
                                </a:lnTo>
                                <a:lnTo>
                                  <a:pt x="4645025" y="1193799"/>
                                </a:lnTo>
                                <a:lnTo>
                                  <a:pt x="4695190" y="1181099"/>
                                </a:lnTo>
                                <a:lnTo>
                                  <a:pt x="6708775" y="1181099"/>
                                </a:lnTo>
                                <a:lnTo>
                                  <a:pt x="6798310" y="1206499"/>
                                </a:lnTo>
                                <a:close/>
                                <a:moveTo>
                                  <a:pt x="5804535" y="1206499"/>
                                </a:moveTo>
                                <a:lnTo>
                                  <a:pt x="4545965" y="1206499"/>
                                </a:lnTo>
                                <a:lnTo>
                                  <a:pt x="4595495" y="1193799"/>
                                </a:lnTo>
                                <a:lnTo>
                                  <a:pt x="5850890" y="1193799"/>
                                </a:lnTo>
                                <a:lnTo>
                                  <a:pt x="5804535" y="1206499"/>
                                </a:lnTo>
                                <a:close/>
                                <a:moveTo>
                                  <a:pt x="5618480" y="1219199"/>
                                </a:moveTo>
                                <a:lnTo>
                                  <a:pt x="4396740" y="1219199"/>
                                </a:lnTo>
                                <a:lnTo>
                                  <a:pt x="4446905" y="1206499"/>
                                </a:lnTo>
                                <a:lnTo>
                                  <a:pt x="5664835" y="1206499"/>
                                </a:lnTo>
                                <a:lnTo>
                                  <a:pt x="5618480" y="1219199"/>
                                </a:lnTo>
                                <a:close/>
                                <a:moveTo>
                                  <a:pt x="7562850" y="1485899"/>
                                </a:moveTo>
                                <a:lnTo>
                                  <a:pt x="7527925" y="1473199"/>
                                </a:lnTo>
                                <a:lnTo>
                                  <a:pt x="7488555" y="1447799"/>
                                </a:lnTo>
                                <a:lnTo>
                                  <a:pt x="7409815" y="1422399"/>
                                </a:lnTo>
                                <a:lnTo>
                                  <a:pt x="7369810" y="1396999"/>
                                </a:lnTo>
                                <a:lnTo>
                                  <a:pt x="7001510" y="1282699"/>
                                </a:lnTo>
                                <a:lnTo>
                                  <a:pt x="6958965" y="1282699"/>
                                </a:lnTo>
                                <a:lnTo>
                                  <a:pt x="6874510" y="1257299"/>
                                </a:lnTo>
                                <a:lnTo>
                                  <a:pt x="6831965" y="1257299"/>
                                </a:lnTo>
                                <a:lnTo>
                                  <a:pt x="6746240" y="1231899"/>
                                </a:lnTo>
                                <a:lnTo>
                                  <a:pt x="6703060" y="1231899"/>
                                </a:lnTo>
                                <a:lnTo>
                                  <a:pt x="6659880" y="1219199"/>
                                </a:lnTo>
                                <a:lnTo>
                                  <a:pt x="6572250" y="1219199"/>
                                </a:lnTo>
                                <a:lnTo>
                                  <a:pt x="6528435" y="1206499"/>
                                </a:lnTo>
                                <a:lnTo>
                                  <a:pt x="6842760" y="1206499"/>
                                </a:lnTo>
                                <a:lnTo>
                                  <a:pt x="7315835" y="1346199"/>
                                </a:lnTo>
                                <a:lnTo>
                                  <a:pt x="7357110" y="1371599"/>
                                </a:lnTo>
                                <a:lnTo>
                                  <a:pt x="7439660" y="1396999"/>
                                </a:lnTo>
                                <a:lnTo>
                                  <a:pt x="7480300" y="1422399"/>
                                </a:lnTo>
                                <a:lnTo>
                                  <a:pt x="7520305" y="1435099"/>
                                </a:lnTo>
                                <a:lnTo>
                                  <a:pt x="7560310" y="1460499"/>
                                </a:lnTo>
                                <a:lnTo>
                                  <a:pt x="7562850" y="1460499"/>
                                </a:lnTo>
                                <a:lnTo>
                                  <a:pt x="7562850" y="1485899"/>
                                </a:lnTo>
                                <a:close/>
                                <a:moveTo>
                                  <a:pt x="5095875" y="1269999"/>
                                </a:moveTo>
                                <a:lnTo>
                                  <a:pt x="3950969" y="1269999"/>
                                </a:lnTo>
                                <a:lnTo>
                                  <a:pt x="4000500" y="1257299"/>
                                </a:lnTo>
                                <a:lnTo>
                                  <a:pt x="4198620" y="1244599"/>
                                </a:lnTo>
                                <a:lnTo>
                                  <a:pt x="4297680" y="1231899"/>
                                </a:lnTo>
                                <a:lnTo>
                                  <a:pt x="4347210" y="1219199"/>
                                </a:lnTo>
                                <a:lnTo>
                                  <a:pt x="5476875" y="1219199"/>
                                </a:lnTo>
                                <a:lnTo>
                                  <a:pt x="5429885" y="1231899"/>
                                </a:lnTo>
                                <a:lnTo>
                                  <a:pt x="5382260" y="1231899"/>
                                </a:lnTo>
                                <a:lnTo>
                                  <a:pt x="5334635" y="1244599"/>
                                </a:lnTo>
                                <a:lnTo>
                                  <a:pt x="5239385" y="1244599"/>
                                </a:lnTo>
                                <a:lnTo>
                                  <a:pt x="5191760" y="1257299"/>
                                </a:lnTo>
                                <a:lnTo>
                                  <a:pt x="5144135" y="1257299"/>
                                </a:lnTo>
                                <a:lnTo>
                                  <a:pt x="5095875" y="1269999"/>
                                </a:lnTo>
                                <a:close/>
                                <a:moveTo>
                                  <a:pt x="4999990" y="1282699"/>
                                </a:moveTo>
                                <a:lnTo>
                                  <a:pt x="3852545" y="1282699"/>
                                </a:lnTo>
                                <a:lnTo>
                                  <a:pt x="3901440" y="1269999"/>
                                </a:lnTo>
                                <a:lnTo>
                                  <a:pt x="5048250" y="1269999"/>
                                </a:lnTo>
                                <a:lnTo>
                                  <a:pt x="4999990" y="1282699"/>
                                </a:lnTo>
                                <a:close/>
                                <a:moveTo>
                                  <a:pt x="4903470" y="1295399"/>
                                </a:moveTo>
                                <a:lnTo>
                                  <a:pt x="3754120" y="1295399"/>
                                </a:lnTo>
                                <a:lnTo>
                                  <a:pt x="3803014" y="1282699"/>
                                </a:lnTo>
                                <a:lnTo>
                                  <a:pt x="4951730" y="1282699"/>
                                </a:lnTo>
                                <a:lnTo>
                                  <a:pt x="4903470" y="1295399"/>
                                </a:lnTo>
                                <a:close/>
                                <a:moveTo>
                                  <a:pt x="4806950" y="1308099"/>
                                </a:moveTo>
                                <a:lnTo>
                                  <a:pt x="3606800" y="1308099"/>
                                </a:lnTo>
                                <a:lnTo>
                                  <a:pt x="3655695" y="1295399"/>
                                </a:lnTo>
                                <a:lnTo>
                                  <a:pt x="4855210" y="1295399"/>
                                </a:lnTo>
                                <a:lnTo>
                                  <a:pt x="4806950" y="1308099"/>
                                </a:lnTo>
                                <a:close/>
                                <a:moveTo>
                                  <a:pt x="4660900" y="1333499"/>
                                </a:moveTo>
                                <a:lnTo>
                                  <a:pt x="3363595" y="1333499"/>
                                </a:lnTo>
                                <a:lnTo>
                                  <a:pt x="3411855" y="1320799"/>
                                </a:lnTo>
                                <a:lnTo>
                                  <a:pt x="3509010" y="1320799"/>
                                </a:lnTo>
                                <a:lnTo>
                                  <a:pt x="3557905" y="1308099"/>
                                </a:lnTo>
                                <a:lnTo>
                                  <a:pt x="4758055" y="1308099"/>
                                </a:lnTo>
                                <a:lnTo>
                                  <a:pt x="4660900" y="1333499"/>
                                </a:lnTo>
                                <a:close/>
                                <a:moveTo>
                                  <a:pt x="4563745" y="1346199"/>
                                </a:moveTo>
                                <a:lnTo>
                                  <a:pt x="3218815" y="1346199"/>
                                </a:lnTo>
                                <a:lnTo>
                                  <a:pt x="3267075" y="1333499"/>
                                </a:lnTo>
                                <a:lnTo>
                                  <a:pt x="4612640" y="1333499"/>
                                </a:lnTo>
                                <a:lnTo>
                                  <a:pt x="4563745" y="1346199"/>
                                </a:lnTo>
                                <a:close/>
                                <a:moveTo>
                                  <a:pt x="4384675" y="1371599"/>
                                </a:moveTo>
                                <a:lnTo>
                                  <a:pt x="2837815" y="1371599"/>
                                </a:lnTo>
                                <a:lnTo>
                                  <a:pt x="2884805" y="1358899"/>
                                </a:lnTo>
                                <a:lnTo>
                                  <a:pt x="3074670" y="1358899"/>
                                </a:lnTo>
                                <a:lnTo>
                                  <a:pt x="3122930" y="1346199"/>
                                </a:lnTo>
                                <a:lnTo>
                                  <a:pt x="4514850" y="1346199"/>
                                </a:lnTo>
                                <a:lnTo>
                                  <a:pt x="4465955" y="1358899"/>
                                </a:lnTo>
                                <a:lnTo>
                                  <a:pt x="4384675" y="1371599"/>
                                </a:lnTo>
                                <a:close/>
                                <a:moveTo>
                                  <a:pt x="2990850" y="1549399"/>
                                </a:moveTo>
                                <a:lnTo>
                                  <a:pt x="2021205" y="1549399"/>
                                </a:lnTo>
                                <a:lnTo>
                                  <a:pt x="1889760" y="1523999"/>
                                </a:lnTo>
                                <a:lnTo>
                                  <a:pt x="3187700" y="1523999"/>
                                </a:lnTo>
                                <a:lnTo>
                                  <a:pt x="3138170" y="1536699"/>
                                </a:lnTo>
                                <a:lnTo>
                                  <a:pt x="3039745" y="1536699"/>
                                </a:lnTo>
                                <a:lnTo>
                                  <a:pt x="2990850" y="1549399"/>
                                </a:lnTo>
                                <a:close/>
                                <a:moveTo>
                                  <a:pt x="2746375" y="1562099"/>
                                </a:moveTo>
                                <a:lnTo>
                                  <a:pt x="2212975" y="1562099"/>
                                </a:lnTo>
                                <a:lnTo>
                                  <a:pt x="2164715" y="1549399"/>
                                </a:lnTo>
                                <a:lnTo>
                                  <a:pt x="2795270" y="1549399"/>
                                </a:lnTo>
                                <a:lnTo>
                                  <a:pt x="2746375" y="156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CFDA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13454935" name="Forma libre: forma 313454935"/>
                        <wps:cNvSpPr/>
                        <wps:spPr>
                          <a:xfrm>
                            <a:off x="4408805" y="909319"/>
                            <a:ext cx="3154045" cy="4375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4045" h="437514" extrusionOk="0">
                                <a:moveTo>
                                  <a:pt x="0" y="242569"/>
                                </a:moveTo>
                                <a:lnTo>
                                  <a:pt x="386715" y="164464"/>
                                </a:lnTo>
                                <a:lnTo>
                                  <a:pt x="1313180" y="32384"/>
                                </a:lnTo>
                                <a:lnTo>
                                  <a:pt x="2429510" y="0"/>
                                </a:lnTo>
                                <a:lnTo>
                                  <a:pt x="2948940" y="120649"/>
                                </a:lnTo>
                                <a:lnTo>
                                  <a:pt x="1521460" y="120649"/>
                                </a:lnTo>
                                <a:lnTo>
                                  <a:pt x="0" y="242569"/>
                                </a:lnTo>
                                <a:close/>
                                <a:moveTo>
                                  <a:pt x="3154045" y="437514"/>
                                </a:moveTo>
                                <a:lnTo>
                                  <a:pt x="2574925" y="246379"/>
                                </a:lnTo>
                                <a:lnTo>
                                  <a:pt x="1521460" y="120649"/>
                                </a:lnTo>
                                <a:lnTo>
                                  <a:pt x="2948940" y="120649"/>
                                </a:lnTo>
                                <a:lnTo>
                                  <a:pt x="3154045" y="167639"/>
                                </a:lnTo>
                                <a:lnTo>
                                  <a:pt x="3154045" y="437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06290204" name="Forma libre: forma 1606290204"/>
                        <wps:cNvSpPr/>
                        <wps:spPr>
                          <a:xfrm>
                            <a:off x="3055620" y="393064"/>
                            <a:ext cx="4507230" cy="906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7230" h="906144" extrusionOk="0">
                                <a:moveTo>
                                  <a:pt x="0" y="905509"/>
                                </a:moveTo>
                                <a:lnTo>
                                  <a:pt x="2310765" y="296544"/>
                                </a:lnTo>
                                <a:lnTo>
                                  <a:pt x="2499360" y="247014"/>
                                </a:lnTo>
                                <a:lnTo>
                                  <a:pt x="2676525" y="204469"/>
                                </a:lnTo>
                                <a:lnTo>
                                  <a:pt x="2872105" y="160654"/>
                                </a:lnTo>
                                <a:lnTo>
                                  <a:pt x="3028315" y="128904"/>
                                </a:lnTo>
                                <a:lnTo>
                                  <a:pt x="3190875" y="98424"/>
                                </a:lnTo>
                                <a:lnTo>
                                  <a:pt x="3302000" y="79374"/>
                                </a:lnTo>
                                <a:lnTo>
                                  <a:pt x="3414395" y="62229"/>
                                </a:lnTo>
                                <a:lnTo>
                                  <a:pt x="3527425" y="45719"/>
                                </a:lnTo>
                                <a:lnTo>
                                  <a:pt x="3641725" y="31749"/>
                                </a:lnTo>
                                <a:lnTo>
                                  <a:pt x="3755390" y="20319"/>
                                </a:lnTo>
                                <a:lnTo>
                                  <a:pt x="3811905" y="15239"/>
                                </a:lnTo>
                                <a:lnTo>
                                  <a:pt x="3868420" y="10794"/>
                                </a:lnTo>
                                <a:lnTo>
                                  <a:pt x="3924935" y="6984"/>
                                </a:lnTo>
                                <a:lnTo>
                                  <a:pt x="3980815" y="4444"/>
                                </a:lnTo>
                                <a:lnTo>
                                  <a:pt x="4036695" y="1904"/>
                                </a:lnTo>
                                <a:lnTo>
                                  <a:pt x="4091305" y="634"/>
                                </a:lnTo>
                                <a:lnTo>
                                  <a:pt x="4145915" y="0"/>
                                </a:lnTo>
                                <a:lnTo>
                                  <a:pt x="4199890" y="0"/>
                                </a:lnTo>
                                <a:lnTo>
                                  <a:pt x="4253230" y="1269"/>
                                </a:lnTo>
                                <a:lnTo>
                                  <a:pt x="4305935" y="3174"/>
                                </a:lnTo>
                                <a:lnTo>
                                  <a:pt x="4357370" y="5714"/>
                                </a:lnTo>
                                <a:lnTo>
                                  <a:pt x="4408170" y="9524"/>
                                </a:lnTo>
                                <a:lnTo>
                                  <a:pt x="4458335" y="14604"/>
                                </a:lnTo>
                                <a:lnTo>
                                  <a:pt x="4507230" y="20319"/>
                                </a:lnTo>
                                <a:lnTo>
                                  <a:pt x="4507230" y="356869"/>
                                </a:lnTo>
                                <a:lnTo>
                                  <a:pt x="3906520" y="356869"/>
                                </a:lnTo>
                                <a:lnTo>
                                  <a:pt x="3210560" y="369569"/>
                                </a:lnTo>
                                <a:lnTo>
                                  <a:pt x="3058160" y="384174"/>
                                </a:lnTo>
                                <a:lnTo>
                                  <a:pt x="2905760" y="401954"/>
                                </a:lnTo>
                                <a:lnTo>
                                  <a:pt x="2701925" y="429259"/>
                                </a:lnTo>
                                <a:lnTo>
                                  <a:pt x="2499360" y="459739"/>
                                </a:lnTo>
                                <a:lnTo>
                                  <a:pt x="2195195" y="511809"/>
                                </a:lnTo>
                                <a:lnTo>
                                  <a:pt x="838835" y="775969"/>
                                </a:lnTo>
                                <a:lnTo>
                                  <a:pt x="541020" y="828674"/>
                                </a:lnTo>
                                <a:lnTo>
                                  <a:pt x="343535" y="859789"/>
                                </a:lnTo>
                                <a:lnTo>
                                  <a:pt x="196215" y="880744"/>
                                </a:lnTo>
                                <a:lnTo>
                                  <a:pt x="48895" y="899794"/>
                                </a:lnTo>
                                <a:lnTo>
                                  <a:pt x="0" y="905509"/>
                                </a:lnTo>
                                <a:close/>
                                <a:moveTo>
                                  <a:pt x="4507230" y="461644"/>
                                </a:moveTo>
                                <a:lnTo>
                                  <a:pt x="4379595" y="422274"/>
                                </a:lnTo>
                                <a:lnTo>
                                  <a:pt x="3906520" y="356869"/>
                                </a:lnTo>
                                <a:lnTo>
                                  <a:pt x="4507230" y="356869"/>
                                </a:lnTo>
                                <a:lnTo>
                                  <a:pt x="4507230" y="461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CFDA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80194041" name="Forma libre: forma 1080194041"/>
                        <wps:cNvSpPr/>
                        <wps:spPr>
                          <a:xfrm>
                            <a:off x="3055620" y="571499"/>
                            <a:ext cx="4507230" cy="7753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7230" h="775334" extrusionOk="0">
                                <a:moveTo>
                                  <a:pt x="6985" y="727074"/>
                                </a:moveTo>
                                <a:lnTo>
                                  <a:pt x="3809" y="727074"/>
                                </a:lnTo>
                                <a:lnTo>
                                  <a:pt x="0" y="727709"/>
                                </a:lnTo>
                                <a:lnTo>
                                  <a:pt x="6985" y="727074"/>
                                </a:lnTo>
                                <a:close/>
                                <a:moveTo>
                                  <a:pt x="4507230" y="616584"/>
                                </a:moveTo>
                                <a:lnTo>
                                  <a:pt x="4420870" y="579754"/>
                                </a:lnTo>
                                <a:lnTo>
                                  <a:pt x="4029075" y="476249"/>
                                </a:lnTo>
                                <a:lnTo>
                                  <a:pt x="3481070" y="424179"/>
                                </a:lnTo>
                                <a:lnTo>
                                  <a:pt x="3365500" y="422909"/>
                                </a:lnTo>
                                <a:lnTo>
                                  <a:pt x="3252470" y="422274"/>
                                </a:lnTo>
                                <a:lnTo>
                                  <a:pt x="3141980" y="422909"/>
                                </a:lnTo>
                                <a:lnTo>
                                  <a:pt x="3033395" y="424179"/>
                                </a:lnTo>
                                <a:lnTo>
                                  <a:pt x="2927985" y="426719"/>
                                </a:lnTo>
                                <a:lnTo>
                                  <a:pt x="2823845" y="429894"/>
                                </a:lnTo>
                                <a:lnTo>
                                  <a:pt x="2722245" y="433704"/>
                                </a:lnTo>
                                <a:lnTo>
                                  <a:pt x="2621915" y="438784"/>
                                </a:lnTo>
                                <a:lnTo>
                                  <a:pt x="2522855" y="444499"/>
                                </a:lnTo>
                                <a:lnTo>
                                  <a:pt x="2425065" y="450849"/>
                                </a:lnTo>
                                <a:lnTo>
                                  <a:pt x="2328545" y="458469"/>
                                </a:lnTo>
                                <a:lnTo>
                                  <a:pt x="2233295" y="466089"/>
                                </a:lnTo>
                                <a:lnTo>
                                  <a:pt x="2138680" y="474979"/>
                                </a:lnTo>
                                <a:lnTo>
                                  <a:pt x="2044700" y="484504"/>
                                </a:lnTo>
                                <a:lnTo>
                                  <a:pt x="1950719" y="495299"/>
                                </a:lnTo>
                                <a:lnTo>
                                  <a:pt x="1857375" y="506094"/>
                                </a:lnTo>
                                <a:lnTo>
                                  <a:pt x="1717040" y="523874"/>
                                </a:lnTo>
                                <a:lnTo>
                                  <a:pt x="1576070" y="542924"/>
                                </a:lnTo>
                                <a:lnTo>
                                  <a:pt x="1433830" y="563244"/>
                                </a:lnTo>
                                <a:lnTo>
                                  <a:pt x="1353820" y="581024"/>
                                </a:lnTo>
                                <a:lnTo>
                                  <a:pt x="2874645" y="458469"/>
                                </a:lnTo>
                                <a:lnTo>
                                  <a:pt x="3928110" y="584199"/>
                                </a:lnTo>
                                <a:lnTo>
                                  <a:pt x="4507230" y="775334"/>
                                </a:lnTo>
                                <a:lnTo>
                                  <a:pt x="4507230" y="616584"/>
                                </a:lnTo>
                                <a:close/>
                                <a:moveTo>
                                  <a:pt x="4507230" y="38734"/>
                                </a:moveTo>
                                <a:lnTo>
                                  <a:pt x="4445635" y="26034"/>
                                </a:lnTo>
                                <a:lnTo>
                                  <a:pt x="4087495" y="0"/>
                                </a:lnTo>
                                <a:lnTo>
                                  <a:pt x="3589655" y="34289"/>
                                </a:lnTo>
                                <a:lnTo>
                                  <a:pt x="3494405" y="48894"/>
                                </a:lnTo>
                                <a:lnTo>
                                  <a:pt x="3256915" y="88899"/>
                                </a:lnTo>
                                <a:lnTo>
                                  <a:pt x="361315" y="670559"/>
                                </a:lnTo>
                                <a:lnTo>
                                  <a:pt x="192405" y="701674"/>
                                </a:lnTo>
                                <a:lnTo>
                                  <a:pt x="137795" y="711199"/>
                                </a:lnTo>
                                <a:lnTo>
                                  <a:pt x="332105" y="683894"/>
                                </a:lnTo>
                                <a:lnTo>
                                  <a:pt x="526415" y="653414"/>
                                </a:lnTo>
                                <a:lnTo>
                                  <a:pt x="820420" y="601344"/>
                                </a:lnTo>
                                <a:lnTo>
                                  <a:pt x="2207895" y="332104"/>
                                </a:lnTo>
                                <a:lnTo>
                                  <a:pt x="2508250" y="280669"/>
                                </a:lnTo>
                                <a:lnTo>
                                  <a:pt x="2708910" y="250189"/>
                                </a:lnTo>
                                <a:lnTo>
                                  <a:pt x="2909570" y="223519"/>
                                </a:lnTo>
                                <a:lnTo>
                                  <a:pt x="3060065" y="206374"/>
                                </a:lnTo>
                                <a:lnTo>
                                  <a:pt x="3210560" y="191769"/>
                                </a:lnTo>
                                <a:lnTo>
                                  <a:pt x="3906520" y="179069"/>
                                </a:lnTo>
                                <a:lnTo>
                                  <a:pt x="4379595" y="244474"/>
                                </a:lnTo>
                                <a:lnTo>
                                  <a:pt x="4507230" y="283844"/>
                                </a:lnTo>
                                <a:lnTo>
                                  <a:pt x="4507230" y="179069"/>
                                </a:lnTo>
                                <a:lnTo>
                                  <a:pt x="4507230" y="38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B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6677CD81" id="Grupo 4" o:spid="_x0000_s1035" style="position:absolute;margin-left:-85.5pt;margin-top:3.6pt;width:599.3pt;height:141.9pt;z-index:251661312" coordorigin="15645,28862" coordsize="75628,17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">
              <v:group id="Grupo 1239679878" o:spid="_x0000_s1036" style="position:absolute;left:15645;top:28862;width:75629;height:17869" coordorigin=",-6" coordsize="75628,1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">
                <v:rect id="Rectángulo 926286270" o:spid="_x0000_s1037" style="position:absolute;width:75628;height:17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" filled="f" stroked="f">
                  <v:textbox inset="2.53958mm,2.53958mm,2.53958mm,2.53958mm">
                    <w:txbxContent>
                      <w:p w14:paraId="2765D091" w14:textId="77777777" w:rsidR="007A1463" w:rsidRDefault="007A1463">
                        <w:pPr>
                          <w:textDirection w:val="btLr"/>
                        </w:pPr>
                      </w:p>
                    </w:txbxContent>
                  </v:textbox>
                </v:rect>
                <v:shape id="Forma libre: forma 1338841846" o:spid="_x0000_s1038" style="position:absolute;top:-6;width:75628;height:17862;visibility:visible;mso-wrap-style:square;v-text-anchor:middle" coordsize="7562850,1786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" path="m7562850,1785619l,1785619,,,642620,807084r1122045,524510l1806575,1337944r42545,5715l1891665,1349374r43180,5080l1978025,1358899r43180,4445l2065020,1367154r87630,5715l2241550,1377949r89535,2540l2421890,1382394r4961255,l7398385,1389379r41275,17145l7480300,1424939r40005,19050l7560945,1463674r1905,1270l7562850,1785619xm7383145,1382394r-4916170,l2559050,1382394r138430,-3175l2837815,1373504r141605,-7620l3170555,1351914r290195,-25400l4843780,1176019r296545,-25400l5337175,1137284r195580,-9525l5678170,1123314r144780,-1905l5918835,1122044r95250,1905l6109335,1127759r93980,4445l6296660,1139189r93345,8255l6435725,1151889r46355,5715l6527800,1163319r45720,5715l6618605,1176019r45720,6985l6709410,1190624r44450,8255l6798310,1207769r44450,8890l6887210,1226184r43815,10795l6974840,1247774r43815,11430l7061835,1271269r42545,12700l7147560,1296669r42545,13970l7232015,1325244r42545,14605l7315835,1355724r41910,16510l7383145,1382394xe" fillcolor="#0097b1" stroked="f">
                  <v:path arrowok="t" o:extrusionok="f"/>
                </v:shape>
                <v:shape id="Forma libre: forma 1272944236" o:spid="_x0000_s1039" style="position:absolute;top:13849;width:75628;height:4007;visibility:visible;mso-wrap-style:square;v-text-anchor:middle" coordsize="7562850,400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" path="m7562850,400049r-3295015,l5144770,177799r215900,-49530l5487035,100964,5612130,76834r82550,-14605l5777230,48894r81280,-12065l5939790,26669r80645,-8890l6061075,13969r40005,-3175l6141085,7619r40640,-2540l6221730,3174r40005,-1270l6301740,634,6341745,r40005,l6421755,r40005,1269l6502400,2539r40005,1905l6582410,6984r40005,3175l6663055,13969r40640,4445l6743700,22859r40640,5715l6824980,34289r62230,10795l6947535,55879r58420,12700l7063105,81279r55245,13970l7172325,110489r52070,15240l7275195,142239r48895,17145l7371080,176529r46355,18415l7461885,213994r42545,19685l7545705,253364r17145,8890l7562850,400049xm370840,400049l,400049,,120649r22225,20320l53975,169544r33020,27940l121285,224789r34925,27940l192405,280034r37465,27305l268605,334009r39370,26670l348615,386714r22225,13335xe" fillcolor="#004aac" stroked="f">
                  <v:path arrowok="t" o:extrusionok="f"/>
                </v:shape>
                <v:shape id="Forma libre: forma 310979798" o:spid="_x0000_s1040" style="position:absolute;top:-6;width:75628;height:15620;visibility:visible;mso-wrap-style:square;v-text-anchor:middle" coordsize="7562850,156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" path="m3285490,1523999r-1459865,l1763395,1511299r-238760,-50800l1304290,1409699r-52705,-25400l1200785,1371599r-50165,-25400l1101090,1333499r-48260,-25400l1005839,1282699r-46354,-12700l914400,1244599r-43815,-25400l827405,1193799r-42545,-25400l743585,1142999r-40640,-25400l663575,1092199r-38735,-25400l586740,1041399r-36830,-25400l513715,977899,478789,952499,443865,927099,410210,888999,377825,863599,345440,838199,313690,800099,283210,774699,253364,736599,224155,711199,195580,673099,167640,634999,140335,609599,114300,571499,88265,533399,62864,507999,38100,469899,13970,431799,,419099,,,642620,800099r1122045,520700l1806575,1333499r42545,l1891665,1346199r43180,l1978025,1358899r130810,l2152650,1371599r2232025,l4220845,1396999r-48896,l4123055,1409699r-49530,l3975100,1435099r-48895,l3876674,1447799r-48894,l3778250,1460499r-48895,l3679825,1473199r-49530,l3581400,1485899r-49530,l3482975,1498599r-49530,l3384550,1511299r-49530,l3285490,1523999xm6203315,1130299r-768350,l5483860,1117599r672465,l6203315,1130299xm6343015,1142999r-1104265,l5288280,1130299r1008380,l6343015,1142999xm6481445,1155699r-1439545,l5090795,1142999r1344930,l6481445,1155699xm6572885,1168399r-1679575,l4942840,1155699r1584960,l6572885,1168399xm6663690,1181099r-1918970,l4794250,1168399r1824355,l6663690,1181099xm6798310,1206499r-402590,l6351270,1193799r-1706245,l4695190,1181099r2013585,l6798310,1206499xm5804535,1206499r-1258570,l4595495,1193799r1255395,l5804535,1206499xm5618480,1219199r-1221740,l4446905,1206499r1217930,l5618480,1219199xm7562850,1485899r-34925,-12700l7488555,1447799r-78740,-25400l7369810,1396999,7001510,1282699r-42545,l6874510,1257299r-42545,l6746240,1231899r-43180,l6659880,1219199r-87630,l6528435,1206499r314325,l7315835,1346199r41275,25400l7439660,1396999r40640,25400l7520305,1435099r40005,25400l7562850,1460499r,25400xm5095875,1269999r-1144906,l4000500,1257299r198120,-12700l4297680,1231899r49530,-12700l5476875,1219199r-46990,12700l5382260,1231899r-47625,12700l5239385,1244599r-47625,12700l5144135,1257299r-48260,12700xm4999990,1282699r-1147445,l3901440,1269999r1146810,l4999990,1282699xm4903470,1295399r-1149350,l3803014,1282699r1148716,l4903470,1295399xm4806950,1308099r-1200150,l3655695,1295399r1199515,l4806950,1308099xm4660900,1333499r-1297305,l3411855,1320799r97155,l3557905,1308099r1200150,l4660900,1333499xm4563745,1346199r-1344930,l3267075,1333499r1345565,l4563745,1346199xm4384675,1371599r-1546860,l2884805,1358899r189865,l3122930,1346199r1391920,l4465955,1358899r-81280,12700xm2990850,1549399r-969645,l1889760,1523999r1297940,l3138170,1536699r-98425,l2990850,1549399xm2746375,1562099r-533400,l2164715,1549399r630555,l2746375,1562099xe" fillcolor="#8ccfda" stroked="f">
                  <v:path arrowok="t" o:extrusionok="f"/>
                </v:shape>
                <v:shape id="Forma libre: forma 313454935" o:spid="_x0000_s1041" style="position:absolute;left:44088;top:9093;width:31540;height:4375;visibility:visible;mso-wrap-style:square;v-text-anchor:middle" coordsize="3154045,437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" path="m,242569l386715,164464,1313180,32384,2429510,r519430,120649l1521460,120649,,242569xm3154045,437514l2574925,246379,1521460,120649r1427480,l3154045,167639r,269875xe" fillcolor="#004aac" stroked="f">
                  <v:path arrowok="t" o:extrusionok="f"/>
                </v:shape>
                <v:shape id="Forma libre: forma 1606290204" o:spid="_x0000_s1042" style="position:absolute;left:30556;top:3930;width:45072;height:9062;visibility:visible;mso-wrap-style:square;v-text-anchor:middle" coordsize="4507230,906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" path="m,905509l2310765,296544r188595,-49530l2676525,204469r195580,-43815l3028315,128904,3190875,98424,3302000,79374,3414395,62229,3527425,45719,3641725,31749,3755390,20319r56515,-5080l3868420,10794r56515,-3810l3980815,4444r55880,-2540l4091305,634,4145915,r53975,l4253230,1269r52705,1905l4357370,5714r50800,3810l4458335,14604r48895,5715l4507230,356869r-600710,l3210560,369569r-152400,14605l2905760,401954r-203835,27305l2499360,459739r-304165,52070l838835,775969,541020,828674,343535,859789,196215,880744,48895,899794,,905509xm4507230,461644l4379595,422274,3906520,356869r600710,l4507230,461644xe" fillcolor="#8ccfda" stroked="f">
                  <v:path arrowok="t" o:extrusionok="f"/>
                </v:shape>
                <v:shape id="Forma libre: forma 1080194041" o:spid="_x0000_s1043" style="position:absolute;left:30556;top:5714;width:45072;height:7754;visibility:visible;mso-wrap-style:square;v-text-anchor:middle" coordsize="4507230,77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" path="m6985,727074r-3176,l,727709r6985,-635xm4507230,616584r-86360,-36830l4029075,476249,3481070,424179r-115570,-1270l3252470,422274r-110490,635l3033395,424179r-105410,2540l2823845,429894r-101600,3810l2621915,438784r-99060,5715l2425065,450849r-96520,7620l2233295,466089r-94615,8890l2044700,484504r-93981,10795l1857375,506094r-140335,17780l1576070,542924r-142240,20320l1353820,581024,2874645,458469,3928110,584199r579120,191135l4507230,616584xm4507230,38734l4445635,26034,4087495,,3589655,34289r-95250,14605l3256915,88899,361315,670559,192405,701674r-54610,9525l332105,683894,526415,653414,820420,601344,2207895,332104r300355,-51435l2708910,250189r200660,-26670l3060065,206374r150495,-14605l3906520,179069r473075,65405l4507230,283844r,-104775l4507230,38734xe" fillcolor="#0097b1" stroked="f">
                  <v:path arrowok="t" o:extrusionok="f"/>
                </v:shape>
              </v:group>
            </v:group>
          </w:pict>
        </mc:Fallback>
      </mc:AlternateContent>
    </w:r>
  </w:p>
  <w:p w14:paraId="4B1BF78B" w14:textId="77777777" w:rsidR="007A1463" w:rsidRDefault="007A1463"/>
  <w:p w14:paraId="0AF46ED0" w14:textId="77777777" w:rsidR="007A1463" w:rsidRDefault="007A1463"/>
  <w:p w14:paraId="5E4BC77A" w14:textId="77777777" w:rsidR="007A1463" w:rsidRDefault="007A1463"/>
  <w:p w14:paraId="1C3069B7" w14:textId="77777777" w:rsidR="007A1463" w:rsidRDefault="007A1463"/>
  <w:p w14:paraId="08545585" w14:textId="77777777" w:rsidR="007A1463" w:rsidRDefault="007A1463"/>
  <w:p w14:paraId="26618019" w14:textId="77777777" w:rsidR="007A1463" w:rsidRDefault="007A1463"/>
  <w:p w14:paraId="057BFC14" w14:textId="77777777" w:rsidR="007A1463" w:rsidRDefault="007A1463"/>
  <w:p w14:paraId="00823933" w14:textId="77777777" w:rsidR="007A1463" w:rsidRDefault="007A1463"/>
  <w:p w14:paraId="1ED91A45" w14:textId="77777777" w:rsidR="007A1463" w:rsidRDefault="007A146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D0BA15" w14:textId="77777777" w:rsidR="007A1463" w:rsidRDefault="00533728"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286C57F1" wp14:editId="5F76723E">
              <wp:simplePos x="0" y="0"/>
              <wp:positionH relativeFrom="column">
                <wp:posOffset>-1090837</wp:posOffset>
              </wp:positionH>
              <wp:positionV relativeFrom="paragraph">
                <wp:posOffset>47625</wp:posOffset>
              </wp:positionV>
              <wp:extent cx="7611151" cy="1802136"/>
              <wp:effectExtent l="0" t="0" r="0" b="0"/>
              <wp:wrapNone/>
              <wp:docPr id="3" name="Grupo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11151" cy="1802136"/>
                        <a:chOff x="1564575" y="2886225"/>
                        <a:chExt cx="7562850" cy="1786900"/>
                      </a:xfrm>
                    </wpg:grpSpPr>
                    <wpg:grpSp>
                      <wpg:cNvPr id="1603122540" name="Grupo 1603122540"/>
                      <wpg:cNvGrpSpPr/>
                      <wpg:grpSpPr>
                        <a:xfrm>
                          <a:off x="1564575" y="2886239"/>
                          <a:ext cx="7562850" cy="1786884"/>
                          <a:chOff x="0" y="-634"/>
                          <a:chExt cx="7562850" cy="1786884"/>
                        </a:xfrm>
                      </wpg:grpSpPr>
                      <wps:wsp>
                        <wps:cNvPr id="2012288565" name="Rectángulo 2012288565"/>
                        <wps:cNvSpPr/>
                        <wps:spPr>
                          <a:xfrm>
                            <a:off x="0" y="0"/>
                            <a:ext cx="7562850" cy="17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924399" w14:textId="77777777" w:rsidR="007A1463" w:rsidRDefault="007A1463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59150034" name="Forma libre: forma 659150034"/>
                        <wps:cNvSpPr/>
                        <wps:spPr>
                          <a:xfrm>
                            <a:off x="0" y="-634"/>
                            <a:ext cx="7562850" cy="17862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86254" extrusionOk="0">
                                <a:moveTo>
                                  <a:pt x="7562850" y="1785619"/>
                                </a:moveTo>
                                <a:lnTo>
                                  <a:pt x="0" y="1785619"/>
                                </a:lnTo>
                                <a:lnTo>
                                  <a:pt x="0" y="0"/>
                                </a:lnTo>
                                <a:lnTo>
                                  <a:pt x="642620" y="807084"/>
                                </a:lnTo>
                                <a:lnTo>
                                  <a:pt x="1764665" y="1331594"/>
                                </a:lnTo>
                                <a:lnTo>
                                  <a:pt x="1806575" y="1337944"/>
                                </a:lnTo>
                                <a:lnTo>
                                  <a:pt x="1849120" y="1343659"/>
                                </a:lnTo>
                                <a:lnTo>
                                  <a:pt x="1891665" y="1349374"/>
                                </a:lnTo>
                                <a:lnTo>
                                  <a:pt x="1934845" y="1354454"/>
                                </a:lnTo>
                                <a:lnTo>
                                  <a:pt x="1978025" y="1358899"/>
                                </a:lnTo>
                                <a:lnTo>
                                  <a:pt x="2021205" y="1363344"/>
                                </a:lnTo>
                                <a:lnTo>
                                  <a:pt x="2065020" y="1367154"/>
                                </a:lnTo>
                                <a:lnTo>
                                  <a:pt x="2152650" y="1372869"/>
                                </a:lnTo>
                                <a:lnTo>
                                  <a:pt x="2241550" y="1377949"/>
                                </a:lnTo>
                                <a:lnTo>
                                  <a:pt x="2331085" y="1380489"/>
                                </a:lnTo>
                                <a:lnTo>
                                  <a:pt x="2421890" y="1382394"/>
                                </a:lnTo>
                                <a:lnTo>
                                  <a:pt x="7383145" y="1382394"/>
                                </a:lnTo>
                                <a:lnTo>
                                  <a:pt x="7398385" y="1389379"/>
                                </a:lnTo>
                                <a:lnTo>
                                  <a:pt x="7439660" y="1406524"/>
                                </a:lnTo>
                                <a:lnTo>
                                  <a:pt x="7480300" y="1424939"/>
                                </a:lnTo>
                                <a:lnTo>
                                  <a:pt x="7520305" y="1443989"/>
                                </a:lnTo>
                                <a:lnTo>
                                  <a:pt x="7560945" y="1463674"/>
                                </a:lnTo>
                                <a:lnTo>
                                  <a:pt x="7562850" y="1464944"/>
                                </a:lnTo>
                                <a:lnTo>
                                  <a:pt x="7562850" y="1785619"/>
                                </a:lnTo>
                                <a:close/>
                                <a:moveTo>
                                  <a:pt x="7383145" y="1382394"/>
                                </a:moveTo>
                                <a:lnTo>
                                  <a:pt x="2466975" y="1382394"/>
                                </a:lnTo>
                                <a:lnTo>
                                  <a:pt x="2559050" y="1382394"/>
                                </a:lnTo>
                                <a:lnTo>
                                  <a:pt x="2697480" y="1379219"/>
                                </a:lnTo>
                                <a:lnTo>
                                  <a:pt x="2837815" y="1373504"/>
                                </a:lnTo>
                                <a:lnTo>
                                  <a:pt x="2979420" y="1365884"/>
                                </a:lnTo>
                                <a:lnTo>
                                  <a:pt x="3170555" y="1351914"/>
                                </a:lnTo>
                                <a:lnTo>
                                  <a:pt x="3460750" y="1326514"/>
                                </a:lnTo>
                                <a:lnTo>
                                  <a:pt x="4843780" y="1176019"/>
                                </a:lnTo>
                                <a:lnTo>
                                  <a:pt x="5140325" y="1150619"/>
                                </a:lnTo>
                                <a:lnTo>
                                  <a:pt x="5337175" y="1137284"/>
                                </a:lnTo>
                                <a:lnTo>
                                  <a:pt x="5532755" y="1127759"/>
                                </a:lnTo>
                                <a:lnTo>
                                  <a:pt x="5678170" y="1123314"/>
                                </a:lnTo>
                                <a:lnTo>
                                  <a:pt x="5822950" y="1121409"/>
                                </a:lnTo>
                                <a:lnTo>
                                  <a:pt x="5918835" y="1122044"/>
                                </a:lnTo>
                                <a:lnTo>
                                  <a:pt x="6014085" y="1123949"/>
                                </a:lnTo>
                                <a:lnTo>
                                  <a:pt x="6109335" y="1127759"/>
                                </a:lnTo>
                                <a:lnTo>
                                  <a:pt x="6203315" y="1132204"/>
                                </a:lnTo>
                                <a:lnTo>
                                  <a:pt x="6296660" y="1139189"/>
                                </a:lnTo>
                                <a:lnTo>
                                  <a:pt x="6390005" y="1147444"/>
                                </a:lnTo>
                                <a:lnTo>
                                  <a:pt x="6435725" y="1151889"/>
                                </a:lnTo>
                                <a:lnTo>
                                  <a:pt x="6482080" y="1157604"/>
                                </a:lnTo>
                                <a:lnTo>
                                  <a:pt x="6527800" y="1163319"/>
                                </a:lnTo>
                                <a:lnTo>
                                  <a:pt x="6573520" y="1169034"/>
                                </a:lnTo>
                                <a:lnTo>
                                  <a:pt x="6618605" y="1176019"/>
                                </a:lnTo>
                                <a:lnTo>
                                  <a:pt x="6664325" y="1183004"/>
                                </a:lnTo>
                                <a:lnTo>
                                  <a:pt x="6709410" y="1190624"/>
                                </a:lnTo>
                                <a:lnTo>
                                  <a:pt x="6753860" y="1198879"/>
                                </a:lnTo>
                                <a:lnTo>
                                  <a:pt x="6798310" y="1207769"/>
                                </a:lnTo>
                                <a:lnTo>
                                  <a:pt x="6842760" y="1216659"/>
                                </a:lnTo>
                                <a:lnTo>
                                  <a:pt x="6887210" y="1226184"/>
                                </a:lnTo>
                                <a:lnTo>
                                  <a:pt x="6931025" y="1236979"/>
                                </a:lnTo>
                                <a:lnTo>
                                  <a:pt x="6974840" y="1247774"/>
                                </a:lnTo>
                                <a:lnTo>
                                  <a:pt x="7018655" y="1259204"/>
                                </a:lnTo>
                                <a:lnTo>
                                  <a:pt x="7061835" y="1271269"/>
                                </a:lnTo>
                                <a:lnTo>
                                  <a:pt x="7104380" y="1283969"/>
                                </a:lnTo>
                                <a:lnTo>
                                  <a:pt x="7147560" y="1296669"/>
                                </a:lnTo>
                                <a:lnTo>
                                  <a:pt x="7190105" y="1310639"/>
                                </a:lnTo>
                                <a:lnTo>
                                  <a:pt x="7232015" y="1325244"/>
                                </a:lnTo>
                                <a:lnTo>
                                  <a:pt x="7274560" y="1339849"/>
                                </a:lnTo>
                                <a:lnTo>
                                  <a:pt x="7315835" y="1355724"/>
                                </a:lnTo>
                                <a:lnTo>
                                  <a:pt x="7357745" y="1372234"/>
                                </a:lnTo>
                                <a:lnTo>
                                  <a:pt x="7383145" y="1382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B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8602090" name="Forma libre: forma 68602090"/>
                        <wps:cNvSpPr/>
                        <wps:spPr>
                          <a:xfrm>
                            <a:off x="0" y="1384934"/>
                            <a:ext cx="7562850" cy="4006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00684" extrusionOk="0">
                                <a:moveTo>
                                  <a:pt x="7562850" y="400049"/>
                                </a:moveTo>
                                <a:lnTo>
                                  <a:pt x="4267835" y="400049"/>
                                </a:lnTo>
                                <a:lnTo>
                                  <a:pt x="5144770" y="177799"/>
                                </a:lnTo>
                                <a:lnTo>
                                  <a:pt x="5360670" y="128269"/>
                                </a:lnTo>
                                <a:lnTo>
                                  <a:pt x="5487035" y="100964"/>
                                </a:lnTo>
                                <a:lnTo>
                                  <a:pt x="5612130" y="76834"/>
                                </a:lnTo>
                                <a:lnTo>
                                  <a:pt x="5694680" y="62229"/>
                                </a:lnTo>
                                <a:lnTo>
                                  <a:pt x="5777230" y="48894"/>
                                </a:lnTo>
                                <a:lnTo>
                                  <a:pt x="5858510" y="36829"/>
                                </a:lnTo>
                                <a:lnTo>
                                  <a:pt x="5939790" y="26669"/>
                                </a:lnTo>
                                <a:lnTo>
                                  <a:pt x="6020435" y="17779"/>
                                </a:lnTo>
                                <a:lnTo>
                                  <a:pt x="6061075" y="13969"/>
                                </a:lnTo>
                                <a:lnTo>
                                  <a:pt x="6101080" y="10794"/>
                                </a:lnTo>
                                <a:lnTo>
                                  <a:pt x="6141085" y="7619"/>
                                </a:lnTo>
                                <a:lnTo>
                                  <a:pt x="6181725" y="5079"/>
                                </a:lnTo>
                                <a:lnTo>
                                  <a:pt x="6221730" y="3174"/>
                                </a:lnTo>
                                <a:lnTo>
                                  <a:pt x="6261735" y="1904"/>
                                </a:lnTo>
                                <a:lnTo>
                                  <a:pt x="6301740" y="634"/>
                                </a:lnTo>
                                <a:lnTo>
                                  <a:pt x="6341745" y="0"/>
                                </a:lnTo>
                                <a:lnTo>
                                  <a:pt x="6381750" y="0"/>
                                </a:lnTo>
                                <a:lnTo>
                                  <a:pt x="6421755" y="0"/>
                                </a:lnTo>
                                <a:lnTo>
                                  <a:pt x="6461760" y="1269"/>
                                </a:lnTo>
                                <a:lnTo>
                                  <a:pt x="6502400" y="2539"/>
                                </a:lnTo>
                                <a:lnTo>
                                  <a:pt x="6542405" y="4444"/>
                                </a:lnTo>
                                <a:lnTo>
                                  <a:pt x="6582410" y="6984"/>
                                </a:lnTo>
                                <a:lnTo>
                                  <a:pt x="6622415" y="10159"/>
                                </a:lnTo>
                                <a:lnTo>
                                  <a:pt x="6663055" y="13969"/>
                                </a:lnTo>
                                <a:lnTo>
                                  <a:pt x="6703695" y="18414"/>
                                </a:lnTo>
                                <a:lnTo>
                                  <a:pt x="6743700" y="22859"/>
                                </a:lnTo>
                                <a:lnTo>
                                  <a:pt x="6784340" y="28574"/>
                                </a:lnTo>
                                <a:lnTo>
                                  <a:pt x="6824980" y="34289"/>
                                </a:lnTo>
                                <a:lnTo>
                                  <a:pt x="6887210" y="45084"/>
                                </a:lnTo>
                                <a:lnTo>
                                  <a:pt x="6947535" y="55879"/>
                                </a:lnTo>
                                <a:lnTo>
                                  <a:pt x="7005955" y="68579"/>
                                </a:lnTo>
                                <a:lnTo>
                                  <a:pt x="7063105" y="81279"/>
                                </a:lnTo>
                                <a:lnTo>
                                  <a:pt x="7118350" y="95249"/>
                                </a:lnTo>
                                <a:lnTo>
                                  <a:pt x="7172325" y="110489"/>
                                </a:lnTo>
                                <a:lnTo>
                                  <a:pt x="7224395" y="125729"/>
                                </a:lnTo>
                                <a:lnTo>
                                  <a:pt x="7275195" y="142239"/>
                                </a:lnTo>
                                <a:lnTo>
                                  <a:pt x="7324090" y="159384"/>
                                </a:lnTo>
                                <a:lnTo>
                                  <a:pt x="7371080" y="176529"/>
                                </a:lnTo>
                                <a:lnTo>
                                  <a:pt x="7417435" y="194944"/>
                                </a:lnTo>
                                <a:lnTo>
                                  <a:pt x="7461885" y="213994"/>
                                </a:lnTo>
                                <a:lnTo>
                                  <a:pt x="7504430" y="233679"/>
                                </a:lnTo>
                                <a:lnTo>
                                  <a:pt x="7545705" y="253364"/>
                                </a:lnTo>
                                <a:lnTo>
                                  <a:pt x="7562850" y="262254"/>
                                </a:lnTo>
                                <a:lnTo>
                                  <a:pt x="7562850" y="400049"/>
                                </a:lnTo>
                                <a:close/>
                                <a:moveTo>
                                  <a:pt x="370840" y="400049"/>
                                </a:moveTo>
                                <a:lnTo>
                                  <a:pt x="0" y="400049"/>
                                </a:lnTo>
                                <a:lnTo>
                                  <a:pt x="0" y="120649"/>
                                </a:lnTo>
                                <a:lnTo>
                                  <a:pt x="22225" y="140969"/>
                                </a:lnTo>
                                <a:lnTo>
                                  <a:pt x="53975" y="169544"/>
                                </a:lnTo>
                                <a:lnTo>
                                  <a:pt x="86995" y="197484"/>
                                </a:lnTo>
                                <a:lnTo>
                                  <a:pt x="121285" y="224789"/>
                                </a:lnTo>
                                <a:lnTo>
                                  <a:pt x="156210" y="252729"/>
                                </a:lnTo>
                                <a:lnTo>
                                  <a:pt x="192405" y="280034"/>
                                </a:lnTo>
                                <a:lnTo>
                                  <a:pt x="229870" y="307339"/>
                                </a:lnTo>
                                <a:lnTo>
                                  <a:pt x="268605" y="334009"/>
                                </a:lnTo>
                                <a:lnTo>
                                  <a:pt x="307975" y="360679"/>
                                </a:lnTo>
                                <a:lnTo>
                                  <a:pt x="348615" y="386714"/>
                                </a:lnTo>
                                <a:lnTo>
                                  <a:pt x="370840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2079503" name="Forma libre: forma 662079503"/>
                        <wps:cNvSpPr/>
                        <wps:spPr>
                          <a:xfrm>
                            <a:off x="0" y="-634"/>
                            <a:ext cx="7562850" cy="156209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562099" extrusionOk="0">
                                <a:moveTo>
                                  <a:pt x="3285490" y="1523999"/>
                                </a:moveTo>
                                <a:lnTo>
                                  <a:pt x="1825625" y="1523999"/>
                                </a:lnTo>
                                <a:lnTo>
                                  <a:pt x="1763395" y="1511299"/>
                                </a:lnTo>
                                <a:lnTo>
                                  <a:pt x="1524635" y="1460499"/>
                                </a:lnTo>
                                <a:lnTo>
                                  <a:pt x="1304290" y="1409699"/>
                                </a:lnTo>
                                <a:lnTo>
                                  <a:pt x="1251585" y="1384299"/>
                                </a:lnTo>
                                <a:lnTo>
                                  <a:pt x="1200785" y="1371599"/>
                                </a:lnTo>
                                <a:lnTo>
                                  <a:pt x="1150620" y="1346199"/>
                                </a:lnTo>
                                <a:lnTo>
                                  <a:pt x="1101090" y="1333499"/>
                                </a:lnTo>
                                <a:lnTo>
                                  <a:pt x="1052830" y="1308099"/>
                                </a:lnTo>
                                <a:lnTo>
                                  <a:pt x="1005839" y="1282699"/>
                                </a:lnTo>
                                <a:lnTo>
                                  <a:pt x="959485" y="1269999"/>
                                </a:lnTo>
                                <a:lnTo>
                                  <a:pt x="914400" y="1244599"/>
                                </a:lnTo>
                                <a:lnTo>
                                  <a:pt x="870585" y="1219199"/>
                                </a:lnTo>
                                <a:lnTo>
                                  <a:pt x="827405" y="1193799"/>
                                </a:lnTo>
                                <a:lnTo>
                                  <a:pt x="784860" y="1168399"/>
                                </a:lnTo>
                                <a:lnTo>
                                  <a:pt x="743585" y="1142999"/>
                                </a:lnTo>
                                <a:lnTo>
                                  <a:pt x="702945" y="1117599"/>
                                </a:lnTo>
                                <a:lnTo>
                                  <a:pt x="663575" y="1092199"/>
                                </a:lnTo>
                                <a:lnTo>
                                  <a:pt x="624840" y="1066799"/>
                                </a:lnTo>
                                <a:lnTo>
                                  <a:pt x="586740" y="1041399"/>
                                </a:lnTo>
                                <a:lnTo>
                                  <a:pt x="549910" y="1015999"/>
                                </a:lnTo>
                                <a:lnTo>
                                  <a:pt x="513715" y="977899"/>
                                </a:lnTo>
                                <a:lnTo>
                                  <a:pt x="478789" y="952499"/>
                                </a:lnTo>
                                <a:lnTo>
                                  <a:pt x="443865" y="927099"/>
                                </a:lnTo>
                                <a:lnTo>
                                  <a:pt x="410210" y="888999"/>
                                </a:lnTo>
                                <a:lnTo>
                                  <a:pt x="377825" y="863599"/>
                                </a:lnTo>
                                <a:lnTo>
                                  <a:pt x="345440" y="838199"/>
                                </a:lnTo>
                                <a:lnTo>
                                  <a:pt x="313690" y="800099"/>
                                </a:lnTo>
                                <a:lnTo>
                                  <a:pt x="283210" y="774699"/>
                                </a:lnTo>
                                <a:lnTo>
                                  <a:pt x="253364" y="736599"/>
                                </a:lnTo>
                                <a:lnTo>
                                  <a:pt x="224155" y="711199"/>
                                </a:lnTo>
                                <a:lnTo>
                                  <a:pt x="195580" y="673099"/>
                                </a:lnTo>
                                <a:lnTo>
                                  <a:pt x="167640" y="634999"/>
                                </a:lnTo>
                                <a:lnTo>
                                  <a:pt x="140335" y="609599"/>
                                </a:lnTo>
                                <a:lnTo>
                                  <a:pt x="114300" y="571499"/>
                                </a:lnTo>
                                <a:lnTo>
                                  <a:pt x="88265" y="533399"/>
                                </a:lnTo>
                                <a:lnTo>
                                  <a:pt x="62864" y="507999"/>
                                </a:lnTo>
                                <a:lnTo>
                                  <a:pt x="38100" y="469899"/>
                                </a:lnTo>
                                <a:lnTo>
                                  <a:pt x="13970" y="431799"/>
                                </a:lnTo>
                                <a:lnTo>
                                  <a:pt x="0" y="419099"/>
                                </a:lnTo>
                                <a:lnTo>
                                  <a:pt x="0" y="0"/>
                                </a:lnTo>
                                <a:lnTo>
                                  <a:pt x="642620" y="800099"/>
                                </a:lnTo>
                                <a:lnTo>
                                  <a:pt x="1764665" y="1320799"/>
                                </a:lnTo>
                                <a:lnTo>
                                  <a:pt x="1806575" y="1333499"/>
                                </a:lnTo>
                                <a:lnTo>
                                  <a:pt x="1849120" y="1333499"/>
                                </a:lnTo>
                                <a:lnTo>
                                  <a:pt x="1891665" y="1346199"/>
                                </a:lnTo>
                                <a:lnTo>
                                  <a:pt x="1934845" y="1346199"/>
                                </a:lnTo>
                                <a:lnTo>
                                  <a:pt x="1978025" y="1358899"/>
                                </a:lnTo>
                                <a:lnTo>
                                  <a:pt x="2108835" y="1358899"/>
                                </a:lnTo>
                                <a:lnTo>
                                  <a:pt x="2152650" y="1371599"/>
                                </a:lnTo>
                                <a:lnTo>
                                  <a:pt x="4384675" y="1371599"/>
                                </a:lnTo>
                                <a:lnTo>
                                  <a:pt x="4220845" y="1396999"/>
                                </a:lnTo>
                                <a:lnTo>
                                  <a:pt x="4171949" y="1396999"/>
                                </a:lnTo>
                                <a:lnTo>
                                  <a:pt x="4123055" y="1409699"/>
                                </a:lnTo>
                                <a:lnTo>
                                  <a:pt x="4073525" y="1409699"/>
                                </a:lnTo>
                                <a:lnTo>
                                  <a:pt x="3975100" y="1435099"/>
                                </a:lnTo>
                                <a:lnTo>
                                  <a:pt x="3926205" y="1435099"/>
                                </a:lnTo>
                                <a:lnTo>
                                  <a:pt x="3876674" y="1447799"/>
                                </a:lnTo>
                                <a:lnTo>
                                  <a:pt x="3827780" y="1447799"/>
                                </a:lnTo>
                                <a:lnTo>
                                  <a:pt x="3778250" y="1460499"/>
                                </a:lnTo>
                                <a:lnTo>
                                  <a:pt x="3729355" y="1460499"/>
                                </a:lnTo>
                                <a:lnTo>
                                  <a:pt x="3679825" y="1473199"/>
                                </a:lnTo>
                                <a:lnTo>
                                  <a:pt x="3630295" y="1473199"/>
                                </a:lnTo>
                                <a:lnTo>
                                  <a:pt x="3581400" y="1485899"/>
                                </a:lnTo>
                                <a:lnTo>
                                  <a:pt x="3531870" y="1485899"/>
                                </a:lnTo>
                                <a:lnTo>
                                  <a:pt x="3482975" y="1498599"/>
                                </a:lnTo>
                                <a:lnTo>
                                  <a:pt x="3433445" y="1498599"/>
                                </a:lnTo>
                                <a:lnTo>
                                  <a:pt x="3384550" y="1511299"/>
                                </a:lnTo>
                                <a:lnTo>
                                  <a:pt x="3335020" y="1511299"/>
                                </a:lnTo>
                                <a:lnTo>
                                  <a:pt x="3285490" y="1523999"/>
                                </a:lnTo>
                                <a:close/>
                                <a:moveTo>
                                  <a:pt x="6203315" y="1130299"/>
                                </a:moveTo>
                                <a:lnTo>
                                  <a:pt x="5434965" y="1130299"/>
                                </a:lnTo>
                                <a:lnTo>
                                  <a:pt x="5483860" y="1117599"/>
                                </a:lnTo>
                                <a:lnTo>
                                  <a:pt x="6156325" y="1117599"/>
                                </a:lnTo>
                                <a:lnTo>
                                  <a:pt x="6203315" y="1130299"/>
                                </a:lnTo>
                                <a:close/>
                                <a:moveTo>
                                  <a:pt x="6343015" y="1142999"/>
                                </a:moveTo>
                                <a:lnTo>
                                  <a:pt x="5238750" y="1142999"/>
                                </a:lnTo>
                                <a:lnTo>
                                  <a:pt x="5288280" y="1130299"/>
                                </a:lnTo>
                                <a:lnTo>
                                  <a:pt x="6296660" y="1130299"/>
                                </a:lnTo>
                                <a:lnTo>
                                  <a:pt x="6343015" y="1142999"/>
                                </a:lnTo>
                                <a:close/>
                                <a:moveTo>
                                  <a:pt x="6481445" y="1155699"/>
                                </a:moveTo>
                                <a:lnTo>
                                  <a:pt x="5041900" y="1155699"/>
                                </a:lnTo>
                                <a:lnTo>
                                  <a:pt x="5090795" y="1142999"/>
                                </a:lnTo>
                                <a:lnTo>
                                  <a:pt x="6435725" y="1142999"/>
                                </a:lnTo>
                                <a:lnTo>
                                  <a:pt x="6481445" y="1155699"/>
                                </a:lnTo>
                                <a:close/>
                                <a:moveTo>
                                  <a:pt x="6572885" y="1168399"/>
                                </a:moveTo>
                                <a:lnTo>
                                  <a:pt x="4893310" y="1168399"/>
                                </a:lnTo>
                                <a:lnTo>
                                  <a:pt x="4942840" y="1155699"/>
                                </a:lnTo>
                                <a:lnTo>
                                  <a:pt x="6527800" y="1155699"/>
                                </a:lnTo>
                                <a:lnTo>
                                  <a:pt x="6572885" y="1168399"/>
                                </a:lnTo>
                                <a:close/>
                                <a:moveTo>
                                  <a:pt x="6663690" y="1181099"/>
                                </a:moveTo>
                                <a:lnTo>
                                  <a:pt x="4744720" y="1181099"/>
                                </a:lnTo>
                                <a:lnTo>
                                  <a:pt x="4794250" y="1168399"/>
                                </a:lnTo>
                                <a:lnTo>
                                  <a:pt x="6618605" y="1168399"/>
                                </a:lnTo>
                                <a:lnTo>
                                  <a:pt x="6663690" y="1181099"/>
                                </a:lnTo>
                                <a:close/>
                                <a:moveTo>
                                  <a:pt x="6798310" y="1206499"/>
                                </a:moveTo>
                                <a:lnTo>
                                  <a:pt x="6395720" y="1206499"/>
                                </a:lnTo>
                                <a:lnTo>
                                  <a:pt x="6351270" y="1193799"/>
                                </a:lnTo>
                                <a:lnTo>
                                  <a:pt x="4645025" y="1193799"/>
                                </a:lnTo>
                                <a:lnTo>
                                  <a:pt x="4695190" y="1181099"/>
                                </a:lnTo>
                                <a:lnTo>
                                  <a:pt x="6708775" y="1181099"/>
                                </a:lnTo>
                                <a:lnTo>
                                  <a:pt x="6798310" y="1206499"/>
                                </a:lnTo>
                                <a:close/>
                                <a:moveTo>
                                  <a:pt x="5804535" y="1206499"/>
                                </a:moveTo>
                                <a:lnTo>
                                  <a:pt x="4545965" y="1206499"/>
                                </a:lnTo>
                                <a:lnTo>
                                  <a:pt x="4595495" y="1193799"/>
                                </a:lnTo>
                                <a:lnTo>
                                  <a:pt x="5850890" y="1193799"/>
                                </a:lnTo>
                                <a:lnTo>
                                  <a:pt x="5804535" y="1206499"/>
                                </a:lnTo>
                                <a:close/>
                                <a:moveTo>
                                  <a:pt x="5618480" y="1219199"/>
                                </a:moveTo>
                                <a:lnTo>
                                  <a:pt x="4396740" y="1219199"/>
                                </a:lnTo>
                                <a:lnTo>
                                  <a:pt x="4446905" y="1206499"/>
                                </a:lnTo>
                                <a:lnTo>
                                  <a:pt x="5664835" y="1206499"/>
                                </a:lnTo>
                                <a:lnTo>
                                  <a:pt x="5618480" y="1219199"/>
                                </a:lnTo>
                                <a:close/>
                                <a:moveTo>
                                  <a:pt x="7562850" y="1485899"/>
                                </a:moveTo>
                                <a:lnTo>
                                  <a:pt x="7527925" y="1473199"/>
                                </a:lnTo>
                                <a:lnTo>
                                  <a:pt x="7488555" y="1447799"/>
                                </a:lnTo>
                                <a:lnTo>
                                  <a:pt x="7409815" y="1422399"/>
                                </a:lnTo>
                                <a:lnTo>
                                  <a:pt x="7369810" y="1396999"/>
                                </a:lnTo>
                                <a:lnTo>
                                  <a:pt x="7001510" y="1282699"/>
                                </a:lnTo>
                                <a:lnTo>
                                  <a:pt x="6958965" y="1282699"/>
                                </a:lnTo>
                                <a:lnTo>
                                  <a:pt x="6874510" y="1257299"/>
                                </a:lnTo>
                                <a:lnTo>
                                  <a:pt x="6831965" y="1257299"/>
                                </a:lnTo>
                                <a:lnTo>
                                  <a:pt x="6746240" y="1231899"/>
                                </a:lnTo>
                                <a:lnTo>
                                  <a:pt x="6703060" y="1231899"/>
                                </a:lnTo>
                                <a:lnTo>
                                  <a:pt x="6659880" y="1219199"/>
                                </a:lnTo>
                                <a:lnTo>
                                  <a:pt x="6572250" y="1219199"/>
                                </a:lnTo>
                                <a:lnTo>
                                  <a:pt x="6528435" y="1206499"/>
                                </a:lnTo>
                                <a:lnTo>
                                  <a:pt x="6842760" y="1206499"/>
                                </a:lnTo>
                                <a:lnTo>
                                  <a:pt x="7315835" y="1346199"/>
                                </a:lnTo>
                                <a:lnTo>
                                  <a:pt x="7357110" y="1371599"/>
                                </a:lnTo>
                                <a:lnTo>
                                  <a:pt x="7439660" y="1396999"/>
                                </a:lnTo>
                                <a:lnTo>
                                  <a:pt x="7480300" y="1422399"/>
                                </a:lnTo>
                                <a:lnTo>
                                  <a:pt x="7520305" y="1435099"/>
                                </a:lnTo>
                                <a:lnTo>
                                  <a:pt x="7560310" y="1460499"/>
                                </a:lnTo>
                                <a:lnTo>
                                  <a:pt x="7562850" y="1460499"/>
                                </a:lnTo>
                                <a:lnTo>
                                  <a:pt x="7562850" y="1485899"/>
                                </a:lnTo>
                                <a:close/>
                                <a:moveTo>
                                  <a:pt x="5095875" y="1269999"/>
                                </a:moveTo>
                                <a:lnTo>
                                  <a:pt x="3950969" y="1269999"/>
                                </a:lnTo>
                                <a:lnTo>
                                  <a:pt x="4000500" y="1257299"/>
                                </a:lnTo>
                                <a:lnTo>
                                  <a:pt x="4198620" y="1244599"/>
                                </a:lnTo>
                                <a:lnTo>
                                  <a:pt x="4297680" y="1231899"/>
                                </a:lnTo>
                                <a:lnTo>
                                  <a:pt x="4347210" y="1219199"/>
                                </a:lnTo>
                                <a:lnTo>
                                  <a:pt x="5476875" y="1219199"/>
                                </a:lnTo>
                                <a:lnTo>
                                  <a:pt x="5429885" y="1231899"/>
                                </a:lnTo>
                                <a:lnTo>
                                  <a:pt x="5382260" y="1231899"/>
                                </a:lnTo>
                                <a:lnTo>
                                  <a:pt x="5334635" y="1244599"/>
                                </a:lnTo>
                                <a:lnTo>
                                  <a:pt x="5239385" y="1244599"/>
                                </a:lnTo>
                                <a:lnTo>
                                  <a:pt x="5191760" y="1257299"/>
                                </a:lnTo>
                                <a:lnTo>
                                  <a:pt x="5144135" y="1257299"/>
                                </a:lnTo>
                                <a:lnTo>
                                  <a:pt x="5095875" y="1269999"/>
                                </a:lnTo>
                                <a:close/>
                                <a:moveTo>
                                  <a:pt x="4999990" y="1282699"/>
                                </a:moveTo>
                                <a:lnTo>
                                  <a:pt x="3852545" y="1282699"/>
                                </a:lnTo>
                                <a:lnTo>
                                  <a:pt x="3901440" y="1269999"/>
                                </a:lnTo>
                                <a:lnTo>
                                  <a:pt x="5048250" y="1269999"/>
                                </a:lnTo>
                                <a:lnTo>
                                  <a:pt x="4999990" y="1282699"/>
                                </a:lnTo>
                                <a:close/>
                                <a:moveTo>
                                  <a:pt x="4903470" y="1295399"/>
                                </a:moveTo>
                                <a:lnTo>
                                  <a:pt x="3754120" y="1295399"/>
                                </a:lnTo>
                                <a:lnTo>
                                  <a:pt x="3803014" y="1282699"/>
                                </a:lnTo>
                                <a:lnTo>
                                  <a:pt x="4951730" y="1282699"/>
                                </a:lnTo>
                                <a:lnTo>
                                  <a:pt x="4903470" y="1295399"/>
                                </a:lnTo>
                                <a:close/>
                                <a:moveTo>
                                  <a:pt x="4806950" y="1308099"/>
                                </a:moveTo>
                                <a:lnTo>
                                  <a:pt x="3606800" y="1308099"/>
                                </a:lnTo>
                                <a:lnTo>
                                  <a:pt x="3655695" y="1295399"/>
                                </a:lnTo>
                                <a:lnTo>
                                  <a:pt x="4855210" y="1295399"/>
                                </a:lnTo>
                                <a:lnTo>
                                  <a:pt x="4806950" y="1308099"/>
                                </a:lnTo>
                                <a:close/>
                                <a:moveTo>
                                  <a:pt x="4660900" y="1333499"/>
                                </a:moveTo>
                                <a:lnTo>
                                  <a:pt x="3363595" y="1333499"/>
                                </a:lnTo>
                                <a:lnTo>
                                  <a:pt x="3411855" y="1320799"/>
                                </a:lnTo>
                                <a:lnTo>
                                  <a:pt x="3509010" y="1320799"/>
                                </a:lnTo>
                                <a:lnTo>
                                  <a:pt x="3557905" y="1308099"/>
                                </a:lnTo>
                                <a:lnTo>
                                  <a:pt x="4758055" y="1308099"/>
                                </a:lnTo>
                                <a:lnTo>
                                  <a:pt x="4660900" y="1333499"/>
                                </a:lnTo>
                                <a:close/>
                                <a:moveTo>
                                  <a:pt x="4563745" y="1346199"/>
                                </a:moveTo>
                                <a:lnTo>
                                  <a:pt x="3218815" y="1346199"/>
                                </a:lnTo>
                                <a:lnTo>
                                  <a:pt x="3267075" y="1333499"/>
                                </a:lnTo>
                                <a:lnTo>
                                  <a:pt x="4612640" y="1333499"/>
                                </a:lnTo>
                                <a:lnTo>
                                  <a:pt x="4563745" y="1346199"/>
                                </a:lnTo>
                                <a:close/>
                                <a:moveTo>
                                  <a:pt x="4384675" y="1371599"/>
                                </a:moveTo>
                                <a:lnTo>
                                  <a:pt x="2837815" y="1371599"/>
                                </a:lnTo>
                                <a:lnTo>
                                  <a:pt x="2884805" y="1358899"/>
                                </a:lnTo>
                                <a:lnTo>
                                  <a:pt x="3074670" y="1358899"/>
                                </a:lnTo>
                                <a:lnTo>
                                  <a:pt x="3122930" y="1346199"/>
                                </a:lnTo>
                                <a:lnTo>
                                  <a:pt x="4514850" y="1346199"/>
                                </a:lnTo>
                                <a:lnTo>
                                  <a:pt x="4465955" y="1358899"/>
                                </a:lnTo>
                                <a:lnTo>
                                  <a:pt x="4384675" y="1371599"/>
                                </a:lnTo>
                                <a:close/>
                                <a:moveTo>
                                  <a:pt x="2990850" y="1549399"/>
                                </a:moveTo>
                                <a:lnTo>
                                  <a:pt x="2021205" y="1549399"/>
                                </a:lnTo>
                                <a:lnTo>
                                  <a:pt x="1889760" y="1523999"/>
                                </a:lnTo>
                                <a:lnTo>
                                  <a:pt x="3187700" y="1523999"/>
                                </a:lnTo>
                                <a:lnTo>
                                  <a:pt x="3138170" y="1536699"/>
                                </a:lnTo>
                                <a:lnTo>
                                  <a:pt x="3039745" y="1536699"/>
                                </a:lnTo>
                                <a:lnTo>
                                  <a:pt x="2990850" y="1549399"/>
                                </a:lnTo>
                                <a:close/>
                                <a:moveTo>
                                  <a:pt x="2746375" y="1562099"/>
                                </a:moveTo>
                                <a:lnTo>
                                  <a:pt x="2212975" y="1562099"/>
                                </a:lnTo>
                                <a:lnTo>
                                  <a:pt x="2164715" y="1549399"/>
                                </a:lnTo>
                                <a:lnTo>
                                  <a:pt x="2795270" y="1549399"/>
                                </a:lnTo>
                                <a:lnTo>
                                  <a:pt x="2746375" y="156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CFDA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890543" name="Forma libre: forma 22890543"/>
                        <wps:cNvSpPr/>
                        <wps:spPr>
                          <a:xfrm>
                            <a:off x="4408805" y="909319"/>
                            <a:ext cx="3154045" cy="4375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4045" h="437514" extrusionOk="0">
                                <a:moveTo>
                                  <a:pt x="0" y="242569"/>
                                </a:moveTo>
                                <a:lnTo>
                                  <a:pt x="386715" y="164464"/>
                                </a:lnTo>
                                <a:lnTo>
                                  <a:pt x="1313180" y="32384"/>
                                </a:lnTo>
                                <a:lnTo>
                                  <a:pt x="2429510" y="0"/>
                                </a:lnTo>
                                <a:lnTo>
                                  <a:pt x="2948940" y="120649"/>
                                </a:lnTo>
                                <a:lnTo>
                                  <a:pt x="1521460" y="120649"/>
                                </a:lnTo>
                                <a:lnTo>
                                  <a:pt x="0" y="242569"/>
                                </a:lnTo>
                                <a:close/>
                                <a:moveTo>
                                  <a:pt x="3154045" y="437514"/>
                                </a:moveTo>
                                <a:lnTo>
                                  <a:pt x="2574925" y="246379"/>
                                </a:lnTo>
                                <a:lnTo>
                                  <a:pt x="1521460" y="120649"/>
                                </a:lnTo>
                                <a:lnTo>
                                  <a:pt x="2948940" y="120649"/>
                                </a:lnTo>
                                <a:lnTo>
                                  <a:pt x="3154045" y="167639"/>
                                </a:lnTo>
                                <a:lnTo>
                                  <a:pt x="3154045" y="437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43992285" name="Forma libre: forma 1643992285"/>
                        <wps:cNvSpPr/>
                        <wps:spPr>
                          <a:xfrm>
                            <a:off x="3055620" y="393064"/>
                            <a:ext cx="4507230" cy="906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7230" h="906144" extrusionOk="0">
                                <a:moveTo>
                                  <a:pt x="0" y="905509"/>
                                </a:moveTo>
                                <a:lnTo>
                                  <a:pt x="2310765" y="296544"/>
                                </a:lnTo>
                                <a:lnTo>
                                  <a:pt x="2499360" y="247014"/>
                                </a:lnTo>
                                <a:lnTo>
                                  <a:pt x="2676525" y="204469"/>
                                </a:lnTo>
                                <a:lnTo>
                                  <a:pt x="2872105" y="160654"/>
                                </a:lnTo>
                                <a:lnTo>
                                  <a:pt x="3028315" y="128904"/>
                                </a:lnTo>
                                <a:lnTo>
                                  <a:pt x="3190875" y="98424"/>
                                </a:lnTo>
                                <a:lnTo>
                                  <a:pt x="3302000" y="79374"/>
                                </a:lnTo>
                                <a:lnTo>
                                  <a:pt x="3414395" y="62229"/>
                                </a:lnTo>
                                <a:lnTo>
                                  <a:pt x="3527425" y="45719"/>
                                </a:lnTo>
                                <a:lnTo>
                                  <a:pt x="3641725" y="31749"/>
                                </a:lnTo>
                                <a:lnTo>
                                  <a:pt x="3755390" y="20319"/>
                                </a:lnTo>
                                <a:lnTo>
                                  <a:pt x="3811905" y="15239"/>
                                </a:lnTo>
                                <a:lnTo>
                                  <a:pt x="3868420" y="10794"/>
                                </a:lnTo>
                                <a:lnTo>
                                  <a:pt x="3924935" y="6984"/>
                                </a:lnTo>
                                <a:lnTo>
                                  <a:pt x="3980815" y="4444"/>
                                </a:lnTo>
                                <a:lnTo>
                                  <a:pt x="4036695" y="1904"/>
                                </a:lnTo>
                                <a:lnTo>
                                  <a:pt x="4091305" y="634"/>
                                </a:lnTo>
                                <a:lnTo>
                                  <a:pt x="4145915" y="0"/>
                                </a:lnTo>
                                <a:lnTo>
                                  <a:pt x="4199890" y="0"/>
                                </a:lnTo>
                                <a:lnTo>
                                  <a:pt x="4253230" y="1269"/>
                                </a:lnTo>
                                <a:lnTo>
                                  <a:pt x="4305935" y="3174"/>
                                </a:lnTo>
                                <a:lnTo>
                                  <a:pt x="4357370" y="5714"/>
                                </a:lnTo>
                                <a:lnTo>
                                  <a:pt x="4408170" y="9524"/>
                                </a:lnTo>
                                <a:lnTo>
                                  <a:pt x="4458335" y="14604"/>
                                </a:lnTo>
                                <a:lnTo>
                                  <a:pt x="4507230" y="20319"/>
                                </a:lnTo>
                                <a:lnTo>
                                  <a:pt x="4507230" y="356869"/>
                                </a:lnTo>
                                <a:lnTo>
                                  <a:pt x="3906520" y="356869"/>
                                </a:lnTo>
                                <a:lnTo>
                                  <a:pt x="3210560" y="369569"/>
                                </a:lnTo>
                                <a:lnTo>
                                  <a:pt x="3058160" y="384174"/>
                                </a:lnTo>
                                <a:lnTo>
                                  <a:pt x="2905760" y="401954"/>
                                </a:lnTo>
                                <a:lnTo>
                                  <a:pt x="2701925" y="429259"/>
                                </a:lnTo>
                                <a:lnTo>
                                  <a:pt x="2499360" y="459739"/>
                                </a:lnTo>
                                <a:lnTo>
                                  <a:pt x="2195195" y="511809"/>
                                </a:lnTo>
                                <a:lnTo>
                                  <a:pt x="838835" y="775969"/>
                                </a:lnTo>
                                <a:lnTo>
                                  <a:pt x="541020" y="828674"/>
                                </a:lnTo>
                                <a:lnTo>
                                  <a:pt x="343535" y="859789"/>
                                </a:lnTo>
                                <a:lnTo>
                                  <a:pt x="196215" y="880744"/>
                                </a:lnTo>
                                <a:lnTo>
                                  <a:pt x="48895" y="899794"/>
                                </a:lnTo>
                                <a:lnTo>
                                  <a:pt x="0" y="905509"/>
                                </a:lnTo>
                                <a:close/>
                                <a:moveTo>
                                  <a:pt x="4507230" y="461644"/>
                                </a:moveTo>
                                <a:lnTo>
                                  <a:pt x="4379595" y="422274"/>
                                </a:lnTo>
                                <a:lnTo>
                                  <a:pt x="3906520" y="356869"/>
                                </a:lnTo>
                                <a:lnTo>
                                  <a:pt x="4507230" y="356869"/>
                                </a:lnTo>
                                <a:lnTo>
                                  <a:pt x="4507230" y="461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CFDA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57089398" name="Forma libre: forma 1557089398"/>
                        <wps:cNvSpPr/>
                        <wps:spPr>
                          <a:xfrm>
                            <a:off x="3055620" y="571499"/>
                            <a:ext cx="4507230" cy="7753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7230" h="775334" extrusionOk="0">
                                <a:moveTo>
                                  <a:pt x="6985" y="727074"/>
                                </a:moveTo>
                                <a:lnTo>
                                  <a:pt x="3809" y="727074"/>
                                </a:lnTo>
                                <a:lnTo>
                                  <a:pt x="0" y="727709"/>
                                </a:lnTo>
                                <a:lnTo>
                                  <a:pt x="6985" y="727074"/>
                                </a:lnTo>
                                <a:close/>
                                <a:moveTo>
                                  <a:pt x="4507230" y="616584"/>
                                </a:moveTo>
                                <a:lnTo>
                                  <a:pt x="4420870" y="579754"/>
                                </a:lnTo>
                                <a:lnTo>
                                  <a:pt x="4029075" y="476249"/>
                                </a:lnTo>
                                <a:lnTo>
                                  <a:pt x="3481070" y="424179"/>
                                </a:lnTo>
                                <a:lnTo>
                                  <a:pt x="3365500" y="422909"/>
                                </a:lnTo>
                                <a:lnTo>
                                  <a:pt x="3252470" y="422274"/>
                                </a:lnTo>
                                <a:lnTo>
                                  <a:pt x="3141980" y="422909"/>
                                </a:lnTo>
                                <a:lnTo>
                                  <a:pt x="3033395" y="424179"/>
                                </a:lnTo>
                                <a:lnTo>
                                  <a:pt x="2927985" y="426719"/>
                                </a:lnTo>
                                <a:lnTo>
                                  <a:pt x="2823845" y="429894"/>
                                </a:lnTo>
                                <a:lnTo>
                                  <a:pt x="2722245" y="433704"/>
                                </a:lnTo>
                                <a:lnTo>
                                  <a:pt x="2621915" y="438784"/>
                                </a:lnTo>
                                <a:lnTo>
                                  <a:pt x="2522855" y="444499"/>
                                </a:lnTo>
                                <a:lnTo>
                                  <a:pt x="2425065" y="450849"/>
                                </a:lnTo>
                                <a:lnTo>
                                  <a:pt x="2328545" y="458469"/>
                                </a:lnTo>
                                <a:lnTo>
                                  <a:pt x="2233295" y="466089"/>
                                </a:lnTo>
                                <a:lnTo>
                                  <a:pt x="2138680" y="474979"/>
                                </a:lnTo>
                                <a:lnTo>
                                  <a:pt x="2044700" y="484504"/>
                                </a:lnTo>
                                <a:lnTo>
                                  <a:pt x="1950719" y="495299"/>
                                </a:lnTo>
                                <a:lnTo>
                                  <a:pt x="1857375" y="506094"/>
                                </a:lnTo>
                                <a:lnTo>
                                  <a:pt x="1717040" y="523874"/>
                                </a:lnTo>
                                <a:lnTo>
                                  <a:pt x="1576070" y="542924"/>
                                </a:lnTo>
                                <a:lnTo>
                                  <a:pt x="1433830" y="563244"/>
                                </a:lnTo>
                                <a:lnTo>
                                  <a:pt x="1353820" y="581024"/>
                                </a:lnTo>
                                <a:lnTo>
                                  <a:pt x="2874645" y="458469"/>
                                </a:lnTo>
                                <a:lnTo>
                                  <a:pt x="3928110" y="584199"/>
                                </a:lnTo>
                                <a:lnTo>
                                  <a:pt x="4507230" y="775334"/>
                                </a:lnTo>
                                <a:lnTo>
                                  <a:pt x="4507230" y="616584"/>
                                </a:lnTo>
                                <a:close/>
                                <a:moveTo>
                                  <a:pt x="4507230" y="38734"/>
                                </a:moveTo>
                                <a:lnTo>
                                  <a:pt x="4445635" y="26034"/>
                                </a:lnTo>
                                <a:lnTo>
                                  <a:pt x="4087495" y="0"/>
                                </a:lnTo>
                                <a:lnTo>
                                  <a:pt x="3589655" y="34289"/>
                                </a:lnTo>
                                <a:lnTo>
                                  <a:pt x="3494405" y="48894"/>
                                </a:lnTo>
                                <a:lnTo>
                                  <a:pt x="3256915" y="88899"/>
                                </a:lnTo>
                                <a:lnTo>
                                  <a:pt x="361315" y="670559"/>
                                </a:lnTo>
                                <a:lnTo>
                                  <a:pt x="192405" y="701674"/>
                                </a:lnTo>
                                <a:lnTo>
                                  <a:pt x="137795" y="711199"/>
                                </a:lnTo>
                                <a:lnTo>
                                  <a:pt x="332105" y="683894"/>
                                </a:lnTo>
                                <a:lnTo>
                                  <a:pt x="526415" y="653414"/>
                                </a:lnTo>
                                <a:lnTo>
                                  <a:pt x="820420" y="601344"/>
                                </a:lnTo>
                                <a:lnTo>
                                  <a:pt x="2207895" y="332104"/>
                                </a:lnTo>
                                <a:lnTo>
                                  <a:pt x="2508250" y="280669"/>
                                </a:lnTo>
                                <a:lnTo>
                                  <a:pt x="2708910" y="250189"/>
                                </a:lnTo>
                                <a:lnTo>
                                  <a:pt x="2909570" y="223519"/>
                                </a:lnTo>
                                <a:lnTo>
                                  <a:pt x="3060065" y="206374"/>
                                </a:lnTo>
                                <a:lnTo>
                                  <a:pt x="3210560" y="191769"/>
                                </a:lnTo>
                                <a:lnTo>
                                  <a:pt x="3906520" y="179069"/>
                                </a:lnTo>
                                <a:lnTo>
                                  <a:pt x="4379595" y="244474"/>
                                </a:lnTo>
                                <a:lnTo>
                                  <a:pt x="4507230" y="283844"/>
                                </a:lnTo>
                                <a:lnTo>
                                  <a:pt x="4507230" y="179069"/>
                                </a:lnTo>
                                <a:lnTo>
                                  <a:pt x="4507230" y="38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B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86C57F1" id="Grupo 3" o:spid="_x0000_s1053" style="position:absolute;margin-left:-85.9pt;margin-top:3.75pt;width:599.3pt;height:141.9pt;z-index:251662336" coordorigin="15645,28862" coordsize="75628,17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">
              <v:group id="Grupo 1603122540" o:spid="_x0000_s1054" style="position:absolute;left:15645;top:28862;width:75629;height:17869" coordorigin=",-6" coordsize="75628,1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">
                <v:rect id="Rectángulo 2012288565" o:spid="_x0000_s1055" style="position:absolute;width:75628;height:17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" filled="f" stroked="f">
                  <v:textbox inset="2.53958mm,2.53958mm,2.53958mm,2.53958mm">
                    <w:txbxContent>
                      <w:p w14:paraId="32924399" w14:textId="77777777" w:rsidR="007A1463" w:rsidRDefault="007A1463">
                        <w:pPr>
                          <w:textDirection w:val="btLr"/>
                        </w:pPr>
                      </w:p>
                    </w:txbxContent>
                  </v:textbox>
                </v:rect>
                <v:shape id="Forma libre: forma 659150034" o:spid="_x0000_s1056" style="position:absolute;top:-6;width:75628;height:17862;visibility:visible;mso-wrap-style:square;v-text-anchor:middle" coordsize="7562850,1786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" path="m7562850,1785619l,1785619,,,642620,807084r1122045,524510l1806575,1337944r42545,5715l1891665,1349374r43180,5080l1978025,1358899r43180,4445l2065020,1367154r87630,5715l2241550,1377949r89535,2540l2421890,1382394r4961255,l7398385,1389379r41275,17145l7480300,1424939r40005,19050l7560945,1463674r1905,1270l7562850,1785619xm7383145,1382394r-4916170,l2559050,1382394r138430,-3175l2837815,1373504r141605,-7620l3170555,1351914r290195,-25400l4843780,1176019r296545,-25400l5337175,1137284r195580,-9525l5678170,1123314r144780,-1905l5918835,1122044r95250,1905l6109335,1127759r93980,4445l6296660,1139189r93345,8255l6435725,1151889r46355,5715l6527800,1163319r45720,5715l6618605,1176019r45720,6985l6709410,1190624r44450,8255l6798310,1207769r44450,8890l6887210,1226184r43815,10795l6974840,1247774r43815,11430l7061835,1271269r42545,12700l7147560,1296669r42545,13970l7232015,1325244r42545,14605l7315835,1355724r41910,16510l7383145,1382394xe" fillcolor="#0097b1" stroked="f">
                  <v:path arrowok="t" o:extrusionok="f"/>
                </v:shape>
                <v:shape id="Forma libre: forma 68602090" o:spid="_x0000_s1057" style="position:absolute;top:13849;width:75628;height:4007;visibility:visible;mso-wrap-style:square;v-text-anchor:middle" coordsize="7562850,400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" path="m7562850,400049r-3295015,l5144770,177799r215900,-49530l5487035,100964,5612130,76834r82550,-14605l5777230,48894r81280,-12065l5939790,26669r80645,-8890l6061075,13969r40005,-3175l6141085,7619r40640,-2540l6221730,3174r40005,-1270l6301740,634,6341745,r40005,l6421755,r40005,1269l6502400,2539r40005,1905l6582410,6984r40005,3175l6663055,13969r40640,4445l6743700,22859r40640,5715l6824980,34289r62230,10795l6947535,55879r58420,12700l7063105,81279r55245,13970l7172325,110489r52070,15240l7275195,142239r48895,17145l7371080,176529r46355,18415l7461885,213994r42545,19685l7545705,253364r17145,8890l7562850,400049xm370840,400049l,400049,,120649r22225,20320l53975,169544r33020,27940l121285,224789r34925,27940l192405,280034r37465,27305l268605,334009r39370,26670l348615,386714r22225,13335xe" fillcolor="#004aac" stroked="f">
                  <v:path arrowok="t" o:extrusionok="f"/>
                </v:shape>
                <v:shape id="Forma libre: forma 662079503" o:spid="_x0000_s1058" style="position:absolute;top:-6;width:75628;height:15620;visibility:visible;mso-wrap-style:square;v-text-anchor:middle" coordsize="7562850,156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" path="m3285490,1523999r-1459865,l1763395,1511299r-238760,-50800l1304290,1409699r-52705,-25400l1200785,1371599r-50165,-25400l1101090,1333499r-48260,-25400l1005839,1282699r-46354,-12700l914400,1244599r-43815,-25400l827405,1193799r-42545,-25400l743585,1142999r-40640,-25400l663575,1092199r-38735,-25400l586740,1041399r-36830,-25400l513715,977899,478789,952499,443865,927099,410210,888999,377825,863599,345440,838199,313690,800099,283210,774699,253364,736599,224155,711199,195580,673099,167640,634999,140335,609599,114300,571499,88265,533399,62864,507999,38100,469899,13970,431799,,419099,,,642620,800099r1122045,520700l1806575,1333499r42545,l1891665,1346199r43180,l1978025,1358899r130810,l2152650,1371599r2232025,l4220845,1396999r-48896,l4123055,1409699r-49530,l3975100,1435099r-48895,l3876674,1447799r-48894,l3778250,1460499r-48895,l3679825,1473199r-49530,l3581400,1485899r-49530,l3482975,1498599r-49530,l3384550,1511299r-49530,l3285490,1523999xm6203315,1130299r-768350,l5483860,1117599r672465,l6203315,1130299xm6343015,1142999r-1104265,l5288280,1130299r1008380,l6343015,1142999xm6481445,1155699r-1439545,l5090795,1142999r1344930,l6481445,1155699xm6572885,1168399r-1679575,l4942840,1155699r1584960,l6572885,1168399xm6663690,1181099r-1918970,l4794250,1168399r1824355,l6663690,1181099xm6798310,1206499r-402590,l6351270,1193799r-1706245,l4695190,1181099r2013585,l6798310,1206499xm5804535,1206499r-1258570,l4595495,1193799r1255395,l5804535,1206499xm5618480,1219199r-1221740,l4446905,1206499r1217930,l5618480,1219199xm7562850,1485899r-34925,-12700l7488555,1447799r-78740,-25400l7369810,1396999,7001510,1282699r-42545,l6874510,1257299r-42545,l6746240,1231899r-43180,l6659880,1219199r-87630,l6528435,1206499r314325,l7315835,1346199r41275,25400l7439660,1396999r40640,25400l7520305,1435099r40005,25400l7562850,1460499r,25400xm5095875,1269999r-1144906,l4000500,1257299r198120,-12700l4297680,1231899r49530,-12700l5476875,1219199r-46990,12700l5382260,1231899r-47625,12700l5239385,1244599r-47625,12700l5144135,1257299r-48260,12700xm4999990,1282699r-1147445,l3901440,1269999r1146810,l4999990,1282699xm4903470,1295399r-1149350,l3803014,1282699r1148716,l4903470,1295399xm4806950,1308099r-1200150,l3655695,1295399r1199515,l4806950,1308099xm4660900,1333499r-1297305,l3411855,1320799r97155,l3557905,1308099r1200150,l4660900,1333499xm4563745,1346199r-1344930,l3267075,1333499r1345565,l4563745,1346199xm4384675,1371599r-1546860,l2884805,1358899r189865,l3122930,1346199r1391920,l4465955,1358899r-81280,12700xm2990850,1549399r-969645,l1889760,1523999r1297940,l3138170,1536699r-98425,l2990850,1549399xm2746375,1562099r-533400,l2164715,1549399r630555,l2746375,1562099xe" fillcolor="#8ccfda" stroked="f">
                  <v:path arrowok="t" o:extrusionok="f"/>
                </v:shape>
                <v:shape id="Forma libre: forma 22890543" o:spid="_x0000_s1059" style="position:absolute;left:44088;top:9093;width:31540;height:4375;visibility:visible;mso-wrap-style:square;v-text-anchor:middle" coordsize="3154045,437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" path="m,242569l386715,164464,1313180,32384,2429510,r519430,120649l1521460,120649,,242569xm3154045,437514l2574925,246379,1521460,120649r1427480,l3154045,167639r,269875xe" fillcolor="#004aac" stroked="f">
                  <v:path arrowok="t" o:extrusionok="f"/>
                </v:shape>
                <v:shape id="Forma libre: forma 1643992285" o:spid="_x0000_s1060" style="position:absolute;left:30556;top:3930;width:45072;height:9062;visibility:visible;mso-wrap-style:square;v-text-anchor:middle" coordsize="4507230,906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" path="m,905509l2310765,296544r188595,-49530l2676525,204469r195580,-43815l3028315,128904,3190875,98424,3302000,79374,3414395,62229,3527425,45719,3641725,31749,3755390,20319r56515,-5080l3868420,10794r56515,-3810l3980815,4444r55880,-2540l4091305,634,4145915,r53975,l4253230,1269r52705,1905l4357370,5714r50800,3810l4458335,14604r48895,5715l4507230,356869r-600710,l3210560,369569r-152400,14605l2905760,401954r-203835,27305l2499360,459739r-304165,52070l838835,775969,541020,828674,343535,859789,196215,880744,48895,899794,,905509xm4507230,461644l4379595,422274,3906520,356869r600710,l4507230,461644xe" fillcolor="#8ccfda" stroked="f">
                  <v:path arrowok="t" o:extrusionok="f"/>
                </v:shape>
                <v:shape id="Forma libre: forma 1557089398" o:spid="_x0000_s1061" style="position:absolute;left:30556;top:5714;width:45072;height:7754;visibility:visible;mso-wrap-style:square;v-text-anchor:middle" coordsize="4507230,77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" path="m6985,727074r-3176,l,727709r6985,-635xm4507230,616584r-86360,-36830l4029075,476249,3481070,424179r-115570,-1270l3252470,422274r-110490,635l3033395,424179r-105410,2540l2823845,429894r-101600,3810l2621915,438784r-99060,5715l2425065,450849r-96520,7620l2233295,466089r-94615,8890l2044700,484504r-93981,10795l1857375,506094r-140335,17780l1576070,542924r-142240,20320l1353820,581024,2874645,458469,3928110,584199r579120,191135l4507230,616584xm4507230,38734l4445635,26034,4087495,,3589655,34289r-95250,14605l3256915,88899,361315,670559,192405,701674r-54610,9525l332105,683894,526415,653414,820420,601344,2207895,332104r300355,-51435l2708910,250189r200660,-26670l3060065,206374r150495,-14605l3906520,179069r473075,65405l4507230,283844r,-104775l4507230,38734xe" fillcolor="#0097b1" stroked="f">
                  <v:path arrowok="t" o:extrusionok="f"/>
                </v:shape>
              </v:group>
            </v:group>
          </w:pict>
        </mc:Fallback>
      </mc:AlternateContent>
    </w:r>
  </w:p>
  <w:p w14:paraId="327F846E" w14:textId="77777777" w:rsidR="007A1463" w:rsidRDefault="007A1463"/>
  <w:p w14:paraId="610850C4" w14:textId="77777777" w:rsidR="007A1463" w:rsidRDefault="007A1463"/>
  <w:p w14:paraId="170F631F" w14:textId="77777777" w:rsidR="007A1463" w:rsidRDefault="007A1463"/>
  <w:p w14:paraId="445A4FAA" w14:textId="77777777" w:rsidR="007A1463" w:rsidRDefault="007A1463"/>
  <w:p w14:paraId="57AEF776" w14:textId="77777777" w:rsidR="007A1463" w:rsidRDefault="007A1463"/>
  <w:p w14:paraId="6E584760" w14:textId="77777777" w:rsidR="007A1463" w:rsidRDefault="007A1463"/>
  <w:p w14:paraId="4BB72217" w14:textId="77777777" w:rsidR="007A1463" w:rsidRDefault="007A1463"/>
  <w:p w14:paraId="4BA39BB4" w14:textId="77777777" w:rsidR="007A1463" w:rsidRDefault="007A1463"/>
  <w:p w14:paraId="5E992FF1" w14:textId="77777777" w:rsidR="007A1463" w:rsidRDefault="007A146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A19F05" w14:textId="77777777" w:rsidR="00CB0B0E" w:rsidRDefault="00CB0B0E">
      <w:r>
        <w:separator/>
      </w:r>
    </w:p>
  </w:footnote>
  <w:footnote w:type="continuationSeparator" w:id="0">
    <w:p w14:paraId="2823CA0F" w14:textId="77777777" w:rsidR="00CB0B0E" w:rsidRDefault="00CB0B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098AD0" w14:textId="77777777" w:rsidR="007A1463" w:rsidRDefault="00533728"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81753DC" wp14:editId="21F8F265">
              <wp:simplePos x="0" y="0"/>
              <wp:positionH relativeFrom="page">
                <wp:posOffset>-25236</wp:posOffset>
              </wp:positionH>
              <wp:positionV relativeFrom="page">
                <wp:posOffset>-19049</wp:posOffset>
              </wp:positionV>
              <wp:extent cx="7606693" cy="2217026"/>
              <wp:effectExtent l="0" t="0" r="0" b="0"/>
              <wp:wrapNone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06693" cy="2217026"/>
                        <a:chOff x="1564575" y="2683650"/>
                        <a:chExt cx="7562850" cy="2192675"/>
                      </a:xfrm>
                    </wpg:grpSpPr>
                    <wpg:grpSp>
                      <wpg:cNvPr id="498477607" name="Grupo 498477607"/>
                      <wpg:cNvGrpSpPr/>
                      <wpg:grpSpPr>
                        <a:xfrm>
                          <a:off x="1564575" y="2683673"/>
                          <a:ext cx="7562850" cy="2192655"/>
                          <a:chOff x="0" y="0"/>
                          <a:chExt cx="7562850" cy="2192655"/>
                        </a:xfrm>
                      </wpg:grpSpPr>
                      <wps:wsp>
                        <wps:cNvPr id="947221526" name="Rectángulo 947221526"/>
                        <wps:cNvSpPr/>
                        <wps:spPr>
                          <a:xfrm>
                            <a:off x="0" y="0"/>
                            <a:ext cx="7562850" cy="219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E09AF7B" w14:textId="77777777" w:rsidR="007A1463" w:rsidRDefault="007A1463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34058253" name="Forma libre: forma 934058253"/>
                        <wps:cNvSpPr/>
                        <wps:spPr>
                          <a:xfrm>
                            <a:off x="0" y="0"/>
                            <a:ext cx="7562850" cy="219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192655" extrusionOk="0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2192020"/>
                                </a:lnTo>
                                <a:lnTo>
                                  <a:pt x="7343140" y="1682750"/>
                                </a:lnTo>
                                <a:lnTo>
                                  <a:pt x="6648450" y="810895"/>
                                </a:lnTo>
                                <a:lnTo>
                                  <a:pt x="5526405" y="286385"/>
                                </a:lnTo>
                                <a:lnTo>
                                  <a:pt x="5484495" y="280035"/>
                                </a:lnTo>
                                <a:lnTo>
                                  <a:pt x="5441950" y="273685"/>
                                </a:lnTo>
                                <a:lnTo>
                                  <a:pt x="5399405" y="267970"/>
                                </a:lnTo>
                                <a:lnTo>
                                  <a:pt x="5356225" y="263525"/>
                                </a:lnTo>
                                <a:lnTo>
                                  <a:pt x="5313680" y="258445"/>
                                </a:lnTo>
                                <a:lnTo>
                                  <a:pt x="5269865" y="254635"/>
                                </a:lnTo>
                                <a:lnTo>
                                  <a:pt x="5226685" y="250825"/>
                                </a:lnTo>
                                <a:lnTo>
                                  <a:pt x="5138420" y="244474"/>
                                </a:lnTo>
                                <a:lnTo>
                                  <a:pt x="5049520" y="240030"/>
                                </a:lnTo>
                                <a:lnTo>
                                  <a:pt x="4959985" y="236855"/>
                                </a:lnTo>
                                <a:lnTo>
                                  <a:pt x="4869815" y="235585"/>
                                </a:lnTo>
                                <a:lnTo>
                                  <a:pt x="0" y="23495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0" y="234950"/>
                                </a:moveTo>
                                <a:lnTo>
                                  <a:pt x="4824095" y="234950"/>
                                </a:lnTo>
                                <a:lnTo>
                                  <a:pt x="4732655" y="235585"/>
                                </a:lnTo>
                                <a:lnTo>
                                  <a:pt x="4593590" y="238760"/>
                                </a:lnTo>
                                <a:lnTo>
                                  <a:pt x="4453255" y="243840"/>
                                </a:lnTo>
                                <a:lnTo>
                                  <a:pt x="4311650" y="252095"/>
                                </a:lnTo>
                                <a:lnTo>
                                  <a:pt x="4120515" y="265430"/>
                                </a:lnTo>
                                <a:lnTo>
                                  <a:pt x="3830319" y="291465"/>
                                </a:lnTo>
                                <a:lnTo>
                                  <a:pt x="2447290" y="441960"/>
                                </a:lnTo>
                                <a:lnTo>
                                  <a:pt x="2150745" y="467360"/>
                                </a:lnTo>
                                <a:lnTo>
                                  <a:pt x="1953895" y="480695"/>
                                </a:lnTo>
                                <a:lnTo>
                                  <a:pt x="1758315" y="490220"/>
                                </a:lnTo>
                                <a:lnTo>
                                  <a:pt x="1612900" y="494665"/>
                                </a:lnTo>
                                <a:lnTo>
                                  <a:pt x="1468120" y="495935"/>
                                </a:lnTo>
                                <a:lnTo>
                                  <a:pt x="1372235" y="495300"/>
                                </a:lnTo>
                                <a:lnTo>
                                  <a:pt x="1276985" y="493395"/>
                                </a:lnTo>
                                <a:lnTo>
                                  <a:pt x="1182370" y="490220"/>
                                </a:lnTo>
                                <a:lnTo>
                                  <a:pt x="1087755" y="485140"/>
                                </a:lnTo>
                                <a:lnTo>
                                  <a:pt x="994409" y="478790"/>
                                </a:lnTo>
                                <a:lnTo>
                                  <a:pt x="901700" y="470535"/>
                                </a:lnTo>
                                <a:lnTo>
                                  <a:pt x="855345" y="465455"/>
                                </a:lnTo>
                                <a:lnTo>
                                  <a:pt x="809625" y="460375"/>
                                </a:lnTo>
                                <a:lnTo>
                                  <a:pt x="763270" y="454660"/>
                                </a:lnTo>
                                <a:lnTo>
                                  <a:pt x="718185" y="448310"/>
                                </a:lnTo>
                                <a:lnTo>
                                  <a:pt x="672465" y="441960"/>
                                </a:lnTo>
                                <a:lnTo>
                                  <a:pt x="627380" y="434975"/>
                                </a:lnTo>
                                <a:lnTo>
                                  <a:pt x="582295" y="427355"/>
                                </a:lnTo>
                                <a:lnTo>
                                  <a:pt x="537210" y="419100"/>
                                </a:lnTo>
                                <a:lnTo>
                                  <a:pt x="492760" y="410210"/>
                                </a:lnTo>
                                <a:lnTo>
                                  <a:pt x="448310" y="400685"/>
                                </a:lnTo>
                                <a:lnTo>
                                  <a:pt x="403860" y="391160"/>
                                </a:lnTo>
                                <a:lnTo>
                                  <a:pt x="360045" y="381000"/>
                                </a:lnTo>
                                <a:lnTo>
                                  <a:pt x="316230" y="370205"/>
                                </a:lnTo>
                                <a:lnTo>
                                  <a:pt x="273050" y="358775"/>
                                </a:lnTo>
                                <a:lnTo>
                                  <a:pt x="229870" y="346710"/>
                                </a:lnTo>
                                <a:lnTo>
                                  <a:pt x="186690" y="334010"/>
                                </a:lnTo>
                                <a:lnTo>
                                  <a:pt x="143510" y="320675"/>
                                </a:lnTo>
                                <a:lnTo>
                                  <a:pt x="100965" y="306705"/>
                                </a:lnTo>
                                <a:lnTo>
                                  <a:pt x="59055" y="292735"/>
                                </a:lnTo>
                                <a:lnTo>
                                  <a:pt x="17145" y="277495"/>
                                </a:lnTo>
                                <a:lnTo>
                                  <a:pt x="0" y="271145"/>
                                </a:lnTo>
                                <a:lnTo>
                                  <a:pt x="0" y="234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B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91684396" name="Forma libre: forma 691684396"/>
                        <wps:cNvSpPr/>
                        <wps:spPr>
                          <a:xfrm>
                            <a:off x="0" y="0"/>
                            <a:ext cx="7562850" cy="408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08940" extrusionOk="0">
                                <a:moveTo>
                                  <a:pt x="0" y="0"/>
                                </a:moveTo>
                                <a:lnTo>
                                  <a:pt x="2366010" y="0"/>
                                </a:lnTo>
                                <a:lnTo>
                                  <a:pt x="2146300" y="53975"/>
                                </a:lnTo>
                                <a:lnTo>
                                  <a:pt x="1931034" y="104139"/>
                                </a:lnTo>
                                <a:lnTo>
                                  <a:pt x="1804035" y="130810"/>
                                </a:lnTo>
                                <a:lnTo>
                                  <a:pt x="1678940" y="154940"/>
                                </a:lnTo>
                                <a:lnTo>
                                  <a:pt x="1596390" y="169545"/>
                                </a:lnTo>
                                <a:lnTo>
                                  <a:pt x="1514475" y="182880"/>
                                </a:lnTo>
                                <a:lnTo>
                                  <a:pt x="1432560" y="194945"/>
                                </a:lnTo>
                                <a:lnTo>
                                  <a:pt x="1351280" y="205739"/>
                                </a:lnTo>
                                <a:lnTo>
                                  <a:pt x="1270635" y="213994"/>
                                </a:lnTo>
                                <a:lnTo>
                                  <a:pt x="1230630" y="217805"/>
                                </a:lnTo>
                                <a:lnTo>
                                  <a:pt x="1189990" y="221615"/>
                                </a:lnTo>
                                <a:lnTo>
                                  <a:pt x="1149985" y="224155"/>
                                </a:lnTo>
                                <a:lnTo>
                                  <a:pt x="1109980" y="226695"/>
                                </a:lnTo>
                                <a:lnTo>
                                  <a:pt x="1069975" y="228599"/>
                                </a:lnTo>
                                <a:lnTo>
                                  <a:pt x="1029335" y="230505"/>
                                </a:lnTo>
                                <a:lnTo>
                                  <a:pt x="989330" y="231775"/>
                                </a:lnTo>
                                <a:lnTo>
                                  <a:pt x="949325" y="232410"/>
                                </a:lnTo>
                                <a:lnTo>
                                  <a:pt x="909320" y="232410"/>
                                </a:lnTo>
                                <a:lnTo>
                                  <a:pt x="869315" y="231775"/>
                                </a:lnTo>
                                <a:lnTo>
                                  <a:pt x="829310" y="231139"/>
                                </a:lnTo>
                                <a:lnTo>
                                  <a:pt x="789305" y="229235"/>
                                </a:lnTo>
                                <a:lnTo>
                                  <a:pt x="748665" y="227330"/>
                                </a:lnTo>
                                <a:lnTo>
                                  <a:pt x="708660" y="224790"/>
                                </a:lnTo>
                                <a:lnTo>
                                  <a:pt x="668655" y="221615"/>
                                </a:lnTo>
                                <a:lnTo>
                                  <a:pt x="628015" y="218440"/>
                                </a:lnTo>
                                <a:lnTo>
                                  <a:pt x="588010" y="213994"/>
                                </a:lnTo>
                                <a:lnTo>
                                  <a:pt x="547370" y="208915"/>
                                </a:lnTo>
                                <a:lnTo>
                                  <a:pt x="506729" y="203835"/>
                                </a:lnTo>
                                <a:lnTo>
                                  <a:pt x="466090" y="197485"/>
                                </a:lnTo>
                                <a:lnTo>
                                  <a:pt x="404495" y="187325"/>
                                </a:lnTo>
                                <a:lnTo>
                                  <a:pt x="344170" y="175895"/>
                                </a:lnTo>
                                <a:lnTo>
                                  <a:pt x="285115" y="163830"/>
                                </a:lnTo>
                                <a:lnTo>
                                  <a:pt x="227965" y="150495"/>
                                </a:lnTo>
                                <a:lnTo>
                                  <a:pt x="172720" y="136525"/>
                                </a:lnTo>
                                <a:lnTo>
                                  <a:pt x="119380" y="121920"/>
                                </a:lnTo>
                                <a:lnTo>
                                  <a:pt x="66675" y="106045"/>
                                </a:lnTo>
                                <a:lnTo>
                                  <a:pt x="16510" y="90170"/>
                                </a:lnTo>
                                <a:lnTo>
                                  <a:pt x="0" y="84455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7160895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408305"/>
                                </a:lnTo>
                                <a:lnTo>
                                  <a:pt x="7550785" y="392430"/>
                                </a:lnTo>
                                <a:lnTo>
                                  <a:pt x="7529830" y="366395"/>
                                </a:lnTo>
                                <a:lnTo>
                                  <a:pt x="7508240" y="339725"/>
                                </a:lnTo>
                                <a:lnTo>
                                  <a:pt x="7485380" y="313055"/>
                                </a:lnTo>
                                <a:lnTo>
                                  <a:pt x="7461885" y="285750"/>
                                </a:lnTo>
                                <a:lnTo>
                                  <a:pt x="7437755" y="258445"/>
                                </a:lnTo>
                                <a:lnTo>
                                  <a:pt x="7411720" y="230505"/>
                                </a:lnTo>
                                <a:lnTo>
                                  <a:pt x="7385685" y="203200"/>
                                </a:lnTo>
                                <a:lnTo>
                                  <a:pt x="7357745" y="175260"/>
                                </a:lnTo>
                                <a:lnTo>
                                  <a:pt x="7329170" y="147320"/>
                                </a:lnTo>
                                <a:lnTo>
                                  <a:pt x="7299325" y="118745"/>
                                </a:lnTo>
                                <a:lnTo>
                                  <a:pt x="7268845" y="90805"/>
                                </a:lnTo>
                                <a:lnTo>
                                  <a:pt x="7237095" y="62865"/>
                                </a:lnTo>
                                <a:lnTo>
                                  <a:pt x="7204075" y="34925"/>
                                </a:lnTo>
                                <a:lnTo>
                                  <a:pt x="7170420" y="6985"/>
                                </a:lnTo>
                                <a:lnTo>
                                  <a:pt x="7160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79183404" name="Forma libre: forma 1479183404"/>
                        <wps:cNvSpPr/>
                        <wps:spPr>
                          <a:xfrm>
                            <a:off x="0" y="58420"/>
                            <a:ext cx="7562850" cy="2133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133600" extrusionOk="0">
                                <a:moveTo>
                                  <a:pt x="3759200" y="63500"/>
                                </a:moveTo>
                                <a:lnTo>
                                  <a:pt x="5649595" y="63500"/>
                                </a:lnTo>
                                <a:lnTo>
                                  <a:pt x="5766435" y="88900"/>
                                </a:lnTo>
                                <a:lnTo>
                                  <a:pt x="5823585" y="114300"/>
                                </a:lnTo>
                                <a:lnTo>
                                  <a:pt x="5986780" y="152400"/>
                                </a:lnTo>
                                <a:lnTo>
                                  <a:pt x="6039485" y="177800"/>
                                </a:lnTo>
                                <a:lnTo>
                                  <a:pt x="6090920" y="190500"/>
                                </a:lnTo>
                                <a:lnTo>
                                  <a:pt x="6141085" y="215900"/>
                                </a:lnTo>
                                <a:lnTo>
                                  <a:pt x="6189980" y="228600"/>
                                </a:lnTo>
                                <a:lnTo>
                                  <a:pt x="6238240" y="254000"/>
                                </a:lnTo>
                                <a:lnTo>
                                  <a:pt x="6285230" y="266700"/>
                                </a:lnTo>
                                <a:lnTo>
                                  <a:pt x="6331585" y="292100"/>
                                </a:lnTo>
                                <a:lnTo>
                                  <a:pt x="6376670" y="317500"/>
                                </a:lnTo>
                                <a:lnTo>
                                  <a:pt x="6421120" y="342900"/>
                                </a:lnTo>
                                <a:lnTo>
                                  <a:pt x="6464300" y="368300"/>
                                </a:lnTo>
                                <a:lnTo>
                                  <a:pt x="6506210" y="393700"/>
                                </a:lnTo>
                                <a:lnTo>
                                  <a:pt x="6547485" y="419100"/>
                                </a:lnTo>
                                <a:lnTo>
                                  <a:pt x="6588125" y="444500"/>
                                </a:lnTo>
                                <a:lnTo>
                                  <a:pt x="6627495" y="469900"/>
                                </a:lnTo>
                                <a:lnTo>
                                  <a:pt x="6666230" y="495300"/>
                                </a:lnTo>
                                <a:lnTo>
                                  <a:pt x="6704330" y="520700"/>
                                </a:lnTo>
                                <a:lnTo>
                                  <a:pt x="6741160" y="546100"/>
                                </a:lnTo>
                                <a:lnTo>
                                  <a:pt x="6777355" y="571500"/>
                                </a:lnTo>
                                <a:lnTo>
                                  <a:pt x="6812915" y="609600"/>
                                </a:lnTo>
                                <a:lnTo>
                                  <a:pt x="6847205" y="635000"/>
                                </a:lnTo>
                                <a:lnTo>
                                  <a:pt x="6880860" y="660400"/>
                                </a:lnTo>
                                <a:lnTo>
                                  <a:pt x="6913880" y="698500"/>
                                </a:lnTo>
                                <a:lnTo>
                                  <a:pt x="6945630" y="723900"/>
                                </a:lnTo>
                                <a:lnTo>
                                  <a:pt x="6977380" y="762000"/>
                                </a:lnTo>
                                <a:lnTo>
                                  <a:pt x="7007860" y="787400"/>
                                </a:lnTo>
                                <a:lnTo>
                                  <a:pt x="7037705" y="825500"/>
                                </a:lnTo>
                                <a:lnTo>
                                  <a:pt x="7066915" y="850900"/>
                                </a:lnTo>
                                <a:lnTo>
                                  <a:pt x="7095490" y="889000"/>
                                </a:lnTo>
                                <a:lnTo>
                                  <a:pt x="7123430" y="914400"/>
                                </a:lnTo>
                                <a:lnTo>
                                  <a:pt x="7150735" y="952500"/>
                                </a:lnTo>
                                <a:lnTo>
                                  <a:pt x="7177405" y="990600"/>
                                </a:lnTo>
                                <a:lnTo>
                                  <a:pt x="7202805" y="1016000"/>
                                </a:lnTo>
                                <a:lnTo>
                                  <a:pt x="7228205" y="1054100"/>
                                </a:lnTo>
                                <a:lnTo>
                                  <a:pt x="7252970" y="1092200"/>
                                </a:lnTo>
                                <a:lnTo>
                                  <a:pt x="7277100" y="1130300"/>
                                </a:lnTo>
                                <a:lnTo>
                                  <a:pt x="7300595" y="1155700"/>
                                </a:lnTo>
                                <a:lnTo>
                                  <a:pt x="7323455" y="1193800"/>
                                </a:lnTo>
                                <a:lnTo>
                                  <a:pt x="7345680" y="1231900"/>
                                </a:lnTo>
                                <a:lnTo>
                                  <a:pt x="7367905" y="1270000"/>
                                </a:lnTo>
                                <a:lnTo>
                                  <a:pt x="7388860" y="1295400"/>
                                </a:lnTo>
                                <a:lnTo>
                                  <a:pt x="7409815" y="1333500"/>
                                </a:lnTo>
                                <a:lnTo>
                                  <a:pt x="7430135" y="1371600"/>
                                </a:lnTo>
                                <a:lnTo>
                                  <a:pt x="7449820" y="1409700"/>
                                </a:lnTo>
                                <a:lnTo>
                                  <a:pt x="7469505" y="1447800"/>
                                </a:lnTo>
                                <a:lnTo>
                                  <a:pt x="7487920" y="1485900"/>
                                </a:lnTo>
                                <a:lnTo>
                                  <a:pt x="7506970" y="1511300"/>
                                </a:lnTo>
                                <a:lnTo>
                                  <a:pt x="7524750" y="1549400"/>
                                </a:lnTo>
                                <a:lnTo>
                                  <a:pt x="7542530" y="1587500"/>
                                </a:lnTo>
                                <a:lnTo>
                                  <a:pt x="7559675" y="1625600"/>
                                </a:lnTo>
                                <a:lnTo>
                                  <a:pt x="7562850" y="1625600"/>
                                </a:lnTo>
                                <a:lnTo>
                                  <a:pt x="7562850" y="2133600"/>
                                </a:lnTo>
                                <a:lnTo>
                                  <a:pt x="7343140" y="1625600"/>
                                </a:lnTo>
                                <a:lnTo>
                                  <a:pt x="6648450" y="762000"/>
                                </a:lnTo>
                                <a:lnTo>
                                  <a:pt x="5526405" y="228600"/>
                                </a:lnTo>
                                <a:lnTo>
                                  <a:pt x="5484495" y="228600"/>
                                </a:lnTo>
                                <a:lnTo>
                                  <a:pt x="5441950" y="215900"/>
                                </a:lnTo>
                                <a:lnTo>
                                  <a:pt x="5356225" y="215900"/>
                                </a:lnTo>
                                <a:lnTo>
                                  <a:pt x="5313680" y="203200"/>
                                </a:lnTo>
                                <a:lnTo>
                                  <a:pt x="5226685" y="203200"/>
                                </a:lnTo>
                                <a:lnTo>
                                  <a:pt x="5182235" y="190500"/>
                                </a:lnTo>
                                <a:lnTo>
                                  <a:pt x="4959985" y="190500"/>
                                </a:lnTo>
                                <a:lnTo>
                                  <a:pt x="4914900" y="177800"/>
                                </a:lnTo>
                                <a:lnTo>
                                  <a:pt x="2988310" y="177800"/>
                                </a:lnTo>
                                <a:lnTo>
                                  <a:pt x="3070225" y="165100"/>
                                </a:lnTo>
                                <a:lnTo>
                                  <a:pt x="3119120" y="152400"/>
                                </a:lnTo>
                                <a:lnTo>
                                  <a:pt x="3168650" y="152400"/>
                                </a:lnTo>
                                <a:lnTo>
                                  <a:pt x="3217545" y="139700"/>
                                </a:lnTo>
                                <a:lnTo>
                                  <a:pt x="3266440" y="139700"/>
                                </a:lnTo>
                                <a:lnTo>
                                  <a:pt x="3315970" y="127000"/>
                                </a:lnTo>
                                <a:lnTo>
                                  <a:pt x="3364865" y="127000"/>
                                </a:lnTo>
                                <a:lnTo>
                                  <a:pt x="3414395" y="114300"/>
                                </a:lnTo>
                                <a:lnTo>
                                  <a:pt x="3463290" y="114300"/>
                                </a:lnTo>
                                <a:lnTo>
                                  <a:pt x="3562350" y="88900"/>
                                </a:lnTo>
                                <a:lnTo>
                                  <a:pt x="3611245" y="88900"/>
                                </a:lnTo>
                                <a:lnTo>
                                  <a:pt x="3660775" y="76200"/>
                                </a:lnTo>
                                <a:lnTo>
                                  <a:pt x="3709670" y="76200"/>
                                </a:lnTo>
                                <a:lnTo>
                                  <a:pt x="3759200" y="63500"/>
                                </a:lnTo>
                                <a:close/>
                                <a:moveTo>
                                  <a:pt x="1182370" y="431800"/>
                                </a:moveTo>
                                <a:lnTo>
                                  <a:pt x="1758950" y="431800"/>
                                </a:lnTo>
                                <a:lnTo>
                                  <a:pt x="1710055" y="444500"/>
                                </a:lnTo>
                                <a:lnTo>
                                  <a:pt x="1229995" y="444500"/>
                                </a:lnTo>
                                <a:lnTo>
                                  <a:pt x="1182370" y="431800"/>
                                </a:lnTo>
                                <a:close/>
                                <a:moveTo>
                                  <a:pt x="948055" y="419100"/>
                                </a:moveTo>
                                <a:lnTo>
                                  <a:pt x="2003425" y="419100"/>
                                </a:lnTo>
                                <a:lnTo>
                                  <a:pt x="1953895" y="431800"/>
                                </a:lnTo>
                                <a:lnTo>
                                  <a:pt x="994409" y="431800"/>
                                </a:lnTo>
                                <a:lnTo>
                                  <a:pt x="948055" y="419100"/>
                                </a:lnTo>
                                <a:close/>
                                <a:moveTo>
                                  <a:pt x="809625" y="406400"/>
                                </a:moveTo>
                                <a:lnTo>
                                  <a:pt x="2200275" y="406400"/>
                                </a:lnTo>
                                <a:lnTo>
                                  <a:pt x="2150745" y="419100"/>
                                </a:lnTo>
                                <a:lnTo>
                                  <a:pt x="855345" y="419100"/>
                                </a:lnTo>
                                <a:lnTo>
                                  <a:pt x="809625" y="406400"/>
                                </a:lnTo>
                                <a:close/>
                                <a:moveTo>
                                  <a:pt x="718185" y="393700"/>
                                </a:moveTo>
                                <a:lnTo>
                                  <a:pt x="2348230" y="393700"/>
                                </a:lnTo>
                                <a:lnTo>
                                  <a:pt x="2298700" y="406400"/>
                                </a:lnTo>
                                <a:lnTo>
                                  <a:pt x="763905" y="406400"/>
                                </a:lnTo>
                                <a:lnTo>
                                  <a:pt x="718185" y="393700"/>
                                </a:lnTo>
                                <a:close/>
                                <a:moveTo>
                                  <a:pt x="627380" y="381000"/>
                                </a:moveTo>
                                <a:lnTo>
                                  <a:pt x="2496820" y="381000"/>
                                </a:lnTo>
                                <a:lnTo>
                                  <a:pt x="2447290" y="393700"/>
                                </a:lnTo>
                                <a:lnTo>
                                  <a:pt x="672465" y="393700"/>
                                </a:lnTo>
                                <a:lnTo>
                                  <a:pt x="627380" y="381000"/>
                                </a:lnTo>
                                <a:close/>
                                <a:moveTo>
                                  <a:pt x="448310" y="342900"/>
                                </a:moveTo>
                                <a:lnTo>
                                  <a:pt x="762635" y="342900"/>
                                </a:lnTo>
                                <a:lnTo>
                                  <a:pt x="806450" y="355600"/>
                                </a:lnTo>
                                <a:lnTo>
                                  <a:pt x="939800" y="355600"/>
                                </a:lnTo>
                                <a:lnTo>
                                  <a:pt x="984885" y="368300"/>
                                </a:lnTo>
                                <a:lnTo>
                                  <a:pt x="2646045" y="368300"/>
                                </a:lnTo>
                                <a:lnTo>
                                  <a:pt x="2596515" y="381000"/>
                                </a:lnTo>
                                <a:lnTo>
                                  <a:pt x="582295" y="381000"/>
                                </a:lnTo>
                                <a:lnTo>
                                  <a:pt x="448310" y="342900"/>
                                </a:lnTo>
                                <a:close/>
                                <a:moveTo>
                                  <a:pt x="1440180" y="355600"/>
                                </a:moveTo>
                                <a:lnTo>
                                  <a:pt x="2745105" y="355600"/>
                                </a:lnTo>
                                <a:lnTo>
                                  <a:pt x="2695575" y="368300"/>
                                </a:lnTo>
                                <a:lnTo>
                                  <a:pt x="1393825" y="368300"/>
                                </a:lnTo>
                                <a:lnTo>
                                  <a:pt x="1440180" y="355600"/>
                                </a:lnTo>
                                <a:close/>
                                <a:moveTo>
                                  <a:pt x="1673225" y="342900"/>
                                </a:moveTo>
                                <a:lnTo>
                                  <a:pt x="2844800" y="342900"/>
                                </a:lnTo>
                                <a:lnTo>
                                  <a:pt x="2794635" y="355600"/>
                                </a:lnTo>
                                <a:lnTo>
                                  <a:pt x="1626235" y="355600"/>
                                </a:lnTo>
                                <a:lnTo>
                                  <a:pt x="1673225" y="342900"/>
                                </a:lnTo>
                                <a:close/>
                                <a:moveTo>
                                  <a:pt x="2146935" y="292100"/>
                                </a:moveTo>
                                <a:lnTo>
                                  <a:pt x="3290570" y="292100"/>
                                </a:lnTo>
                                <a:lnTo>
                                  <a:pt x="2993390" y="330200"/>
                                </a:lnTo>
                                <a:lnTo>
                                  <a:pt x="2943860" y="342900"/>
                                </a:lnTo>
                                <a:lnTo>
                                  <a:pt x="1767205" y="342900"/>
                                </a:lnTo>
                                <a:lnTo>
                                  <a:pt x="1814195" y="330200"/>
                                </a:lnTo>
                                <a:lnTo>
                                  <a:pt x="1908809" y="330200"/>
                                </a:lnTo>
                                <a:lnTo>
                                  <a:pt x="1956435" y="317500"/>
                                </a:lnTo>
                                <a:lnTo>
                                  <a:pt x="2004059" y="317500"/>
                                </a:lnTo>
                                <a:lnTo>
                                  <a:pt x="2051685" y="304800"/>
                                </a:lnTo>
                                <a:lnTo>
                                  <a:pt x="2099310" y="304800"/>
                                </a:lnTo>
                                <a:lnTo>
                                  <a:pt x="2146935" y="292100"/>
                                </a:lnTo>
                                <a:close/>
                                <a:moveTo>
                                  <a:pt x="0" y="190500"/>
                                </a:moveTo>
                                <a:lnTo>
                                  <a:pt x="1905" y="190500"/>
                                </a:lnTo>
                                <a:lnTo>
                                  <a:pt x="248285" y="266700"/>
                                </a:lnTo>
                                <a:lnTo>
                                  <a:pt x="290195" y="266700"/>
                                </a:lnTo>
                                <a:lnTo>
                                  <a:pt x="416560" y="304800"/>
                                </a:lnTo>
                                <a:lnTo>
                                  <a:pt x="459105" y="304800"/>
                                </a:lnTo>
                                <a:lnTo>
                                  <a:pt x="501650" y="317500"/>
                                </a:lnTo>
                                <a:lnTo>
                                  <a:pt x="544830" y="317500"/>
                                </a:lnTo>
                                <a:lnTo>
                                  <a:pt x="588010" y="330200"/>
                                </a:lnTo>
                                <a:lnTo>
                                  <a:pt x="631190" y="330200"/>
                                </a:lnTo>
                                <a:lnTo>
                                  <a:pt x="675005" y="342900"/>
                                </a:lnTo>
                                <a:lnTo>
                                  <a:pt x="404495" y="342900"/>
                                </a:lnTo>
                                <a:lnTo>
                                  <a:pt x="17145" y="228600"/>
                                </a:lnTo>
                                <a:lnTo>
                                  <a:pt x="0" y="215900"/>
                                </a:lnTo>
                                <a:lnTo>
                                  <a:pt x="0" y="190500"/>
                                </a:lnTo>
                                <a:close/>
                                <a:moveTo>
                                  <a:pt x="2243455" y="279400"/>
                                </a:moveTo>
                                <a:lnTo>
                                  <a:pt x="3438525" y="279400"/>
                                </a:lnTo>
                                <a:lnTo>
                                  <a:pt x="3389630" y="292100"/>
                                </a:lnTo>
                                <a:lnTo>
                                  <a:pt x="2195195" y="292100"/>
                                </a:lnTo>
                                <a:lnTo>
                                  <a:pt x="2243455" y="279400"/>
                                </a:lnTo>
                                <a:close/>
                                <a:moveTo>
                                  <a:pt x="2339340" y="266700"/>
                                </a:moveTo>
                                <a:lnTo>
                                  <a:pt x="3536950" y="266700"/>
                                </a:lnTo>
                                <a:lnTo>
                                  <a:pt x="3488055" y="279400"/>
                                </a:lnTo>
                                <a:lnTo>
                                  <a:pt x="2291080" y="279400"/>
                                </a:lnTo>
                                <a:lnTo>
                                  <a:pt x="2339340" y="266700"/>
                                </a:lnTo>
                                <a:close/>
                                <a:moveTo>
                                  <a:pt x="2435860" y="254000"/>
                                </a:moveTo>
                                <a:lnTo>
                                  <a:pt x="3635375" y="254000"/>
                                </a:lnTo>
                                <a:lnTo>
                                  <a:pt x="3586480" y="266700"/>
                                </a:lnTo>
                                <a:lnTo>
                                  <a:pt x="2387600" y="266700"/>
                                </a:lnTo>
                                <a:lnTo>
                                  <a:pt x="2435860" y="254000"/>
                                </a:lnTo>
                                <a:close/>
                                <a:moveTo>
                                  <a:pt x="2533015" y="241300"/>
                                </a:moveTo>
                                <a:lnTo>
                                  <a:pt x="3782060" y="241300"/>
                                </a:lnTo>
                                <a:lnTo>
                                  <a:pt x="3733165" y="254000"/>
                                </a:lnTo>
                                <a:lnTo>
                                  <a:pt x="2484755" y="254000"/>
                                </a:lnTo>
                                <a:lnTo>
                                  <a:pt x="2533015" y="241300"/>
                                </a:lnTo>
                                <a:close/>
                                <a:moveTo>
                                  <a:pt x="2630170" y="228600"/>
                                </a:moveTo>
                                <a:lnTo>
                                  <a:pt x="3879215" y="228600"/>
                                </a:lnTo>
                                <a:lnTo>
                                  <a:pt x="3830319" y="241300"/>
                                </a:lnTo>
                                <a:lnTo>
                                  <a:pt x="2581910" y="241300"/>
                                </a:lnTo>
                                <a:lnTo>
                                  <a:pt x="2630170" y="228600"/>
                                </a:lnTo>
                                <a:close/>
                                <a:moveTo>
                                  <a:pt x="2727325" y="215900"/>
                                </a:moveTo>
                                <a:lnTo>
                                  <a:pt x="4024629" y="215900"/>
                                </a:lnTo>
                                <a:lnTo>
                                  <a:pt x="3976370" y="228600"/>
                                </a:lnTo>
                                <a:lnTo>
                                  <a:pt x="2679065" y="228600"/>
                                </a:lnTo>
                                <a:lnTo>
                                  <a:pt x="2727325" y="215900"/>
                                </a:lnTo>
                                <a:close/>
                                <a:moveTo>
                                  <a:pt x="2988310" y="177800"/>
                                </a:moveTo>
                                <a:lnTo>
                                  <a:pt x="4686300" y="177800"/>
                                </a:lnTo>
                                <a:lnTo>
                                  <a:pt x="4639945" y="190500"/>
                                </a:lnTo>
                                <a:lnTo>
                                  <a:pt x="4358640" y="190500"/>
                                </a:lnTo>
                                <a:lnTo>
                                  <a:pt x="4311650" y="203200"/>
                                </a:lnTo>
                                <a:lnTo>
                                  <a:pt x="4216400" y="203200"/>
                                </a:lnTo>
                                <a:lnTo>
                                  <a:pt x="4168775" y="215900"/>
                                </a:lnTo>
                                <a:lnTo>
                                  <a:pt x="2776220" y="215900"/>
                                </a:lnTo>
                                <a:lnTo>
                                  <a:pt x="2825115" y="203200"/>
                                </a:lnTo>
                                <a:lnTo>
                                  <a:pt x="2988310" y="177800"/>
                                </a:lnTo>
                                <a:close/>
                                <a:moveTo>
                                  <a:pt x="4152900" y="25400"/>
                                </a:moveTo>
                                <a:lnTo>
                                  <a:pt x="5401310" y="25400"/>
                                </a:lnTo>
                                <a:lnTo>
                                  <a:pt x="5589270" y="63500"/>
                                </a:lnTo>
                                <a:lnTo>
                                  <a:pt x="3857625" y="63500"/>
                                </a:lnTo>
                                <a:lnTo>
                                  <a:pt x="3907155" y="50800"/>
                                </a:lnTo>
                                <a:lnTo>
                                  <a:pt x="3956050" y="50800"/>
                                </a:lnTo>
                                <a:lnTo>
                                  <a:pt x="4005580" y="38100"/>
                                </a:lnTo>
                                <a:lnTo>
                                  <a:pt x="4104005" y="38100"/>
                                </a:lnTo>
                                <a:lnTo>
                                  <a:pt x="4152900" y="25400"/>
                                </a:lnTo>
                                <a:close/>
                                <a:moveTo>
                                  <a:pt x="4300220" y="12700"/>
                                </a:moveTo>
                                <a:lnTo>
                                  <a:pt x="5270500" y="12700"/>
                                </a:lnTo>
                                <a:lnTo>
                                  <a:pt x="5336540" y="25400"/>
                                </a:lnTo>
                                <a:lnTo>
                                  <a:pt x="4251325" y="25400"/>
                                </a:lnTo>
                                <a:lnTo>
                                  <a:pt x="4300220" y="12700"/>
                                </a:lnTo>
                                <a:close/>
                                <a:moveTo>
                                  <a:pt x="4447540" y="0"/>
                                </a:moveTo>
                                <a:lnTo>
                                  <a:pt x="5126355" y="0"/>
                                </a:lnTo>
                                <a:lnTo>
                                  <a:pt x="5174615" y="12700"/>
                                </a:lnTo>
                                <a:lnTo>
                                  <a:pt x="4398010" y="12700"/>
                                </a:lnTo>
                                <a:lnTo>
                                  <a:pt x="4447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CFDA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19115832" name="Forma libre: forma 1519115832"/>
                        <wps:cNvSpPr/>
                        <wps:spPr>
                          <a:xfrm>
                            <a:off x="0" y="360045"/>
                            <a:ext cx="2882265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265" h="347980" extrusionOk="0">
                                <a:moveTo>
                                  <a:pt x="2882265" y="104775"/>
                                </a:moveTo>
                                <a:lnTo>
                                  <a:pt x="2495550" y="182880"/>
                                </a:lnTo>
                                <a:lnTo>
                                  <a:pt x="1569085" y="314960"/>
                                </a:lnTo>
                                <a:lnTo>
                                  <a:pt x="452755" y="347345"/>
                                </a:lnTo>
                                <a:lnTo>
                                  <a:pt x="0" y="242570"/>
                                </a:lnTo>
                                <a:lnTo>
                                  <a:pt x="0" y="227330"/>
                                </a:lnTo>
                                <a:lnTo>
                                  <a:pt x="1361440" y="227330"/>
                                </a:lnTo>
                                <a:lnTo>
                                  <a:pt x="2882265" y="104775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307340" y="101599"/>
                                </a:lnTo>
                                <a:lnTo>
                                  <a:pt x="1361440" y="227330"/>
                                </a:lnTo>
                                <a:lnTo>
                                  <a:pt x="0" y="2273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63414430" name="Forma libre: forma 1263414430"/>
                        <wps:cNvSpPr/>
                        <wps:spPr>
                          <a:xfrm>
                            <a:off x="0" y="318135"/>
                            <a:ext cx="4235450" cy="90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0" h="906145" extrusionOk="0">
                                <a:moveTo>
                                  <a:pt x="4235450" y="0"/>
                                </a:moveTo>
                                <a:lnTo>
                                  <a:pt x="1925320" y="608965"/>
                                </a:lnTo>
                                <a:lnTo>
                                  <a:pt x="1736090" y="657860"/>
                                </a:lnTo>
                                <a:lnTo>
                                  <a:pt x="1558925" y="701040"/>
                                </a:lnTo>
                                <a:lnTo>
                                  <a:pt x="1363345" y="744220"/>
                                </a:lnTo>
                                <a:lnTo>
                                  <a:pt x="1207135" y="776605"/>
                                </a:lnTo>
                                <a:lnTo>
                                  <a:pt x="1044575" y="807085"/>
                                </a:lnTo>
                                <a:lnTo>
                                  <a:pt x="934085" y="825500"/>
                                </a:lnTo>
                                <a:lnTo>
                                  <a:pt x="821055" y="843280"/>
                                </a:lnTo>
                                <a:lnTo>
                                  <a:pt x="708025" y="859155"/>
                                </a:lnTo>
                                <a:lnTo>
                                  <a:pt x="593725" y="873125"/>
                                </a:lnTo>
                                <a:lnTo>
                                  <a:pt x="480060" y="885190"/>
                                </a:lnTo>
                                <a:lnTo>
                                  <a:pt x="423545" y="890270"/>
                                </a:lnTo>
                                <a:lnTo>
                                  <a:pt x="367030" y="894080"/>
                                </a:lnTo>
                                <a:lnTo>
                                  <a:pt x="310515" y="897890"/>
                                </a:lnTo>
                                <a:lnTo>
                                  <a:pt x="254635" y="901065"/>
                                </a:lnTo>
                                <a:lnTo>
                                  <a:pt x="199390" y="903605"/>
                                </a:lnTo>
                                <a:lnTo>
                                  <a:pt x="144145" y="904875"/>
                                </a:lnTo>
                                <a:lnTo>
                                  <a:pt x="89535" y="905510"/>
                                </a:lnTo>
                                <a:lnTo>
                                  <a:pt x="35560" y="905510"/>
                                </a:lnTo>
                                <a:lnTo>
                                  <a:pt x="0" y="904875"/>
                                </a:lnTo>
                                <a:lnTo>
                                  <a:pt x="0" y="548005"/>
                                </a:lnTo>
                                <a:lnTo>
                                  <a:pt x="328930" y="548005"/>
                                </a:lnTo>
                                <a:lnTo>
                                  <a:pt x="1024890" y="535940"/>
                                </a:lnTo>
                                <a:lnTo>
                                  <a:pt x="1177290" y="520699"/>
                                </a:lnTo>
                                <a:lnTo>
                                  <a:pt x="1330325" y="503555"/>
                                </a:lnTo>
                                <a:lnTo>
                                  <a:pt x="1533525" y="476250"/>
                                </a:lnTo>
                                <a:lnTo>
                                  <a:pt x="1736725" y="445135"/>
                                </a:lnTo>
                                <a:lnTo>
                                  <a:pt x="2040255" y="393065"/>
                                </a:lnTo>
                                <a:lnTo>
                                  <a:pt x="3396615" y="128904"/>
                                </a:lnTo>
                                <a:lnTo>
                                  <a:pt x="3694430" y="76835"/>
                                </a:lnTo>
                                <a:lnTo>
                                  <a:pt x="3891915" y="45085"/>
                                </a:lnTo>
                                <a:lnTo>
                                  <a:pt x="4039235" y="24130"/>
                                </a:lnTo>
                                <a:lnTo>
                                  <a:pt x="4186555" y="5715"/>
                                </a:lnTo>
                                <a:lnTo>
                                  <a:pt x="4235450" y="0"/>
                                </a:lnTo>
                                <a:close/>
                                <a:moveTo>
                                  <a:pt x="0" y="502920"/>
                                </a:moveTo>
                                <a:lnTo>
                                  <a:pt x="328930" y="548005"/>
                                </a:lnTo>
                                <a:lnTo>
                                  <a:pt x="0" y="548005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CFDA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1372697" name="Forma libre: forma 721372697"/>
                        <wps:cNvSpPr/>
                        <wps:spPr>
                          <a:xfrm>
                            <a:off x="0" y="318135"/>
                            <a:ext cx="4235450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0" h="727710" extrusionOk="0">
                                <a:moveTo>
                                  <a:pt x="2882265" y="146685"/>
                                </a:moveTo>
                                <a:lnTo>
                                  <a:pt x="1361440" y="269240"/>
                                </a:lnTo>
                                <a:lnTo>
                                  <a:pt x="307340" y="143510"/>
                                </a:lnTo>
                                <a:lnTo>
                                  <a:pt x="0" y="41910"/>
                                </a:lnTo>
                                <a:lnTo>
                                  <a:pt x="0" y="196214"/>
                                </a:lnTo>
                                <a:lnTo>
                                  <a:pt x="206375" y="250825"/>
                                </a:lnTo>
                                <a:lnTo>
                                  <a:pt x="754380" y="303530"/>
                                </a:lnTo>
                                <a:lnTo>
                                  <a:pt x="869950" y="304800"/>
                                </a:lnTo>
                                <a:lnTo>
                                  <a:pt x="983615" y="305435"/>
                                </a:lnTo>
                                <a:lnTo>
                                  <a:pt x="1094105" y="304800"/>
                                </a:lnTo>
                                <a:lnTo>
                                  <a:pt x="1202055" y="303530"/>
                                </a:lnTo>
                                <a:lnTo>
                                  <a:pt x="1308100" y="300990"/>
                                </a:lnTo>
                                <a:lnTo>
                                  <a:pt x="1411605" y="297815"/>
                                </a:lnTo>
                                <a:lnTo>
                                  <a:pt x="1513840" y="293370"/>
                                </a:lnTo>
                                <a:lnTo>
                                  <a:pt x="1614169" y="288925"/>
                                </a:lnTo>
                                <a:lnTo>
                                  <a:pt x="1712595" y="283210"/>
                                </a:lnTo>
                                <a:lnTo>
                                  <a:pt x="1810385" y="276225"/>
                                </a:lnTo>
                                <a:lnTo>
                                  <a:pt x="1906905" y="269240"/>
                                </a:lnTo>
                                <a:lnTo>
                                  <a:pt x="2002155" y="260985"/>
                                </a:lnTo>
                                <a:lnTo>
                                  <a:pt x="2096770" y="252095"/>
                                </a:lnTo>
                                <a:lnTo>
                                  <a:pt x="2191385" y="242570"/>
                                </a:lnTo>
                                <a:lnTo>
                                  <a:pt x="2284730" y="232410"/>
                                </a:lnTo>
                                <a:lnTo>
                                  <a:pt x="2378710" y="221614"/>
                                </a:lnTo>
                                <a:lnTo>
                                  <a:pt x="2519045" y="203835"/>
                                </a:lnTo>
                                <a:lnTo>
                                  <a:pt x="2660015" y="184785"/>
                                </a:lnTo>
                                <a:lnTo>
                                  <a:pt x="2802255" y="163830"/>
                                </a:lnTo>
                                <a:lnTo>
                                  <a:pt x="2882265" y="146685"/>
                                </a:lnTo>
                                <a:close/>
                                <a:moveTo>
                                  <a:pt x="4097655" y="16510"/>
                                </a:moveTo>
                                <a:lnTo>
                                  <a:pt x="3903980" y="43815"/>
                                </a:lnTo>
                                <a:lnTo>
                                  <a:pt x="3709035" y="74295"/>
                                </a:lnTo>
                                <a:lnTo>
                                  <a:pt x="3415665" y="125729"/>
                                </a:lnTo>
                                <a:lnTo>
                                  <a:pt x="2027555" y="395605"/>
                                </a:lnTo>
                                <a:lnTo>
                                  <a:pt x="1727200" y="447040"/>
                                </a:lnTo>
                                <a:lnTo>
                                  <a:pt x="1526540" y="477519"/>
                                </a:lnTo>
                                <a:lnTo>
                                  <a:pt x="1325880" y="504190"/>
                                </a:lnTo>
                                <a:lnTo>
                                  <a:pt x="1175385" y="521335"/>
                                </a:lnTo>
                                <a:lnTo>
                                  <a:pt x="1024890" y="535940"/>
                                </a:lnTo>
                                <a:lnTo>
                                  <a:pt x="328930" y="548005"/>
                                </a:lnTo>
                                <a:lnTo>
                                  <a:pt x="0" y="502919"/>
                                </a:lnTo>
                                <a:lnTo>
                                  <a:pt x="0" y="548005"/>
                                </a:lnTo>
                                <a:lnTo>
                                  <a:pt x="0" y="716915"/>
                                </a:lnTo>
                                <a:lnTo>
                                  <a:pt x="147955" y="727075"/>
                                </a:lnTo>
                                <a:lnTo>
                                  <a:pt x="645795" y="692785"/>
                                </a:lnTo>
                                <a:lnTo>
                                  <a:pt x="741045" y="678815"/>
                                </a:lnTo>
                                <a:lnTo>
                                  <a:pt x="978535" y="638810"/>
                                </a:lnTo>
                                <a:lnTo>
                                  <a:pt x="3874770" y="57150"/>
                                </a:lnTo>
                                <a:lnTo>
                                  <a:pt x="4043045" y="26035"/>
                                </a:lnTo>
                                <a:lnTo>
                                  <a:pt x="4097655" y="16510"/>
                                </a:lnTo>
                                <a:close/>
                                <a:moveTo>
                                  <a:pt x="4235450" y="0"/>
                                </a:moveTo>
                                <a:lnTo>
                                  <a:pt x="4229100" y="635"/>
                                </a:lnTo>
                                <a:lnTo>
                                  <a:pt x="4231640" y="635"/>
                                </a:lnTo>
                                <a:lnTo>
                                  <a:pt x="4235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B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81753DC" id="Grupo 2" o:spid="_x0000_s1026" style="position:absolute;margin-left:-2pt;margin-top:-1.5pt;width:598.95pt;height:174.55pt;z-index:251658240;mso-position-horizontal-relative:page;mso-position-vertical-relative:page" coordorigin="15645,26836" coordsize="75628,21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">
              <v:group id="Grupo 498477607" o:spid="_x0000_s1027" style="position:absolute;left:15645;top:26836;width:75629;height:21927" coordsize="75628,2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">
                <v:rect id="Rectángulo 947221526" o:spid="_x0000_s1028" style="position:absolute;width:75628;height:2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5E09AF7B" w14:textId="77777777" w:rsidR="007A1463" w:rsidRDefault="007A1463">
                        <w:pPr>
                          <w:textDirection w:val="btLr"/>
                        </w:pPr>
                      </w:p>
                    </w:txbxContent>
                  </v:textbox>
                </v:rect>
                <v:shape id="Forma libre: forma 934058253" o:spid="_x0000_s1029" style="position:absolute;width:75628;height:21926;visibility:visible;mso-wrap-style:square;v-text-anchor:middle" coordsize="7562850,219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" path="m,l7562850,r,2192020l7343140,1682750,6648450,810895,5526405,286385r-41910,-6350l5441950,273685r-42545,-5715l5356225,263525r-42545,-5080l5269865,254635r-43180,-3810l5138420,244474r-88900,-4444l4959985,236855r-90170,-1270l,234950,,xm,234950r4824095,l4732655,235585r-139065,3175l4453255,243840r-141605,8255l4120515,265430r-290196,26035l2447290,441960r-296545,25400l1953895,480695r-195580,9525l1612900,494665r-144780,1270l1372235,495300r-95250,-1905l1182370,490220r-94615,-5080l994409,478790r-92709,-8255l855345,465455r-45720,-5080l763270,454660r-45085,-6350l672465,441960r-45085,-6985l582295,427355r-45085,-8255l492760,410210r-44450,-9525l403860,391160,360045,381000,316230,370205,273050,358775,229870,346710,186690,334010,143510,320675,100965,306705,59055,292735,17145,277495,,271145,,234950xe" fillcolor="#0097b1" stroked="f">
                  <v:path arrowok="t" o:extrusionok="f"/>
                </v:shape>
                <v:shape id="Forma libre: forma 691684396" o:spid="_x0000_s1030" style="position:absolute;width:75628;height:4089;visibility:visible;mso-wrap-style:square;v-text-anchor:middle" coordsize="7562850,408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" path="m,l2366010,,2146300,53975r-215266,50164l1804035,130810r-125095,24130l1596390,169545r-81915,13335l1432560,194945r-81280,10794l1270635,213994r-40005,3811l1189990,221615r-40005,2540l1109980,226695r-40005,1904l1029335,230505r-40005,1270l949325,232410r-40005,l869315,231775r-40005,-636l789305,229235r-40640,-1905l708660,224790r-40005,-3175l628015,218440r-40005,-4446l547370,208915r-40641,-5080l466090,197485,404495,187325,344170,175895,285115,163830,227965,150495,172720,136525,119380,121920,66675,106045,16510,90170,,84455,,xm7160895,r401955,l7562850,408305r-12065,-15875l7529830,366395r-21590,-26670l7485380,313055r-23495,-27305l7437755,258445r-26035,-27940l7385685,203200r-27940,-27940l7329170,147320r-29845,-28575l7268845,90805,7237095,62865,7204075,34925,7170420,6985,7160895,xe" fillcolor="#004aac" stroked="f">
                  <v:path arrowok="t" o:extrusionok="f"/>
                </v:shape>
                <v:shape id="Forma libre: forma 1479183404" o:spid="_x0000_s1031" style="position:absolute;top:584;width:75628;height:21336;visibility:visible;mso-wrap-style:square;v-text-anchor:middle" coordsize="7562850,213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" path="m3759200,63500r1890395,l5766435,88900r57150,25400l5986780,152400r52705,25400l6090920,190500r50165,25400l6189980,228600r48260,25400l6285230,266700r46355,25400l6376670,317500r44450,25400l6464300,368300r41910,25400l6547485,419100r40640,25400l6627495,469900r38735,25400l6704330,520700r36830,25400l6777355,571500r35560,38100l6847205,635000r33655,25400l6913880,698500r31750,25400l6977380,762000r30480,25400l7037705,825500r29210,25400l7095490,889000r27940,25400l7150735,952500r26670,38100l7202805,1016000r25400,38100l7252970,1092200r24130,38100l7300595,1155700r22860,38100l7345680,1231900r22225,38100l7388860,1295400r20955,38100l7430135,1371600r19685,38100l7469505,1447800r18415,38100l7506970,1511300r17780,38100l7542530,1587500r17145,38100l7562850,1625600r,508000l7343140,1625600,6648450,762000,5526405,228600r-41910,l5441950,215900r-85725,l5313680,203200r-86995,l5182235,190500r-222250,l4914900,177800r-1926590,l3070225,165100r48895,-12700l3168650,152400r48895,-12700l3266440,139700r49530,-12700l3364865,127000r49530,-12700l3463290,114300r99060,-25400l3611245,88900r49530,-12700l3709670,76200r49530,-12700xm1182370,431800r576580,l1710055,444500r-480060,l1182370,431800xm948055,419100r1055370,l1953895,431800r-959486,l948055,419100xm809625,406400r1390650,l2150745,419100r-1295400,l809625,406400xm718185,393700r1630045,l2298700,406400r-1534795,l718185,393700xm627380,381000r1869440,l2447290,393700r-1774825,l627380,381000xm448310,342900r314325,l806450,355600r133350,l984885,368300r1661160,l2596515,381000r-2014220,l448310,342900xm1440180,355600r1304925,l2695575,368300r-1301750,l1440180,355600xm1673225,342900r1171575,l2794635,355600r-1168400,l1673225,342900xm2146935,292100r1143635,l2993390,330200r-49530,12700l1767205,342900r46990,-12700l1908809,330200r47626,-12700l2004059,317500r47626,-12700l2099310,304800r47625,-12700xm,190500r1905,l248285,266700r41910,l416560,304800r42545,l501650,317500r43180,l588010,330200r43180,l675005,342900r-270510,l17145,228600,,215900,,190500xm2243455,279400r1195070,l3389630,292100r-1194435,l2243455,279400xm2339340,266700r1197610,l3488055,279400r-1196975,l2339340,266700xm2435860,254000r1199515,l3586480,266700r-1198880,l2435860,254000xm2533015,241300r1249045,l3733165,254000r-1248410,l2533015,241300xm2630170,228600r1249045,l3830319,241300r-1248409,l2630170,228600xm2727325,215900r1297304,l3976370,228600r-1297305,l2727325,215900xm2988310,177800r1697990,l4639945,190500r-281305,l4311650,203200r-95250,l4168775,215900r-1392555,l2825115,203200r163195,-25400xm4152900,25400r1248410,l5589270,63500r-1731645,l3907155,50800r48895,l4005580,38100r98425,l4152900,25400xm4300220,12700r970280,l5336540,25400r-1085215,l4300220,12700xm4447540,r678815,l5174615,12700r-776605,l4447540,xe" fillcolor="#8ccfda" stroked="f">
                  <v:path arrowok="t" o:extrusionok="f"/>
                </v:shape>
                <v:shape id="Forma libre: forma 1519115832" o:spid="_x0000_s1032" style="position:absolute;top:3600;width:28822;height:3480;visibility:visible;mso-wrap-style:square;v-text-anchor:middle" coordsize="2882265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" path="m2882265,104775r-386715,78105l1569085,314960,452755,347345,,242570,,227330r1361440,l2882265,104775xm,l307340,101599,1361440,227330,,227330,,xe" fillcolor="#004aac" stroked="f">
                  <v:path arrowok="t" o:extrusionok="f"/>
                </v:shape>
                <v:shape id="Forma libre: forma 1263414430" o:spid="_x0000_s1033" style="position:absolute;top:3181;width:42354;height:9061;visibility:visible;mso-wrap-style:square;v-text-anchor:middle" coordsize="4235450,90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" path="m4235450,l1925320,608965r-189230,48895l1558925,701040r-195580,43180l1207135,776605r-162560,30480l934085,825500,821055,843280,708025,859155,593725,873125,480060,885190r-56515,5080l367030,894080r-56515,3810l254635,901065r-55245,2540l144145,904875r-54610,635l35560,905510,,904875,,548005r328930,l1024890,535940r152400,-15241l1330325,503555r203200,-27305l1736725,445135r303530,-52070l3396615,128904,3694430,76835,3891915,45085,4039235,24130,4186555,5715,4235450,xm,502920r328930,45085l,548005,,502920xe" fillcolor="#8ccfda" stroked="f">
                  <v:path arrowok="t" o:extrusionok="f"/>
                </v:shape>
                <v:shape id="Forma libre: forma 721372697" o:spid="_x0000_s1034" style="position:absolute;top:3181;width:42354;height:7277;visibility:visible;mso-wrap-style:square;v-text-anchor:middle" coordsize="4235450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" path="m2882265,146685l1361440,269240,307340,143510,,41910,,196214r206375,54611l754380,303530r115570,1270l983615,305435r110490,-635l1202055,303530r106045,-2540l1411605,297815r102235,-4445l1614169,288925r98426,-5715l1810385,276225r96520,-6985l2002155,260985r94615,-8890l2191385,242570r93345,-10160l2378710,221614r140335,-17779l2660015,184785r142240,-20955l2882265,146685xm4097655,16510l3903980,43815,3709035,74295r-293370,51434l2027555,395605r-300355,51435l1526540,477519r-200660,26671l1175385,521335r-150495,14605l328930,548005,,502919r,45086l,716915r147955,10160l645795,692785r95250,-13970l978535,638810,3874770,57150,4043045,26035r54610,-9525xm4235450,r-6350,635l4231640,635,4235450,xe" fillcolor="#0097b1" stroked="f">
                  <v:path arrowok="t" o:extrusionok="f"/>
                </v:shape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47C1CF" w14:textId="77777777" w:rsidR="007A1463" w:rsidRDefault="00533728"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16C4CE2D" wp14:editId="17265889">
              <wp:simplePos x="0" y="0"/>
              <wp:positionH relativeFrom="page">
                <wp:posOffset>-25236</wp:posOffset>
              </wp:positionH>
              <wp:positionV relativeFrom="page">
                <wp:posOffset>-30374</wp:posOffset>
              </wp:positionV>
              <wp:extent cx="7606693" cy="2217026"/>
              <wp:effectExtent l="0" t="0" r="0" b="0"/>
              <wp:wrapNone/>
              <wp:docPr id="1" name="Grupo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06693" cy="2217026"/>
                        <a:chOff x="1564575" y="2683650"/>
                        <a:chExt cx="7562850" cy="2192675"/>
                      </a:xfrm>
                    </wpg:grpSpPr>
                    <wpg:grpSp>
                      <wpg:cNvPr id="1588067088" name="Grupo 1588067088"/>
                      <wpg:cNvGrpSpPr/>
                      <wpg:grpSpPr>
                        <a:xfrm>
                          <a:off x="1564575" y="2683673"/>
                          <a:ext cx="7562850" cy="2192655"/>
                          <a:chOff x="0" y="0"/>
                          <a:chExt cx="7562850" cy="2192655"/>
                        </a:xfrm>
                      </wpg:grpSpPr>
                      <wps:wsp>
                        <wps:cNvPr id="892197149" name="Rectángulo 892197149"/>
                        <wps:cNvSpPr/>
                        <wps:spPr>
                          <a:xfrm>
                            <a:off x="0" y="0"/>
                            <a:ext cx="7562850" cy="219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3CCCB8" w14:textId="77777777" w:rsidR="007A1463" w:rsidRDefault="007A1463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70377077" name="Forma libre: forma 870377077"/>
                        <wps:cNvSpPr/>
                        <wps:spPr>
                          <a:xfrm>
                            <a:off x="0" y="0"/>
                            <a:ext cx="7562850" cy="219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192655" extrusionOk="0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2192020"/>
                                </a:lnTo>
                                <a:lnTo>
                                  <a:pt x="7343140" y="1682750"/>
                                </a:lnTo>
                                <a:lnTo>
                                  <a:pt x="6648450" y="810895"/>
                                </a:lnTo>
                                <a:lnTo>
                                  <a:pt x="5526405" y="286385"/>
                                </a:lnTo>
                                <a:lnTo>
                                  <a:pt x="5484495" y="280035"/>
                                </a:lnTo>
                                <a:lnTo>
                                  <a:pt x="5441950" y="273685"/>
                                </a:lnTo>
                                <a:lnTo>
                                  <a:pt x="5399405" y="267970"/>
                                </a:lnTo>
                                <a:lnTo>
                                  <a:pt x="5356225" y="263525"/>
                                </a:lnTo>
                                <a:lnTo>
                                  <a:pt x="5313680" y="258445"/>
                                </a:lnTo>
                                <a:lnTo>
                                  <a:pt x="5269865" y="254635"/>
                                </a:lnTo>
                                <a:lnTo>
                                  <a:pt x="5226685" y="250825"/>
                                </a:lnTo>
                                <a:lnTo>
                                  <a:pt x="5138420" y="244474"/>
                                </a:lnTo>
                                <a:lnTo>
                                  <a:pt x="5049520" y="240030"/>
                                </a:lnTo>
                                <a:lnTo>
                                  <a:pt x="4959985" y="236855"/>
                                </a:lnTo>
                                <a:lnTo>
                                  <a:pt x="4869815" y="235585"/>
                                </a:lnTo>
                                <a:lnTo>
                                  <a:pt x="0" y="23495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0" y="234950"/>
                                </a:moveTo>
                                <a:lnTo>
                                  <a:pt x="4824095" y="234950"/>
                                </a:lnTo>
                                <a:lnTo>
                                  <a:pt x="4732655" y="235585"/>
                                </a:lnTo>
                                <a:lnTo>
                                  <a:pt x="4593590" y="238760"/>
                                </a:lnTo>
                                <a:lnTo>
                                  <a:pt x="4453255" y="243840"/>
                                </a:lnTo>
                                <a:lnTo>
                                  <a:pt x="4311650" y="252095"/>
                                </a:lnTo>
                                <a:lnTo>
                                  <a:pt x="4120515" y="265430"/>
                                </a:lnTo>
                                <a:lnTo>
                                  <a:pt x="3830319" y="291465"/>
                                </a:lnTo>
                                <a:lnTo>
                                  <a:pt x="2447290" y="441960"/>
                                </a:lnTo>
                                <a:lnTo>
                                  <a:pt x="2150745" y="467360"/>
                                </a:lnTo>
                                <a:lnTo>
                                  <a:pt x="1953895" y="480695"/>
                                </a:lnTo>
                                <a:lnTo>
                                  <a:pt x="1758315" y="490220"/>
                                </a:lnTo>
                                <a:lnTo>
                                  <a:pt x="1612900" y="494665"/>
                                </a:lnTo>
                                <a:lnTo>
                                  <a:pt x="1468120" y="495935"/>
                                </a:lnTo>
                                <a:lnTo>
                                  <a:pt x="1372235" y="495300"/>
                                </a:lnTo>
                                <a:lnTo>
                                  <a:pt x="1276985" y="493395"/>
                                </a:lnTo>
                                <a:lnTo>
                                  <a:pt x="1182370" y="490220"/>
                                </a:lnTo>
                                <a:lnTo>
                                  <a:pt x="1087755" y="485140"/>
                                </a:lnTo>
                                <a:lnTo>
                                  <a:pt x="994409" y="478790"/>
                                </a:lnTo>
                                <a:lnTo>
                                  <a:pt x="901700" y="470535"/>
                                </a:lnTo>
                                <a:lnTo>
                                  <a:pt x="855345" y="465455"/>
                                </a:lnTo>
                                <a:lnTo>
                                  <a:pt x="809625" y="460375"/>
                                </a:lnTo>
                                <a:lnTo>
                                  <a:pt x="763270" y="454660"/>
                                </a:lnTo>
                                <a:lnTo>
                                  <a:pt x="718185" y="448310"/>
                                </a:lnTo>
                                <a:lnTo>
                                  <a:pt x="672465" y="441960"/>
                                </a:lnTo>
                                <a:lnTo>
                                  <a:pt x="627380" y="434975"/>
                                </a:lnTo>
                                <a:lnTo>
                                  <a:pt x="582295" y="427355"/>
                                </a:lnTo>
                                <a:lnTo>
                                  <a:pt x="537210" y="419100"/>
                                </a:lnTo>
                                <a:lnTo>
                                  <a:pt x="492760" y="410210"/>
                                </a:lnTo>
                                <a:lnTo>
                                  <a:pt x="448310" y="400685"/>
                                </a:lnTo>
                                <a:lnTo>
                                  <a:pt x="403860" y="391160"/>
                                </a:lnTo>
                                <a:lnTo>
                                  <a:pt x="360045" y="381000"/>
                                </a:lnTo>
                                <a:lnTo>
                                  <a:pt x="316230" y="370205"/>
                                </a:lnTo>
                                <a:lnTo>
                                  <a:pt x="273050" y="358775"/>
                                </a:lnTo>
                                <a:lnTo>
                                  <a:pt x="229870" y="346710"/>
                                </a:lnTo>
                                <a:lnTo>
                                  <a:pt x="186690" y="334010"/>
                                </a:lnTo>
                                <a:lnTo>
                                  <a:pt x="143510" y="320675"/>
                                </a:lnTo>
                                <a:lnTo>
                                  <a:pt x="100965" y="306705"/>
                                </a:lnTo>
                                <a:lnTo>
                                  <a:pt x="59055" y="292735"/>
                                </a:lnTo>
                                <a:lnTo>
                                  <a:pt x="17145" y="277495"/>
                                </a:lnTo>
                                <a:lnTo>
                                  <a:pt x="0" y="271145"/>
                                </a:lnTo>
                                <a:lnTo>
                                  <a:pt x="0" y="234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B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55548946" name="Forma libre: forma 1955548946"/>
                        <wps:cNvSpPr/>
                        <wps:spPr>
                          <a:xfrm>
                            <a:off x="0" y="0"/>
                            <a:ext cx="7562850" cy="408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08940" extrusionOk="0">
                                <a:moveTo>
                                  <a:pt x="0" y="0"/>
                                </a:moveTo>
                                <a:lnTo>
                                  <a:pt x="2366010" y="0"/>
                                </a:lnTo>
                                <a:lnTo>
                                  <a:pt x="2146300" y="53975"/>
                                </a:lnTo>
                                <a:lnTo>
                                  <a:pt x="1931034" y="104139"/>
                                </a:lnTo>
                                <a:lnTo>
                                  <a:pt x="1804035" y="130810"/>
                                </a:lnTo>
                                <a:lnTo>
                                  <a:pt x="1678940" y="154940"/>
                                </a:lnTo>
                                <a:lnTo>
                                  <a:pt x="1596390" y="169545"/>
                                </a:lnTo>
                                <a:lnTo>
                                  <a:pt x="1514475" y="182880"/>
                                </a:lnTo>
                                <a:lnTo>
                                  <a:pt x="1432560" y="194945"/>
                                </a:lnTo>
                                <a:lnTo>
                                  <a:pt x="1351280" y="205739"/>
                                </a:lnTo>
                                <a:lnTo>
                                  <a:pt x="1270635" y="213994"/>
                                </a:lnTo>
                                <a:lnTo>
                                  <a:pt x="1230630" y="217805"/>
                                </a:lnTo>
                                <a:lnTo>
                                  <a:pt x="1189990" y="221615"/>
                                </a:lnTo>
                                <a:lnTo>
                                  <a:pt x="1149985" y="224155"/>
                                </a:lnTo>
                                <a:lnTo>
                                  <a:pt x="1109980" y="226695"/>
                                </a:lnTo>
                                <a:lnTo>
                                  <a:pt x="1069975" y="228599"/>
                                </a:lnTo>
                                <a:lnTo>
                                  <a:pt x="1029335" y="230505"/>
                                </a:lnTo>
                                <a:lnTo>
                                  <a:pt x="989330" y="231775"/>
                                </a:lnTo>
                                <a:lnTo>
                                  <a:pt x="949325" y="232410"/>
                                </a:lnTo>
                                <a:lnTo>
                                  <a:pt x="909320" y="232410"/>
                                </a:lnTo>
                                <a:lnTo>
                                  <a:pt x="869315" y="231775"/>
                                </a:lnTo>
                                <a:lnTo>
                                  <a:pt x="829310" y="231139"/>
                                </a:lnTo>
                                <a:lnTo>
                                  <a:pt x="789305" y="229235"/>
                                </a:lnTo>
                                <a:lnTo>
                                  <a:pt x="748665" y="227330"/>
                                </a:lnTo>
                                <a:lnTo>
                                  <a:pt x="708660" y="224790"/>
                                </a:lnTo>
                                <a:lnTo>
                                  <a:pt x="668655" y="221615"/>
                                </a:lnTo>
                                <a:lnTo>
                                  <a:pt x="628015" y="218440"/>
                                </a:lnTo>
                                <a:lnTo>
                                  <a:pt x="588010" y="213994"/>
                                </a:lnTo>
                                <a:lnTo>
                                  <a:pt x="547370" y="208915"/>
                                </a:lnTo>
                                <a:lnTo>
                                  <a:pt x="506729" y="203835"/>
                                </a:lnTo>
                                <a:lnTo>
                                  <a:pt x="466090" y="197485"/>
                                </a:lnTo>
                                <a:lnTo>
                                  <a:pt x="404495" y="187325"/>
                                </a:lnTo>
                                <a:lnTo>
                                  <a:pt x="344170" y="175895"/>
                                </a:lnTo>
                                <a:lnTo>
                                  <a:pt x="285115" y="163830"/>
                                </a:lnTo>
                                <a:lnTo>
                                  <a:pt x="227965" y="150495"/>
                                </a:lnTo>
                                <a:lnTo>
                                  <a:pt x="172720" y="136525"/>
                                </a:lnTo>
                                <a:lnTo>
                                  <a:pt x="119380" y="121920"/>
                                </a:lnTo>
                                <a:lnTo>
                                  <a:pt x="66675" y="106045"/>
                                </a:lnTo>
                                <a:lnTo>
                                  <a:pt x="16510" y="90170"/>
                                </a:lnTo>
                                <a:lnTo>
                                  <a:pt x="0" y="84455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7160895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408305"/>
                                </a:lnTo>
                                <a:lnTo>
                                  <a:pt x="7550785" y="392430"/>
                                </a:lnTo>
                                <a:lnTo>
                                  <a:pt x="7529830" y="366395"/>
                                </a:lnTo>
                                <a:lnTo>
                                  <a:pt x="7508240" y="339725"/>
                                </a:lnTo>
                                <a:lnTo>
                                  <a:pt x="7485380" y="313055"/>
                                </a:lnTo>
                                <a:lnTo>
                                  <a:pt x="7461885" y="285750"/>
                                </a:lnTo>
                                <a:lnTo>
                                  <a:pt x="7437755" y="258445"/>
                                </a:lnTo>
                                <a:lnTo>
                                  <a:pt x="7411720" y="230505"/>
                                </a:lnTo>
                                <a:lnTo>
                                  <a:pt x="7385685" y="203200"/>
                                </a:lnTo>
                                <a:lnTo>
                                  <a:pt x="7357745" y="175260"/>
                                </a:lnTo>
                                <a:lnTo>
                                  <a:pt x="7329170" y="147320"/>
                                </a:lnTo>
                                <a:lnTo>
                                  <a:pt x="7299325" y="118745"/>
                                </a:lnTo>
                                <a:lnTo>
                                  <a:pt x="7268845" y="90805"/>
                                </a:lnTo>
                                <a:lnTo>
                                  <a:pt x="7237095" y="62865"/>
                                </a:lnTo>
                                <a:lnTo>
                                  <a:pt x="7204075" y="34925"/>
                                </a:lnTo>
                                <a:lnTo>
                                  <a:pt x="7170420" y="6985"/>
                                </a:lnTo>
                                <a:lnTo>
                                  <a:pt x="7160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76435030" name="Forma libre: forma 1476435030"/>
                        <wps:cNvSpPr/>
                        <wps:spPr>
                          <a:xfrm>
                            <a:off x="0" y="58420"/>
                            <a:ext cx="7562850" cy="2133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133600" extrusionOk="0">
                                <a:moveTo>
                                  <a:pt x="3759200" y="63500"/>
                                </a:moveTo>
                                <a:lnTo>
                                  <a:pt x="5649595" y="63500"/>
                                </a:lnTo>
                                <a:lnTo>
                                  <a:pt x="5766435" y="88900"/>
                                </a:lnTo>
                                <a:lnTo>
                                  <a:pt x="5823585" y="114300"/>
                                </a:lnTo>
                                <a:lnTo>
                                  <a:pt x="5986780" y="152400"/>
                                </a:lnTo>
                                <a:lnTo>
                                  <a:pt x="6039485" y="177800"/>
                                </a:lnTo>
                                <a:lnTo>
                                  <a:pt x="6090920" y="190500"/>
                                </a:lnTo>
                                <a:lnTo>
                                  <a:pt x="6141085" y="215900"/>
                                </a:lnTo>
                                <a:lnTo>
                                  <a:pt x="6189980" y="228600"/>
                                </a:lnTo>
                                <a:lnTo>
                                  <a:pt x="6238240" y="254000"/>
                                </a:lnTo>
                                <a:lnTo>
                                  <a:pt x="6285230" y="266700"/>
                                </a:lnTo>
                                <a:lnTo>
                                  <a:pt x="6331585" y="292100"/>
                                </a:lnTo>
                                <a:lnTo>
                                  <a:pt x="6376670" y="317500"/>
                                </a:lnTo>
                                <a:lnTo>
                                  <a:pt x="6421120" y="342900"/>
                                </a:lnTo>
                                <a:lnTo>
                                  <a:pt x="6464300" y="368300"/>
                                </a:lnTo>
                                <a:lnTo>
                                  <a:pt x="6506210" y="393700"/>
                                </a:lnTo>
                                <a:lnTo>
                                  <a:pt x="6547485" y="419100"/>
                                </a:lnTo>
                                <a:lnTo>
                                  <a:pt x="6588125" y="444500"/>
                                </a:lnTo>
                                <a:lnTo>
                                  <a:pt x="6627495" y="469900"/>
                                </a:lnTo>
                                <a:lnTo>
                                  <a:pt x="6666230" y="495300"/>
                                </a:lnTo>
                                <a:lnTo>
                                  <a:pt x="6704330" y="520700"/>
                                </a:lnTo>
                                <a:lnTo>
                                  <a:pt x="6741160" y="546100"/>
                                </a:lnTo>
                                <a:lnTo>
                                  <a:pt x="6777355" y="571500"/>
                                </a:lnTo>
                                <a:lnTo>
                                  <a:pt x="6812915" y="609600"/>
                                </a:lnTo>
                                <a:lnTo>
                                  <a:pt x="6847205" y="635000"/>
                                </a:lnTo>
                                <a:lnTo>
                                  <a:pt x="6880860" y="660400"/>
                                </a:lnTo>
                                <a:lnTo>
                                  <a:pt x="6913880" y="698500"/>
                                </a:lnTo>
                                <a:lnTo>
                                  <a:pt x="6945630" y="723900"/>
                                </a:lnTo>
                                <a:lnTo>
                                  <a:pt x="6977380" y="762000"/>
                                </a:lnTo>
                                <a:lnTo>
                                  <a:pt x="7007860" y="787400"/>
                                </a:lnTo>
                                <a:lnTo>
                                  <a:pt x="7037705" y="825500"/>
                                </a:lnTo>
                                <a:lnTo>
                                  <a:pt x="7066915" y="850900"/>
                                </a:lnTo>
                                <a:lnTo>
                                  <a:pt x="7095490" y="889000"/>
                                </a:lnTo>
                                <a:lnTo>
                                  <a:pt x="7123430" y="914400"/>
                                </a:lnTo>
                                <a:lnTo>
                                  <a:pt x="7150735" y="952500"/>
                                </a:lnTo>
                                <a:lnTo>
                                  <a:pt x="7177405" y="990600"/>
                                </a:lnTo>
                                <a:lnTo>
                                  <a:pt x="7202805" y="1016000"/>
                                </a:lnTo>
                                <a:lnTo>
                                  <a:pt x="7228205" y="1054100"/>
                                </a:lnTo>
                                <a:lnTo>
                                  <a:pt x="7252970" y="1092200"/>
                                </a:lnTo>
                                <a:lnTo>
                                  <a:pt x="7277100" y="1130300"/>
                                </a:lnTo>
                                <a:lnTo>
                                  <a:pt x="7300595" y="1155700"/>
                                </a:lnTo>
                                <a:lnTo>
                                  <a:pt x="7323455" y="1193800"/>
                                </a:lnTo>
                                <a:lnTo>
                                  <a:pt x="7345680" y="1231900"/>
                                </a:lnTo>
                                <a:lnTo>
                                  <a:pt x="7367905" y="1270000"/>
                                </a:lnTo>
                                <a:lnTo>
                                  <a:pt x="7388860" y="1295400"/>
                                </a:lnTo>
                                <a:lnTo>
                                  <a:pt x="7409815" y="1333500"/>
                                </a:lnTo>
                                <a:lnTo>
                                  <a:pt x="7430135" y="1371600"/>
                                </a:lnTo>
                                <a:lnTo>
                                  <a:pt x="7449820" y="1409700"/>
                                </a:lnTo>
                                <a:lnTo>
                                  <a:pt x="7469505" y="1447800"/>
                                </a:lnTo>
                                <a:lnTo>
                                  <a:pt x="7487920" y="1485900"/>
                                </a:lnTo>
                                <a:lnTo>
                                  <a:pt x="7506970" y="1511300"/>
                                </a:lnTo>
                                <a:lnTo>
                                  <a:pt x="7524750" y="1549400"/>
                                </a:lnTo>
                                <a:lnTo>
                                  <a:pt x="7542530" y="1587500"/>
                                </a:lnTo>
                                <a:lnTo>
                                  <a:pt x="7559675" y="1625600"/>
                                </a:lnTo>
                                <a:lnTo>
                                  <a:pt x="7562850" y="1625600"/>
                                </a:lnTo>
                                <a:lnTo>
                                  <a:pt x="7562850" y="2133600"/>
                                </a:lnTo>
                                <a:lnTo>
                                  <a:pt x="7343140" y="1625600"/>
                                </a:lnTo>
                                <a:lnTo>
                                  <a:pt x="6648450" y="762000"/>
                                </a:lnTo>
                                <a:lnTo>
                                  <a:pt x="5526405" y="228600"/>
                                </a:lnTo>
                                <a:lnTo>
                                  <a:pt x="5484495" y="228600"/>
                                </a:lnTo>
                                <a:lnTo>
                                  <a:pt x="5441950" y="215900"/>
                                </a:lnTo>
                                <a:lnTo>
                                  <a:pt x="5356225" y="215900"/>
                                </a:lnTo>
                                <a:lnTo>
                                  <a:pt x="5313680" y="203200"/>
                                </a:lnTo>
                                <a:lnTo>
                                  <a:pt x="5226685" y="203200"/>
                                </a:lnTo>
                                <a:lnTo>
                                  <a:pt x="5182235" y="190500"/>
                                </a:lnTo>
                                <a:lnTo>
                                  <a:pt x="4959985" y="190500"/>
                                </a:lnTo>
                                <a:lnTo>
                                  <a:pt x="4914900" y="177800"/>
                                </a:lnTo>
                                <a:lnTo>
                                  <a:pt x="2988310" y="177800"/>
                                </a:lnTo>
                                <a:lnTo>
                                  <a:pt x="3070225" y="165100"/>
                                </a:lnTo>
                                <a:lnTo>
                                  <a:pt x="3119120" y="152400"/>
                                </a:lnTo>
                                <a:lnTo>
                                  <a:pt x="3168650" y="152400"/>
                                </a:lnTo>
                                <a:lnTo>
                                  <a:pt x="3217545" y="139700"/>
                                </a:lnTo>
                                <a:lnTo>
                                  <a:pt x="3266440" y="139700"/>
                                </a:lnTo>
                                <a:lnTo>
                                  <a:pt x="3315970" y="127000"/>
                                </a:lnTo>
                                <a:lnTo>
                                  <a:pt x="3364865" y="127000"/>
                                </a:lnTo>
                                <a:lnTo>
                                  <a:pt x="3414395" y="114300"/>
                                </a:lnTo>
                                <a:lnTo>
                                  <a:pt x="3463290" y="114300"/>
                                </a:lnTo>
                                <a:lnTo>
                                  <a:pt x="3562350" y="88900"/>
                                </a:lnTo>
                                <a:lnTo>
                                  <a:pt x="3611245" y="88900"/>
                                </a:lnTo>
                                <a:lnTo>
                                  <a:pt x="3660775" y="76200"/>
                                </a:lnTo>
                                <a:lnTo>
                                  <a:pt x="3709670" y="76200"/>
                                </a:lnTo>
                                <a:lnTo>
                                  <a:pt x="3759200" y="63500"/>
                                </a:lnTo>
                                <a:close/>
                                <a:moveTo>
                                  <a:pt x="1182370" y="431800"/>
                                </a:moveTo>
                                <a:lnTo>
                                  <a:pt x="1758950" y="431800"/>
                                </a:lnTo>
                                <a:lnTo>
                                  <a:pt x="1710055" y="444500"/>
                                </a:lnTo>
                                <a:lnTo>
                                  <a:pt x="1229995" y="444500"/>
                                </a:lnTo>
                                <a:lnTo>
                                  <a:pt x="1182370" y="431800"/>
                                </a:lnTo>
                                <a:close/>
                                <a:moveTo>
                                  <a:pt x="948055" y="419100"/>
                                </a:moveTo>
                                <a:lnTo>
                                  <a:pt x="2003425" y="419100"/>
                                </a:lnTo>
                                <a:lnTo>
                                  <a:pt x="1953895" y="431800"/>
                                </a:lnTo>
                                <a:lnTo>
                                  <a:pt x="994409" y="431800"/>
                                </a:lnTo>
                                <a:lnTo>
                                  <a:pt x="948055" y="419100"/>
                                </a:lnTo>
                                <a:close/>
                                <a:moveTo>
                                  <a:pt x="809625" y="406400"/>
                                </a:moveTo>
                                <a:lnTo>
                                  <a:pt x="2200275" y="406400"/>
                                </a:lnTo>
                                <a:lnTo>
                                  <a:pt x="2150745" y="419100"/>
                                </a:lnTo>
                                <a:lnTo>
                                  <a:pt x="855345" y="419100"/>
                                </a:lnTo>
                                <a:lnTo>
                                  <a:pt x="809625" y="406400"/>
                                </a:lnTo>
                                <a:close/>
                                <a:moveTo>
                                  <a:pt x="718185" y="393700"/>
                                </a:moveTo>
                                <a:lnTo>
                                  <a:pt x="2348230" y="393700"/>
                                </a:lnTo>
                                <a:lnTo>
                                  <a:pt x="2298700" y="406400"/>
                                </a:lnTo>
                                <a:lnTo>
                                  <a:pt x="763905" y="406400"/>
                                </a:lnTo>
                                <a:lnTo>
                                  <a:pt x="718185" y="393700"/>
                                </a:lnTo>
                                <a:close/>
                                <a:moveTo>
                                  <a:pt x="627380" y="381000"/>
                                </a:moveTo>
                                <a:lnTo>
                                  <a:pt x="2496820" y="381000"/>
                                </a:lnTo>
                                <a:lnTo>
                                  <a:pt x="2447290" y="393700"/>
                                </a:lnTo>
                                <a:lnTo>
                                  <a:pt x="672465" y="393700"/>
                                </a:lnTo>
                                <a:lnTo>
                                  <a:pt x="627380" y="381000"/>
                                </a:lnTo>
                                <a:close/>
                                <a:moveTo>
                                  <a:pt x="448310" y="342900"/>
                                </a:moveTo>
                                <a:lnTo>
                                  <a:pt x="762635" y="342900"/>
                                </a:lnTo>
                                <a:lnTo>
                                  <a:pt x="806450" y="355600"/>
                                </a:lnTo>
                                <a:lnTo>
                                  <a:pt x="939800" y="355600"/>
                                </a:lnTo>
                                <a:lnTo>
                                  <a:pt x="984885" y="368300"/>
                                </a:lnTo>
                                <a:lnTo>
                                  <a:pt x="2646045" y="368300"/>
                                </a:lnTo>
                                <a:lnTo>
                                  <a:pt x="2596515" y="381000"/>
                                </a:lnTo>
                                <a:lnTo>
                                  <a:pt x="582295" y="381000"/>
                                </a:lnTo>
                                <a:lnTo>
                                  <a:pt x="448310" y="342900"/>
                                </a:lnTo>
                                <a:close/>
                                <a:moveTo>
                                  <a:pt x="1440180" y="355600"/>
                                </a:moveTo>
                                <a:lnTo>
                                  <a:pt x="2745105" y="355600"/>
                                </a:lnTo>
                                <a:lnTo>
                                  <a:pt x="2695575" y="368300"/>
                                </a:lnTo>
                                <a:lnTo>
                                  <a:pt x="1393825" y="368300"/>
                                </a:lnTo>
                                <a:lnTo>
                                  <a:pt x="1440180" y="355600"/>
                                </a:lnTo>
                                <a:close/>
                                <a:moveTo>
                                  <a:pt x="1673225" y="342900"/>
                                </a:moveTo>
                                <a:lnTo>
                                  <a:pt x="2844800" y="342900"/>
                                </a:lnTo>
                                <a:lnTo>
                                  <a:pt x="2794635" y="355600"/>
                                </a:lnTo>
                                <a:lnTo>
                                  <a:pt x="1626235" y="355600"/>
                                </a:lnTo>
                                <a:lnTo>
                                  <a:pt x="1673225" y="342900"/>
                                </a:lnTo>
                                <a:close/>
                                <a:moveTo>
                                  <a:pt x="2146935" y="292100"/>
                                </a:moveTo>
                                <a:lnTo>
                                  <a:pt x="3290570" y="292100"/>
                                </a:lnTo>
                                <a:lnTo>
                                  <a:pt x="2993390" y="330200"/>
                                </a:lnTo>
                                <a:lnTo>
                                  <a:pt x="2943860" y="342900"/>
                                </a:lnTo>
                                <a:lnTo>
                                  <a:pt x="1767205" y="342900"/>
                                </a:lnTo>
                                <a:lnTo>
                                  <a:pt x="1814195" y="330200"/>
                                </a:lnTo>
                                <a:lnTo>
                                  <a:pt x="1908809" y="330200"/>
                                </a:lnTo>
                                <a:lnTo>
                                  <a:pt x="1956435" y="317500"/>
                                </a:lnTo>
                                <a:lnTo>
                                  <a:pt x="2004059" y="317500"/>
                                </a:lnTo>
                                <a:lnTo>
                                  <a:pt x="2051685" y="304800"/>
                                </a:lnTo>
                                <a:lnTo>
                                  <a:pt x="2099310" y="304800"/>
                                </a:lnTo>
                                <a:lnTo>
                                  <a:pt x="2146935" y="292100"/>
                                </a:lnTo>
                                <a:close/>
                                <a:moveTo>
                                  <a:pt x="0" y="190500"/>
                                </a:moveTo>
                                <a:lnTo>
                                  <a:pt x="1905" y="190500"/>
                                </a:lnTo>
                                <a:lnTo>
                                  <a:pt x="248285" y="266700"/>
                                </a:lnTo>
                                <a:lnTo>
                                  <a:pt x="290195" y="266700"/>
                                </a:lnTo>
                                <a:lnTo>
                                  <a:pt x="416560" y="304800"/>
                                </a:lnTo>
                                <a:lnTo>
                                  <a:pt x="459105" y="304800"/>
                                </a:lnTo>
                                <a:lnTo>
                                  <a:pt x="501650" y="317500"/>
                                </a:lnTo>
                                <a:lnTo>
                                  <a:pt x="544830" y="317500"/>
                                </a:lnTo>
                                <a:lnTo>
                                  <a:pt x="588010" y="330200"/>
                                </a:lnTo>
                                <a:lnTo>
                                  <a:pt x="631190" y="330200"/>
                                </a:lnTo>
                                <a:lnTo>
                                  <a:pt x="675005" y="342900"/>
                                </a:lnTo>
                                <a:lnTo>
                                  <a:pt x="404495" y="342900"/>
                                </a:lnTo>
                                <a:lnTo>
                                  <a:pt x="17145" y="228600"/>
                                </a:lnTo>
                                <a:lnTo>
                                  <a:pt x="0" y="215900"/>
                                </a:lnTo>
                                <a:lnTo>
                                  <a:pt x="0" y="190500"/>
                                </a:lnTo>
                                <a:close/>
                                <a:moveTo>
                                  <a:pt x="2243455" y="279400"/>
                                </a:moveTo>
                                <a:lnTo>
                                  <a:pt x="3438525" y="279400"/>
                                </a:lnTo>
                                <a:lnTo>
                                  <a:pt x="3389630" y="292100"/>
                                </a:lnTo>
                                <a:lnTo>
                                  <a:pt x="2195195" y="292100"/>
                                </a:lnTo>
                                <a:lnTo>
                                  <a:pt x="2243455" y="279400"/>
                                </a:lnTo>
                                <a:close/>
                                <a:moveTo>
                                  <a:pt x="2339340" y="266700"/>
                                </a:moveTo>
                                <a:lnTo>
                                  <a:pt x="3536950" y="266700"/>
                                </a:lnTo>
                                <a:lnTo>
                                  <a:pt x="3488055" y="279400"/>
                                </a:lnTo>
                                <a:lnTo>
                                  <a:pt x="2291080" y="279400"/>
                                </a:lnTo>
                                <a:lnTo>
                                  <a:pt x="2339340" y="266700"/>
                                </a:lnTo>
                                <a:close/>
                                <a:moveTo>
                                  <a:pt x="2435860" y="254000"/>
                                </a:moveTo>
                                <a:lnTo>
                                  <a:pt x="3635375" y="254000"/>
                                </a:lnTo>
                                <a:lnTo>
                                  <a:pt x="3586480" y="266700"/>
                                </a:lnTo>
                                <a:lnTo>
                                  <a:pt x="2387600" y="266700"/>
                                </a:lnTo>
                                <a:lnTo>
                                  <a:pt x="2435860" y="254000"/>
                                </a:lnTo>
                                <a:close/>
                                <a:moveTo>
                                  <a:pt x="2533015" y="241300"/>
                                </a:moveTo>
                                <a:lnTo>
                                  <a:pt x="3782060" y="241300"/>
                                </a:lnTo>
                                <a:lnTo>
                                  <a:pt x="3733165" y="254000"/>
                                </a:lnTo>
                                <a:lnTo>
                                  <a:pt x="2484755" y="254000"/>
                                </a:lnTo>
                                <a:lnTo>
                                  <a:pt x="2533015" y="241300"/>
                                </a:lnTo>
                                <a:close/>
                                <a:moveTo>
                                  <a:pt x="2630170" y="228600"/>
                                </a:moveTo>
                                <a:lnTo>
                                  <a:pt x="3879215" y="228600"/>
                                </a:lnTo>
                                <a:lnTo>
                                  <a:pt x="3830319" y="241300"/>
                                </a:lnTo>
                                <a:lnTo>
                                  <a:pt x="2581910" y="241300"/>
                                </a:lnTo>
                                <a:lnTo>
                                  <a:pt x="2630170" y="228600"/>
                                </a:lnTo>
                                <a:close/>
                                <a:moveTo>
                                  <a:pt x="2727325" y="215900"/>
                                </a:moveTo>
                                <a:lnTo>
                                  <a:pt x="4024629" y="215900"/>
                                </a:lnTo>
                                <a:lnTo>
                                  <a:pt x="3976370" y="228600"/>
                                </a:lnTo>
                                <a:lnTo>
                                  <a:pt x="2679065" y="228600"/>
                                </a:lnTo>
                                <a:lnTo>
                                  <a:pt x="2727325" y="215900"/>
                                </a:lnTo>
                                <a:close/>
                                <a:moveTo>
                                  <a:pt x="2988310" y="177800"/>
                                </a:moveTo>
                                <a:lnTo>
                                  <a:pt x="4686300" y="177800"/>
                                </a:lnTo>
                                <a:lnTo>
                                  <a:pt x="4639945" y="190500"/>
                                </a:lnTo>
                                <a:lnTo>
                                  <a:pt x="4358640" y="190500"/>
                                </a:lnTo>
                                <a:lnTo>
                                  <a:pt x="4311650" y="203200"/>
                                </a:lnTo>
                                <a:lnTo>
                                  <a:pt x="4216400" y="203200"/>
                                </a:lnTo>
                                <a:lnTo>
                                  <a:pt x="4168775" y="215900"/>
                                </a:lnTo>
                                <a:lnTo>
                                  <a:pt x="2776220" y="215900"/>
                                </a:lnTo>
                                <a:lnTo>
                                  <a:pt x="2825115" y="203200"/>
                                </a:lnTo>
                                <a:lnTo>
                                  <a:pt x="2988310" y="177800"/>
                                </a:lnTo>
                                <a:close/>
                                <a:moveTo>
                                  <a:pt x="4152900" y="25400"/>
                                </a:moveTo>
                                <a:lnTo>
                                  <a:pt x="5401310" y="25400"/>
                                </a:lnTo>
                                <a:lnTo>
                                  <a:pt x="5589270" y="63500"/>
                                </a:lnTo>
                                <a:lnTo>
                                  <a:pt x="3857625" y="63500"/>
                                </a:lnTo>
                                <a:lnTo>
                                  <a:pt x="3907155" y="50800"/>
                                </a:lnTo>
                                <a:lnTo>
                                  <a:pt x="3956050" y="50800"/>
                                </a:lnTo>
                                <a:lnTo>
                                  <a:pt x="4005580" y="38100"/>
                                </a:lnTo>
                                <a:lnTo>
                                  <a:pt x="4104005" y="38100"/>
                                </a:lnTo>
                                <a:lnTo>
                                  <a:pt x="4152900" y="25400"/>
                                </a:lnTo>
                                <a:close/>
                                <a:moveTo>
                                  <a:pt x="4300220" y="12700"/>
                                </a:moveTo>
                                <a:lnTo>
                                  <a:pt x="5270500" y="12700"/>
                                </a:lnTo>
                                <a:lnTo>
                                  <a:pt x="5336540" y="25400"/>
                                </a:lnTo>
                                <a:lnTo>
                                  <a:pt x="4251325" y="25400"/>
                                </a:lnTo>
                                <a:lnTo>
                                  <a:pt x="4300220" y="12700"/>
                                </a:lnTo>
                                <a:close/>
                                <a:moveTo>
                                  <a:pt x="4447540" y="0"/>
                                </a:moveTo>
                                <a:lnTo>
                                  <a:pt x="5126355" y="0"/>
                                </a:lnTo>
                                <a:lnTo>
                                  <a:pt x="5174615" y="12700"/>
                                </a:lnTo>
                                <a:lnTo>
                                  <a:pt x="4398010" y="12700"/>
                                </a:lnTo>
                                <a:lnTo>
                                  <a:pt x="4447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CFDA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7414295" name="Forma libre: forma 177414295"/>
                        <wps:cNvSpPr/>
                        <wps:spPr>
                          <a:xfrm>
                            <a:off x="0" y="360045"/>
                            <a:ext cx="2882265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265" h="347980" extrusionOk="0">
                                <a:moveTo>
                                  <a:pt x="2882265" y="104775"/>
                                </a:moveTo>
                                <a:lnTo>
                                  <a:pt x="2495550" y="182880"/>
                                </a:lnTo>
                                <a:lnTo>
                                  <a:pt x="1569085" y="314960"/>
                                </a:lnTo>
                                <a:lnTo>
                                  <a:pt x="452755" y="347345"/>
                                </a:lnTo>
                                <a:lnTo>
                                  <a:pt x="0" y="242570"/>
                                </a:lnTo>
                                <a:lnTo>
                                  <a:pt x="0" y="227330"/>
                                </a:lnTo>
                                <a:lnTo>
                                  <a:pt x="1361440" y="227330"/>
                                </a:lnTo>
                                <a:lnTo>
                                  <a:pt x="2882265" y="104775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307340" y="101599"/>
                                </a:lnTo>
                                <a:lnTo>
                                  <a:pt x="1361440" y="227330"/>
                                </a:lnTo>
                                <a:lnTo>
                                  <a:pt x="0" y="2273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24081506" name="Forma libre: forma 1024081506"/>
                        <wps:cNvSpPr/>
                        <wps:spPr>
                          <a:xfrm>
                            <a:off x="0" y="318135"/>
                            <a:ext cx="4235450" cy="90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0" h="906145" extrusionOk="0">
                                <a:moveTo>
                                  <a:pt x="4235450" y="0"/>
                                </a:moveTo>
                                <a:lnTo>
                                  <a:pt x="1925320" y="608965"/>
                                </a:lnTo>
                                <a:lnTo>
                                  <a:pt x="1736090" y="657860"/>
                                </a:lnTo>
                                <a:lnTo>
                                  <a:pt x="1558925" y="701040"/>
                                </a:lnTo>
                                <a:lnTo>
                                  <a:pt x="1363345" y="744220"/>
                                </a:lnTo>
                                <a:lnTo>
                                  <a:pt x="1207135" y="776605"/>
                                </a:lnTo>
                                <a:lnTo>
                                  <a:pt x="1044575" y="807085"/>
                                </a:lnTo>
                                <a:lnTo>
                                  <a:pt x="934085" y="825500"/>
                                </a:lnTo>
                                <a:lnTo>
                                  <a:pt x="821055" y="843280"/>
                                </a:lnTo>
                                <a:lnTo>
                                  <a:pt x="708025" y="859155"/>
                                </a:lnTo>
                                <a:lnTo>
                                  <a:pt x="593725" y="873125"/>
                                </a:lnTo>
                                <a:lnTo>
                                  <a:pt x="480060" y="885190"/>
                                </a:lnTo>
                                <a:lnTo>
                                  <a:pt x="423545" y="890270"/>
                                </a:lnTo>
                                <a:lnTo>
                                  <a:pt x="367030" y="894080"/>
                                </a:lnTo>
                                <a:lnTo>
                                  <a:pt x="310515" y="897890"/>
                                </a:lnTo>
                                <a:lnTo>
                                  <a:pt x="254635" y="901065"/>
                                </a:lnTo>
                                <a:lnTo>
                                  <a:pt x="199390" y="903605"/>
                                </a:lnTo>
                                <a:lnTo>
                                  <a:pt x="144145" y="904875"/>
                                </a:lnTo>
                                <a:lnTo>
                                  <a:pt x="89535" y="905510"/>
                                </a:lnTo>
                                <a:lnTo>
                                  <a:pt x="35560" y="905510"/>
                                </a:lnTo>
                                <a:lnTo>
                                  <a:pt x="0" y="904875"/>
                                </a:lnTo>
                                <a:lnTo>
                                  <a:pt x="0" y="548005"/>
                                </a:lnTo>
                                <a:lnTo>
                                  <a:pt x="328930" y="548005"/>
                                </a:lnTo>
                                <a:lnTo>
                                  <a:pt x="1024890" y="535940"/>
                                </a:lnTo>
                                <a:lnTo>
                                  <a:pt x="1177290" y="520699"/>
                                </a:lnTo>
                                <a:lnTo>
                                  <a:pt x="1330325" y="503555"/>
                                </a:lnTo>
                                <a:lnTo>
                                  <a:pt x="1533525" y="476250"/>
                                </a:lnTo>
                                <a:lnTo>
                                  <a:pt x="1736725" y="445135"/>
                                </a:lnTo>
                                <a:lnTo>
                                  <a:pt x="2040255" y="393065"/>
                                </a:lnTo>
                                <a:lnTo>
                                  <a:pt x="3396615" y="128904"/>
                                </a:lnTo>
                                <a:lnTo>
                                  <a:pt x="3694430" y="76835"/>
                                </a:lnTo>
                                <a:lnTo>
                                  <a:pt x="3891915" y="45085"/>
                                </a:lnTo>
                                <a:lnTo>
                                  <a:pt x="4039235" y="24130"/>
                                </a:lnTo>
                                <a:lnTo>
                                  <a:pt x="4186555" y="5715"/>
                                </a:lnTo>
                                <a:lnTo>
                                  <a:pt x="4235450" y="0"/>
                                </a:lnTo>
                                <a:close/>
                                <a:moveTo>
                                  <a:pt x="0" y="502920"/>
                                </a:moveTo>
                                <a:lnTo>
                                  <a:pt x="328930" y="548005"/>
                                </a:lnTo>
                                <a:lnTo>
                                  <a:pt x="0" y="548005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CFDA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78828490" name="Forma libre: forma 1078828490"/>
                        <wps:cNvSpPr/>
                        <wps:spPr>
                          <a:xfrm>
                            <a:off x="0" y="318135"/>
                            <a:ext cx="4235450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0" h="727710" extrusionOk="0">
                                <a:moveTo>
                                  <a:pt x="2882265" y="146685"/>
                                </a:moveTo>
                                <a:lnTo>
                                  <a:pt x="1361440" y="269240"/>
                                </a:lnTo>
                                <a:lnTo>
                                  <a:pt x="307340" y="143510"/>
                                </a:lnTo>
                                <a:lnTo>
                                  <a:pt x="0" y="41910"/>
                                </a:lnTo>
                                <a:lnTo>
                                  <a:pt x="0" y="196214"/>
                                </a:lnTo>
                                <a:lnTo>
                                  <a:pt x="206375" y="250825"/>
                                </a:lnTo>
                                <a:lnTo>
                                  <a:pt x="754380" y="303530"/>
                                </a:lnTo>
                                <a:lnTo>
                                  <a:pt x="869950" y="304800"/>
                                </a:lnTo>
                                <a:lnTo>
                                  <a:pt x="983615" y="305435"/>
                                </a:lnTo>
                                <a:lnTo>
                                  <a:pt x="1094105" y="304800"/>
                                </a:lnTo>
                                <a:lnTo>
                                  <a:pt x="1202055" y="303530"/>
                                </a:lnTo>
                                <a:lnTo>
                                  <a:pt x="1308100" y="300990"/>
                                </a:lnTo>
                                <a:lnTo>
                                  <a:pt x="1411605" y="297815"/>
                                </a:lnTo>
                                <a:lnTo>
                                  <a:pt x="1513840" y="293370"/>
                                </a:lnTo>
                                <a:lnTo>
                                  <a:pt x="1614169" y="288925"/>
                                </a:lnTo>
                                <a:lnTo>
                                  <a:pt x="1712595" y="283210"/>
                                </a:lnTo>
                                <a:lnTo>
                                  <a:pt x="1810385" y="276225"/>
                                </a:lnTo>
                                <a:lnTo>
                                  <a:pt x="1906905" y="269240"/>
                                </a:lnTo>
                                <a:lnTo>
                                  <a:pt x="2002155" y="260985"/>
                                </a:lnTo>
                                <a:lnTo>
                                  <a:pt x="2096770" y="252095"/>
                                </a:lnTo>
                                <a:lnTo>
                                  <a:pt x="2191385" y="242570"/>
                                </a:lnTo>
                                <a:lnTo>
                                  <a:pt x="2284730" y="232410"/>
                                </a:lnTo>
                                <a:lnTo>
                                  <a:pt x="2378710" y="221614"/>
                                </a:lnTo>
                                <a:lnTo>
                                  <a:pt x="2519045" y="203835"/>
                                </a:lnTo>
                                <a:lnTo>
                                  <a:pt x="2660015" y="184785"/>
                                </a:lnTo>
                                <a:lnTo>
                                  <a:pt x="2802255" y="163830"/>
                                </a:lnTo>
                                <a:lnTo>
                                  <a:pt x="2882265" y="146685"/>
                                </a:lnTo>
                                <a:close/>
                                <a:moveTo>
                                  <a:pt x="4097655" y="16510"/>
                                </a:moveTo>
                                <a:lnTo>
                                  <a:pt x="3903980" y="43815"/>
                                </a:lnTo>
                                <a:lnTo>
                                  <a:pt x="3709035" y="74295"/>
                                </a:lnTo>
                                <a:lnTo>
                                  <a:pt x="3415665" y="125729"/>
                                </a:lnTo>
                                <a:lnTo>
                                  <a:pt x="2027555" y="395605"/>
                                </a:lnTo>
                                <a:lnTo>
                                  <a:pt x="1727200" y="447040"/>
                                </a:lnTo>
                                <a:lnTo>
                                  <a:pt x="1526540" y="477519"/>
                                </a:lnTo>
                                <a:lnTo>
                                  <a:pt x="1325880" y="504190"/>
                                </a:lnTo>
                                <a:lnTo>
                                  <a:pt x="1175385" y="521335"/>
                                </a:lnTo>
                                <a:lnTo>
                                  <a:pt x="1024890" y="535940"/>
                                </a:lnTo>
                                <a:lnTo>
                                  <a:pt x="328930" y="548005"/>
                                </a:lnTo>
                                <a:lnTo>
                                  <a:pt x="0" y="502919"/>
                                </a:lnTo>
                                <a:lnTo>
                                  <a:pt x="0" y="548005"/>
                                </a:lnTo>
                                <a:lnTo>
                                  <a:pt x="0" y="716915"/>
                                </a:lnTo>
                                <a:lnTo>
                                  <a:pt x="147955" y="727075"/>
                                </a:lnTo>
                                <a:lnTo>
                                  <a:pt x="645795" y="692785"/>
                                </a:lnTo>
                                <a:lnTo>
                                  <a:pt x="741045" y="678815"/>
                                </a:lnTo>
                                <a:lnTo>
                                  <a:pt x="978535" y="638810"/>
                                </a:lnTo>
                                <a:lnTo>
                                  <a:pt x="3874770" y="57150"/>
                                </a:lnTo>
                                <a:lnTo>
                                  <a:pt x="4043045" y="26035"/>
                                </a:lnTo>
                                <a:lnTo>
                                  <a:pt x="4097655" y="16510"/>
                                </a:lnTo>
                                <a:close/>
                                <a:moveTo>
                                  <a:pt x="4235450" y="0"/>
                                </a:moveTo>
                                <a:lnTo>
                                  <a:pt x="4229100" y="635"/>
                                </a:lnTo>
                                <a:lnTo>
                                  <a:pt x="4231640" y="635"/>
                                </a:lnTo>
                                <a:lnTo>
                                  <a:pt x="4235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B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16C4CE2D" id="Grupo 1" o:spid="_x0000_s1044" style="position:absolute;margin-left:-2pt;margin-top:-2.4pt;width:598.95pt;height:174.55pt;z-index:251659264;mso-position-horizontal-relative:page;mso-position-vertical-relative:page" coordorigin="15645,26836" coordsize="75628,21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">
              <v:group id="Grupo 1588067088" o:spid="_x0000_s1045" style="position:absolute;left:15645;top:26836;width:75629;height:21927" coordsize="75628,2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">
                <v:rect id="Rectángulo 892197149" o:spid="_x0000_s1046" style="position:absolute;width:75628;height:2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623CCCB8" w14:textId="77777777" w:rsidR="007A1463" w:rsidRDefault="007A1463">
                        <w:pPr>
                          <w:textDirection w:val="btLr"/>
                        </w:pPr>
                      </w:p>
                    </w:txbxContent>
                  </v:textbox>
                </v:rect>
                <v:shape id="Forma libre: forma 870377077" o:spid="_x0000_s1047" style="position:absolute;width:75628;height:21926;visibility:visible;mso-wrap-style:square;v-text-anchor:middle" coordsize="7562850,219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" path="m,l7562850,r,2192020l7343140,1682750,6648450,810895,5526405,286385r-41910,-6350l5441950,273685r-42545,-5715l5356225,263525r-42545,-5080l5269865,254635r-43180,-3810l5138420,244474r-88900,-4444l4959985,236855r-90170,-1270l,234950,,xm,234950r4824095,l4732655,235585r-139065,3175l4453255,243840r-141605,8255l4120515,265430r-290196,26035l2447290,441960r-296545,25400l1953895,480695r-195580,9525l1612900,494665r-144780,1270l1372235,495300r-95250,-1905l1182370,490220r-94615,-5080l994409,478790r-92709,-8255l855345,465455r-45720,-5080l763270,454660r-45085,-6350l672465,441960r-45085,-6985l582295,427355r-45085,-8255l492760,410210r-44450,-9525l403860,391160,360045,381000,316230,370205,273050,358775,229870,346710,186690,334010,143510,320675,100965,306705,59055,292735,17145,277495,,271145,,234950xe" fillcolor="#0097b1" stroked="f">
                  <v:path arrowok="t" o:extrusionok="f"/>
                </v:shape>
                <v:shape id="Forma libre: forma 1955548946" o:spid="_x0000_s1048" style="position:absolute;width:75628;height:4089;visibility:visible;mso-wrap-style:square;v-text-anchor:middle" coordsize="7562850,408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" path="m,l2366010,,2146300,53975r-215266,50164l1804035,130810r-125095,24130l1596390,169545r-81915,13335l1432560,194945r-81280,10794l1270635,213994r-40005,3811l1189990,221615r-40005,2540l1109980,226695r-40005,1904l1029335,230505r-40005,1270l949325,232410r-40005,l869315,231775r-40005,-636l789305,229235r-40640,-1905l708660,224790r-40005,-3175l628015,218440r-40005,-4446l547370,208915r-40641,-5080l466090,197485,404495,187325,344170,175895,285115,163830,227965,150495,172720,136525,119380,121920,66675,106045,16510,90170,,84455,,xm7160895,r401955,l7562850,408305r-12065,-15875l7529830,366395r-21590,-26670l7485380,313055r-23495,-27305l7437755,258445r-26035,-27940l7385685,203200r-27940,-27940l7329170,147320r-29845,-28575l7268845,90805,7237095,62865,7204075,34925,7170420,6985,7160895,xe" fillcolor="#004aac" stroked="f">
                  <v:path arrowok="t" o:extrusionok="f"/>
                </v:shape>
                <v:shape id="Forma libre: forma 1476435030" o:spid="_x0000_s1049" style="position:absolute;top:584;width:75628;height:21336;visibility:visible;mso-wrap-style:square;v-text-anchor:middle" coordsize="7562850,213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" path="m3759200,63500r1890395,l5766435,88900r57150,25400l5986780,152400r52705,25400l6090920,190500r50165,25400l6189980,228600r48260,25400l6285230,266700r46355,25400l6376670,317500r44450,25400l6464300,368300r41910,25400l6547485,419100r40640,25400l6627495,469900r38735,25400l6704330,520700r36830,25400l6777355,571500r35560,38100l6847205,635000r33655,25400l6913880,698500r31750,25400l6977380,762000r30480,25400l7037705,825500r29210,25400l7095490,889000r27940,25400l7150735,952500r26670,38100l7202805,1016000r25400,38100l7252970,1092200r24130,38100l7300595,1155700r22860,38100l7345680,1231900r22225,38100l7388860,1295400r20955,38100l7430135,1371600r19685,38100l7469505,1447800r18415,38100l7506970,1511300r17780,38100l7542530,1587500r17145,38100l7562850,1625600r,508000l7343140,1625600,6648450,762000,5526405,228600r-41910,l5441950,215900r-85725,l5313680,203200r-86995,l5182235,190500r-222250,l4914900,177800r-1926590,l3070225,165100r48895,-12700l3168650,152400r48895,-12700l3266440,139700r49530,-12700l3364865,127000r49530,-12700l3463290,114300r99060,-25400l3611245,88900r49530,-12700l3709670,76200r49530,-12700xm1182370,431800r576580,l1710055,444500r-480060,l1182370,431800xm948055,419100r1055370,l1953895,431800r-959486,l948055,419100xm809625,406400r1390650,l2150745,419100r-1295400,l809625,406400xm718185,393700r1630045,l2298700,406400r-1534795,l718185,393700xm627380,381000r1869440,l2447290,393700r-1774825,l627380,381000xm448310,342900r314325,l806450,355600r133350,l984885,368300r1661160,l2596515,381000r-2014220,l448310,342900xm1440180,355600r1304925,l2695575,368300r-1301750,l1440180,355600xm1673225,342900r1171575,l2794635,355600r-1168400,l1673225,342900xm2146935,292100r1143635,l2993390,330200r-49530,12700l1767205,342900r46990,-12700l1908809,330200r47626,-12700l2004059,317500r47626,-12700l2099310,304800r47625,-12700xm,190500r1905,l248285,266700r41910,l416560,304800r42545,l501650,317500r43180,l588010,330200r43180,l675005,342900r-270510,l17145,228600,,215900,,190500xm2243455,279400r1195070,l3389630,292100r-1194435,l2243455,279400xm2339340,266700r1197610,l3488055,279400r-1196975,l2339340,266700xm2435860,254000r1199515,l3586480,266700r-1198880,l2435860,254000xm2533015,241300r1249045,l3733165,254000r-1248410,l2533015,241300xm2630170,228600r1249045,l3830319,241300r-1248409,l2630170,228600xm2727325,215900r1297304,l3976370,228600r-1297305,l2727325,215900xm2988310,177800r1697990,l4639945,190500r-281305,l4311650,203200r-95250,l4168775,215900r-1392555,l2825115,203200r163195,-25400xm4152900,25400r1248410,l5589270,63500r-1731645,l3907155,50800r48895,l4005580,38100r98425,l4152900,25400xm4300220,12700r970280,l5336540,25400r-1085215,l4300220,12700xm4447540,r678815,l5174615,12700r-776605,l4447540,xe" fillcolor="#8ccfda" stroked="f">
                  <v:path arrowok="t" o:extrusionok="f"/>
                </v:shape>
                <v:shape id="Forma libre: forma 177414295" o:spid="_x0000_s1050" style="position:absolute;top:3600;width:28822;height:3480;visibility:visible;mso-wrap-style:square;v-text-anchor:middle" coordsize="2882265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" path="m2882265,104775r-386715,78105l1569085,314960,452755,347345,,242570,,227330r1361440,l2882265,104775xm,l307340,101599,1361440,227330,,227330,,xe" fillcolor="#004aac" stroked="f">
                  <v:path arrowok="t" o:extrusionok="f"/>
                </v:shape>
                <v:shape id="Forma libre: forma 1024081506" o:spid="_x0000_s1051" style="position:absolute;top:3181;width:42354;height:9061;visibility:visible;mso-wrap-style:square;v-text-anchor:middle" coordsize="4235450,90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" path="m4235450,l1925320,608965r-189230,48895l1558925,701040r-195580,43180l1207135,776605r-162560,30480l934085,825500,821055,843280,708025,859155,593725,873125,480060,885190r-56515,5080l367030,894080r-56515,3810l254635,901065r-55245,2540l144145,904875r-54610,635l35560,905510,,904875,,548005r328930,l1024890,535940r152400,-15241l1330325,503555r203200,-27305l1736725,445135r303530,-52070l3396615,128904,3694430,76835,3891915,45085,4039235,24130,4186555,5715,4235450,xm,502920r328930,45085l,548005,,502920xe" fillcolor="#8ccfda" stroked="f">
                  <v:path arrowok="t" o:extrusionok="f"/>
                </v:shape>
                <v:shape id="Forma libre: forma 1078828490" o:spid="_x0000_s1052" style="position:absolute;top:3181;width:42354;height:7277;visibility:visible;mso-wrap-style:square;v-text-anchor:middle" coordsize="4235450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" path="m2882265,146685l1361440,269240,307340,143510,,41910,,196214r206375,54611l754380,303530r115570,1270l983615,305435r110490,-635l1202055,303530r106045,-2540l1411605,297815r102235,-4445l1614169,288925r98426,-5715l1810385,276225r96520,-6985l2002155,260985r94615,-8890l2191385,242570r93345,-10160l2378710,221614r140335,-17779l2660015,184785r142240,-20955l2882265,146685xm4097655,16510l3903980,43815,3709035,74295r-293370,51434l2027555,395605r-300355,51435l1526540,477519r-200660,26671l1175385,521335r-150495,14605l328930,548005,,502919r,45086l,716915r147955,10160l645795,692785r95250,-13970l978535,638810,3874770,57150,4043045,26035r54610,-9525xm4235450,r-6350,635l4231640,635,4235450,xe" fillcolor="#0097b1" stroked="f">
                  <v:path arrowok="t" o:extrusionok="f"/>
                </v:shape>
              </v:group>
              <w10:wrap anchorx="page" anchory="page"/>
            </v:group>
          </w:pict>
        </mc:Fallback>
      </mc:AlternateContent>
    </w: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351F3E7C" wp14:editId="0AACF62A">
          <wp:simplePos x="0" y="0"/>
          <wp:positionH relativeFrom="column">
            <wp:posOffset>-152399</wp:posOffset>
          </wp:positionH>
          <wp:positionV relativeFrom="paragraph">
            <wp:posOffset>1362075</wp:posOffset>
          </wp:positionV>
          <wp:extent cx="1396612" cy="1492563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r="68493"/>
                  <a:stretch>
                    <a:fillRect/>
                  </a:stretch>
                </pic:blipFill>
                <pic:spPr>
                  <a:xfrm>
                    <a:off x="0" y="0"/>
                    <a:ext cx="1396612" cy="14925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0B0E"/>
    <w:rsid w:val="00533728"/>
    <w:rsid w:val="007A1463"/>
    <w:rsid w:val="00A57128"/>
    <w:rsid w:val="00CB0B0E"/>
    <w:rsid w:val="00CB5C2C"/>
    <w:rsid w:val="00DC3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190A2B2"/>
  <w15:docId w15:val="{16D06909-4774-469C-ACF1-EA99DBAE5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s-PA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4"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ria\OneDrive\Documentos\Plantillas%20personalizadas%20de%20Office\PLANTILLA%20202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PLANTILLA 2024</Template>
  <TotalTime>52</TotalTime>
  <Pages>9</Pages>
  <Words>258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adrian campbell</dc:creator>
  <cp:lastModifiedBy>adrian campbell</cp:lastModifiedBy>
  <cp:revision>1</cp:revision>
  <cp:lastPrinted>2024-06-11T18:37:00Z</cp:lastPrinted>
  <dcterms:created xsi:type="dcterms:W3CDTF">2024-06-11T17:46:00Z</dcterms:created>
  <dcterms:modified xsi:type="dcterms:W3CDTF">2024-06-11T18:38:00Z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lpwstr>2024-01-25T00:00:00Z</vt:lpwstr>
  </property>
  <property fmtid="{D5CDD505-2E9C-101B-9397-08002B2CF9AE}" pid="3" name="Creator">
    <vt:lpwstr>Canva</vt:lpwstr>
  </property>
  <property fmtid="{D5CDD505-2E9C-101B-9397-08002B2CF9AE}" pid="4" name="Created">
    <vt:lpwstr>2024-01-25T00:00:00Z</vt:lpwstr>
  </property>
</Properties>
</file>