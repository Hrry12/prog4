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DD40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43DD0A4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027A0F1B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FA22519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2A7602F5" w14:textId="77777777" w:rsidR="007A1463" w:rsidRPr="00A57128" w:rsidRDefault="00847795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 xml:space="preserve">Universidad Latina </w:t>
      </w:r>
    </w:p>
    <w:p w14:paraId="0C5C3771" w14:textId="77777777" w:rsidR="007A1463" w:rsidRPr="00A57128" w:rsidRDefault="00847795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>de Panamá</w:t>
      </w:r>
    </w:p>
    <w:p w14:paraId="48C793A3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B77A6CA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8464D4E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C106C79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0D1E2E35" w14:textId="6E78C306" w:rsidR="007A1463" w:rsidRPr="00A57128" w:rsidRDefault="00847795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Profesor</w:t>
      </w:r>
      <w:r w:rsidRPr="00A57128">
        <w:rPr>
          <w:rFonts w:ascii="Arial" w:eastAsia="Arial" w:hAnsi="Arial" w:cs="Arial"/>
          <w:b/>
          <w:sz w:val="26"/>
          <w:szCs w:val="26"/>
          <w:lang w:val="es-PA"/>
        </w:rPr>
        <w:t>:</w:t>
      </w:r>
    </w:p>
    <w:p w14:paraId="59DF6F55" w14:textId="3BB53F4E" w:rsidR="007A1463" w:rsidRPr="00A57128" w:rsidRDefault="00847795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  <w:lang w:val="es-PA"/>
        </w:rPr>
      </w:pPr>
      <w:proofErr w:type="spellStart"/>
      <w:r>
        <w:rPr>
          <w:rFonts w:ascii="Arial" w:eastAsia="Arial" w:hAnsi="Arial" w:cs="Arial"/>
          <w:sz w:val="26"/>
          <w:szCs w:val="26"/>
          <w:lang w:val="es-PA"/>
        </w:rPr>
        <w:t>Oriel</w:t>
      </w:r>
      <w:proofErr w:type="spellEnd"/>
      <w:r>
        <w:rPr>
          <w:rFonts w:ascii="Arial" w:eastAsia="Arial" w:hAnsi="Arial" w:cs="Arial"/>
          <w:sz w:val="26"/>
          <w:szCs w:val="26"/>
          <w:lang w:val="es-PA"/>
        </w:rPr>
        <w:t xml:space="preserve"> Cedeño</w:t>
      </w:r>
    </w:p>
    <w:p w14:paraId="6BBF060A" w14:textId="77777777" w:rsidR="007A1463" w:rsidRPr="00A57128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A5798A2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D874104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38D5F8D7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03B82767" w14:textId="77777777" w:rsidR="007A1463" w:rsidRPr="00A57128" w:rsidRDefault="00847795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Nombre y N° de Cédula</w:t>
      </w:r>
    </w:p>
    <w:tbl>
      <w:tblPr>
        <w:tblStyle w:val="a"/>
        <w:tblW w:w="48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325"/>
      </w:tblGrid>
      <w:tr w:rsidR="007A1463" w14:paraId="43DE766F" w14:textId="77777777">
        <w:trPr>
          <w:jc w:val="center"/>
        </w:trPr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3EFC" w14:textId="77777777" w:rsidR="007A1463" w:rsidRDefault="00A57128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Adrian Campbell  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159A" w14:textId="77777777" w:rsidR="007A1463" w:rsidRDefault="00A57128" w:rsidP="00A57128">
            <w:pPr>
              <w:widowControl/>
              <w:spacing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8-1005-1486</w:t>
            </w:r>
          </w:p>
        </w:tc>
      </w:tr>
    </w:tbl>
    <w:p w14:paraId="487250B9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648F9F39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74DC3BA0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3FE854DF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4F0CD0A5" w14:textId="77777777" w:rsidR="007A1463" w:rsidRDefault="00847795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Materia</w:t>
      </w:r>
    </w:p>
    <w:p w14:paraId="39AD176B" w14:textId="63493A76" w:rsidR="007A1463" w:rsidRDefault="00847795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Programación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4</w:t>
      </w:r>
    </w:p>
    <w:p w14:paraId="406836AB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79060CF1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782B7D0C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37692D2C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58F6B58B" w14:textId="77777777" w:rsidR="007A1463" w:rsidRDefault="00847795">
      <w:pPr>
        <w:widowControl/>
        <w:spacing w:line="30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Tema</w:t>
      </w:r>
    </w:p>
    <w:p w14:paraId="0B9F770E" w14:textId="32342158" w:rsidR="007A1463" w:rsidRDefault="00847795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Capturas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proyecto</w:t>
      </w:r>
      <w:proofErr w:type="spellEnd"/>
    </w:p>
    <w:p w14:paraId="7FA71A97" w14:textId="77777777" w:rsidR="007A1463" w:rsidRDefault="00847795">
      <w:pPr>
        <w:widowControl/>
        <w:spacing w:line="276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48B41023" w14:textId="2945DE5C" w:rsidR="007A1463" w:rsidRDefault="00847795">
      <w:pPr>
        <w:pStyle w:val="Ttulo"/>
        <w:rPr>
          <w:sz w:val="17"/>
          <w:szCs w:val="17"/>
        </w:rPr>
      </w:pPr>
      <w:r>
        <w:rPr>
          <w:noProof/>
          <w:sz w:val="17"/>
          <w:szCs w:val="17"/>
        </w:rPr>
        <w:lastRenderedPageBreak/>
        <w:drawing>
          <wp:inline distT="0" distB="0" distL="0" distR="0" wp14:anchorId="78703241" wp14:editId="2EBE4E00">
            <wp:extent cx="5410200" cy="2880360"/>
            <wp:effectExtent l="0" t="0" r="0" b="0"/>
            <wp:docPr id="452109651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09651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0" distB="0" distL="0" distR="0" wp14:anchorId="311DD07C" wp14:editId="7B52B387">
            <wp:extent cx="5410200" cy="2880360"/>
            <wp:effectExtent l="0" t="0" r="0" b="0"/>
            <wp:docPr id="713536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463">
      <w:headerReference w:type="default" r:id="rId8"/>
      <w:footerReference w:type="default" r:id="rId9"/>
      <w:headerReference w:type="first" r:id="rId10"/>
      <w:footerReference w:type="first" r:id="rId11"/>
      <w:pgSz w:w="11910" w:h="16850"/>
      <w:pgMar w:top="1842" w:right="1678" w:bottom="0" w:left="1678" w:header="357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6CEB0" w14:textId="77777777" w:rsidR="00847795" w:rsidRDefault="00847795">
      <w:r>
        <w:separator/>
      </w:r>
    </w:p>
  </w:endnote>
  <w:endnote w:type="continuationSeparator" w:id="0">
    <w:p w14:paraId="526F66BE" w14:textId="77777777" w:rsidR="00847795" w:rsidRDefault="0084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D1A6" w14:textId="77777777" w:rsidR="007A1463" w:rsidRDefault="00847795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BB49E0C" wp14:editId="4B200AC6">
              <wp:simplePos x="0" y="0"/>
              <wp:positionH relativeFrom="column">
                <wp:posOffset>-1085849</wp:posOffset>
              </wp:positionH>
              <wp:positionV relativeFrom="paragraph">
                <wp:posOffset>45714</wp:posOffset>
              </wp:positionV>
              <wp:extent cx="7611151" cy="1802136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239679878" name="Grupo 1239679878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926286270" name="Rectángulo 926286270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3648C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8841846" name="Forma libre: forma 1338841846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2944236" name="Forma libre: forma 1272944236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0979798" name="Forma libre: forma 310979798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454935" name="Forma libre: forma 313454935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290204" name="Forma libre: forma 1606290204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94041" name="Forma libre: forma 1080194041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BB49E0C" id="Grupo 4" o:spid="_x0000_s1035" style="position:absolute;margin-left:-85.5pt;margin-top:3.6pt;width:599.3pt;height:141.9pt;z-index:251661312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">
              <v:group id="Grupo 1239679878" o:spid="_x0000_s1036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">
                <v:rect id="Rectángulo 926286270" o:spid="_x0000_s1037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" filled="f" stroked="f">
                  <v:textbox inset="2.53958mm,2.53958mm,2.53958mm,2.53958mm">
                    <w:txbxContent>
                      <w:p w14:paraId="4223648C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338841846" o:spid="_x0000_s1038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1272944236" o:spid="_x0000_s1039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310979798" o:spid="_x0000_s1040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313454935" o:spid="_x0000_s1041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06290204" o:spid="_x0000_s1042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080194041" o:spid="_x0000_s1043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21B9AFD6" w14:textId="77777777" w:rsidR="007A1463" w:rsidRDefault="007A1463"/>
  <w:p w14:paraId="6B9B791C" w14:textId="77777777" w:rsidR="007A1463" w:rsidRDefault="007A1463"/>
  <w:p w14:paraId="4682153E" w14:textId="77777777" w:rsidR="007A1463" w:rsidRDefault="007A1463"/>
  <w:p w14:paraId="0775BEEC" w14:textId="77777777" w:rsidR="007A1463" w:rsidRDefault="007A1463"/>
  <w:p w14:paraId="4B2A1D94" w14:textId="77777777" w:rsidR="007A1463" w:rsidRDefault="007A1463"/>
  <w:p w14:paraId="29BD994C" w14:textId="77777777" w:rsidR="007A1463" w:rsidRDefault="007A1463"/>
  <w:p w14:paraId="69AECCFA" w14:textId="77777777" w:rsidR="007A1463" w:rsidRDefault="007A1463"/>
  <w:p w14:paraId="71FA80E3" w14:textId="77777777" w:rsidR="007A1463" w:rsidRDefault="007A1463"/>
  <w:p w14:paraId="322F7E26" w14:textId="77777777" w:rsidR="007A1463" w:rsidRDefault="007A14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73A33" w14:textId="77777777" w:rsidR="007A1463" w:rsidRDefault="00847795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10FBCFF" wp14:editId="63D2664A">
              <wp:simplePos x="0" y="0"/>
              <wp:positionH relativeFrom="column">
                <wp:posOffset>-1090837</wp:posOffset>
              </wp:positionH>
              <wp:positionV relativeFrom="paragraph">
                <wp:posOffset>47625</wp:posOffset>
              </wp:positionV>
              <wp:extent cx="7611151" cy="1802136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603122540" name="Grupo 1603122540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2012288565" name="Rectángulo 2012288565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C0E658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9150034" name="Forma libre: forma 659150034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602090" name="Forma libre: forma 68602090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2079503" name="Forma libre: forma 662079503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0543" name="Forma libre: forma 22890543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992285" name="Forma libre: forma 1643992285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089398" name="Forma libre: forma 1557089398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10FBCFF" id="Grupo 3" o:spid="_x0000_s1053" style="position:absolute;margin-left:-85.9pt;margin-top:3.75pt;width:599.3pt;height:141.9pt;z-index:251662336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">
              <v:group id="Grupo 1603122540" o:spid="_x0000_s1054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">
                <v:rect id="Rectángulo 2012288565" o:spid="_x0000_s1055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4C0E658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659150034" o:spid="_x0000_s1056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68602090" o:spid="_x0000_s1057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662079503" o:spid="_x0000_s1058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22890543" o:spid="_x0000_s1059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43992285" o:spid="_x0000_s1060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557089398" o:spid="_x0000_s1061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35409E74" w14:textId="77777777" w:rsidR="007A1463" w:rsidRDefault="007A1463"/>
  <w:p w14:paraId="0B0B9F83" w14:textId="77777777" w:rsidR="007A1463" w:rsidRDefault="007A1463"/>
  <w:p w14:paraId="57F3101F" w14:textId="77777777" w:rsidR="007A1463" w:rsidRDefault="007A1463"/>
  <w:p w14:paraId="22BE638F" w14:textId="77777777" w:rsidR="007A1463" w:rsidRDefault="007A1463"/>
  <w:p w14:paraId="7CFE26CF" w14:textId="77777777" w:rsidR="007A1463" w:rsidRDefault="007A1463"/>
  <w:p w14:paraId="3D23C670" w14:textId="77777777" w:rsidR="007A1463" w:rsidRDefault="007A1463"/>
  <w:p w14:paraId="20809E9E" w14:textId="77777777" w:rsidR="007A1463" w:rsidRDefault="007A1463"/>
  <w:p w14:paraId="0151C468" w14:textId="77777777" w:rsidR="007A1463" w:rsidRDefault="007A1463"/>
  <w:p w14:paraId="38E87551" w14:textId="77777777" w:rsidR="007A1463" w:rsidRDefault="007A14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074EB" w14:textId="77777777" w:rsidR="00847795" w:rsidRDefault="00847795">
      <w:r>
        <w:separator/>
      </w:r>
    </w:p>
  </w:footnote>
  <w:footnote w:type="continuationSeparator" w:id="0">
    <w:p w14:paraId="3DE2178E" w14:textId="77777777" w:rsidR="00847795" w:rsidRDefault="0084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BC9C0" w14:textId="77777777" w:rsidR="007A1463" w:rsidRDefault="00847795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E17D49D" wp14:editId="43443BBD">
              <wp:simplePos x="0" y="0"/>
              <wp:positionH relativeFrom="page">
                <wp:posOffset>-25236</wp:posOffset>
              </wp:positionH>
              <wp:positionV relativeFrom="page">
                <wp:posOffset>-19049</wp:posOffset>
              </wp:positionV>
              <wp:extent cx="7606693" cy="2217026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498477607" name="Grupo 498477607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947221526" name="Rectángulo 947221526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B150E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058253" name="Forma libre: forma 934058253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1684396" name="Forma libre: forma 69168439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9183404" name="Forma libre: forma 1479183404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9115832" name="Forma libre: forma 1519115832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3414430" name="Forma libre: forma 1263414430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1372697" name="Forma libre: forma 721372697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E17D49D" id="Grupo 2" o:spid="_x0000_s1026" style="position:absolute;margin-left:-2pt;margin-top:-1.5pt;width:598.95pt;height:174.55pt;z-index:251658240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">
              <v:group id="Grupo 498477607" o:spid="_x0000_s1027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">
                <v:rect id="Rectángulo 947221526" o:spid="_x0000_s1028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9AB150E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934058253" o:spid="_x0000_s1029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691684396" o:spid="_x0000_s1030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9183404" o:spid="_x0000_s1031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519115832" o:spid="_x0000_s1032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263414430" o:spid="_x0000_s1033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721372697" o:spid="_x0000_s1034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F9A6" w14:textId="77777777" w:rsidR="007A1463" w:rsidRDefault="00847795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74A34A9" wp14:editId="64D2EBFE">
              <wp:simplePos x="0" y="0"/>
              <wp:positionH relativeFrom="page">
                <wp:posOffset>-25236</wp:posOffset>
              </wp:positionH>
              <wp:positionV relativeFrom="page">
                <wp:posOffset>-30374</wp:posOffset>
              </wp:positionV>
              <wp:extent cx="7606693" cy="2217026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1588067088" name="Grupo 1588067088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892197149" name="Rectángulo 892197149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4566B2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0377077" name="Forma libre: forma 870377077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548946" name="Forma libre: forma 195554894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6435030" name="Forma libre: forma 1476435030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14295" name="Forma libre: forma 177414295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4081506" name="Forma libre: forma 1024081506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828490" name="Forma libre: forma 1078828490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74A34A9" id="Grupo 1" o:spid="_x0000_s1044" style="position:absolute;margin-left:-2pt;margin-top:-2.4pt;width:598.95pt;height:174.55pt;z-index:251659264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">
              <v:group id="Grupo 1588067088" o:spid="_x0000_s1045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">
                <v:rect id="Rectángulo 892197149" o:spid="_x0000_s1046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44566B2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0377077" o:spid="_x0000_s1047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1955548946" o:spid="_x0000_s1048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6435030" o:spid="_x0000_s1049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77414295" o:spid="_x0000_s1050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024081506" o:spid="_x0000_s1051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1078828490" o:spid="_x0000_s1052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AB45CBF" wp14:editId="4456CD53">
          <wp:simplePos x="0" y="0"/>
          <wp:positionH relativeFrom="column">
            <wp:posOffset>-152399</wp:posOffset>
          </wp:positionH>
          <wp:positionV relativeFrom="paragraph">
            <wp:posOffset>1362075</wp:posOffset>
          </wp:positionV>
          <wp:extent cx="1396612" cy="149256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8493"/>
                  <a:stretch>
                    <a:fillRect/>
                  </a:stretch>
                </pic:blipFill>
                <pic:spPr>
                  <a:xfrm>
                    <a:off x="0" y="0"/>
                    <a:ext cx="1396612" cy="149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95"/>
    <w:rsid w:val="007A1463"/>
    <w:rsid w:val="00847795"/>
    <w:rsid w:val="00A46C38"/>
    <w:rsid w:val="00A57128"/>
    <w:rsid w:val="00CB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CFB8B"/>
  <w15:docId w15:val="{F1FB1F66-4008-458F-8F5E-020910AF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s-P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OneDrive\Documentos\Plantillas%20personalizadas%20de%20Office\PLANTILLA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2024</Template>
  <TotalTime>4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campbell</dc:creator>
  <cp:lastModifiedBy>adrian campbell</cp:lastModifiedBy>
  <cp:revision>1</cp:revision>
  <cp:lastPrinted>2024-06-02T20:49:00Z</cp:lastPrinted>
  <dcterms:created xsi:type="dcterms:W3CDTF">2024-06-02T20:46:00Z</dcterms:created>
  <dcterms:modified xsi:type="dcterms:W3CDTF">2024-06-02T20:50:00Z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2024-01-25T00:00:00Z</vt:lpwstr>
  </property>
  <property fmtid="{D5CDD505-2E9C-101B-9397-08002B2CF9AE}" pid="3" name="Creator">
    <vt:lpwstr>Canva</vt:lpwstr>
  </property>
  <property fmtid="{D5CDD505-2E9C-101B-9397-08002B2CF9AE}" pid="4" name="Created">
    <vt:lpwstr>2024-01-25T00:00:00Z</vt:lpwstr>
  </property>
</Properties>
</file>