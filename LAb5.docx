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A6B59" w14:textId="77777777" w:rsidR="007A1463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20251671" w14:textId="77777777" w:rsidR="007A1463" w:rsidRDefault="007A1463">
      <w:pPr>
        <w:widowControl/>
        <w:spacing w:line="276" w:lineRule="auto"/>
        <w:rPr>
          <w:rFonts w:ascii="Arial" w:eastAsia="Arial" w:hAnsi="Arial" w:cs="Arial"/>
          <w:b/>
          <w:sz w:val="32"/>
          <w:szCs w:val="32"/>
        </w:rPr>
      </w:pPr>
    </w:p>
    <w:p w14:paraId="49DAB01D" w14:textId="77777777" w:rsidR="007A1463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65A311D0" w14:textId="77777777" w:rsidR="007A1463" w:rsidRDefault="007A1463">
      <w:pPr>
        <w:widowControl/>
        <w:spacing w:line="276" w:lineRule="auto"/>
        <w:rPr>
          <w:rFonts w:ascii="Arial" w:eastAsia="Arial" w:hAnsi="Arial" w:cs="Arial"/>
          <w:b/>
          <w:sz w:val="32"/>
          <w:szCs w:val="32"/>
        </w:rPr>
      </w:pPr>
    </w:p>
    <w:p w14:paraId="3BEF4B21" w14:textId="77777777" w:rsidR="007A1463" w:rsidRPr="00A57128" w:rsidRDefault="00E02453">
      <w:pPr>
        <w:widowControl/>
        <w:spacing w:line="276" w:lineRule="auto"/>
        <w:jc w:val="center"/>
        <w:rPr>
          <w:rFonts w:ascii="Arial" w:eastAsia="Arial" w:hAnsi="Arial" w:cs="Arial"/>
          <w:b/>
          <w:sz w:val="32"/>
          <w:szCs w:val="32"/>
          <w:lang w:val="es-PA"/>
        </w:rPr>
      </w:pPr>
      <w:r w:rsidRPr="00A57128">
        <w:rPr>
          <w:rFonts w:ascii="Arial" w:eastAsia="Arial" w:hAnsi="Arial" w:cs="Arial"/>
          <w:b/>
          <w:sz w:val="32"/>
          <w:szCs w:val="32"/>
          <w:lang w:val="es-PA"/>
        </w:rPr>
        <w:t xml:space="preserve">Universidad Latina </w:t>
      </w:r>
    </w:p>
    <w:p w14:paraId="66220069" w14:textId="77777777" w:rsidR="007A1463" w:rsidRPr="00A57128" w:rsidRDefault="00E02453">
      <w:pPr>
        <w:widowControl/>
        <w:spacing w:line="276" w:lineRule="auto"/>
        <w:jc w:val="center"/>
        <w:rPr>
          <w:rFonts w:ascii="Arial" w:eastAsia="Arial" w:hAnsi="Arial" w:cs="Arial"/>
          <w:b/>
          <w:sz w:val="32"/>
          <w:szCs w:val="32"/>
          <w:lang w:val="es-PA"/>
        </w:rPr>
      </w:pPr>
      <w:r w:rsidRPr="00A57128">
        <w:rPr>
          <w:rFonts w:ascii="Arial" w:eastAsia="Arial" w:hAnsi="Arial" w:cs="Arial"/>
          <w:b/>
          <w:sz w:val="32"/>
          <w:szCs w:val="32"/>
          <w:lang w:val="es-PA"/>
        </w:rPr>
        <w:t>de Panamá</w:t>
      </w:r>
    </w:p>
    <w:p w14:paraId="4176AAAA" w14:textId="77777777" w:rsidR="007A1463" w:rsidRPr="00A57128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007E1287" w14:textId="77777777" w:rsidR="007A1463" w:rsidRPr="00A57128" w:rsidRDefault="007A1463">
      <w:pPr>
        <w:widowControl/>
        <w:spacing w:line="276" w:lineRule="auto"/>
        <w:jc w:val="both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7F99858D" w14:textId="77777777" w:rsidR="007A1463" w:rsidRPr="00A57128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3FA5817D" w14:textId="77777777" w:rsidR="007A1463" w:rsidRPr="00A57128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4B6562D0" w14:textId="6BD5064D" w:rsidR="007A1463" w:rsidRPr="00A57128" w:rsidRDefault="00E0245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  <w:r w:rsidRPr="00A57128">
        <w:rPr>
          <w:rFonts w:ascii="Arial" w:eastAsia="Arial" w:hAnsi="Arial" w:cs="Arial"/>
          <w:b/>
          <w:sz w:val="26"/>
          <w:szCs w:val="26"/>
          <w:lang w:val="es-PA"/>
        </w:rPr>
        <w:t>Profesor :</w:t>
      </w:r>
    </w:p>
    <w:p w14:paraId="0B8CAD91" w14:textId="65831438" w:rsidR="007A1463" w:rsidRPr="00A57128" w:rsidRDefault="00E02453">
      <w:pPr>
        <w:widowControl/>
        <w:spacing w:line="276" w:lineRule="auto"/>
        <w:jc w:val="center"/>
        <w:rPr>
          <w:rFonts w:ascii="Arial" w:eastAsia="Arial" w:hAnsi="Arial" w:cs="Arial"/>
          <w:sz w:val="26"/>
          <w:szCs w:val="26"/>
          <w:lang w:val="es-PA"/>
        </w:rPr>
      </w:pPr>
      <w:r>
        <w:rPr>
          <w:rFonts w:ascii="Arial" w:eastAsia="Arial" w:hAnsi="Arial" w:cs="Arial"/>
          <w:sz w:val="26"/>
          <w:szCs w:val="26"/>
          <w:lang w:val="es-PA"/>
        </w:rPr>
        <w:t>Oriel</w:t>
      </w:r>
    </w:p>
    <w:p w14:paraId="2EEB4BA6" w14:textId="77777777" w:rsidR="007A1463" w:rsidRPr="00A57128" w:rsidRDefault="007A1463">
      <w:pPr>
        <w:widowControl/>
        <w:spacing w:line="276" w:lineRule="auto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13C1ED15" w14:textId="77777777" w:rsidR="007A1463" w:rsidRPr="00A57128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11B106F0" w14:textId="77777777" w:rsidR="007A1463" w:rsidRPr="00A57128" w:rsidRDefault="007A1463">
      <w:pPr>
        <w:widowControl/>
        <w:spacing w:line="276" w:lineRule="auto"/>
        <w:jc w:val="both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4F63E387" w14:textId="77777777" w:rsidR="007A1463" w:rsidRPr="00A57128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</w:p>
    <w:p w14:paraId="461C90AD" w14:textId="77777777" w:rsidR="007A1463" w:rsidRPr="00A57128" w:rsidRDefault="00E0245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  <w:lang w:val="es-PA"/>
        </w:rPr>
      </w:pPr>
      <w:r w:rsidRPr="00A57128">
        <w:rPr>
          <w:rFonts w:ascii="Arial" w:eastAsia="Arial" w:hAnsi="Arial" w:cs="Arial"/>
          <w:b/>
          <w:sz w:val="26"/>
          <w:szCs w:val="26"/>
          <w:lang w:val="es-PA"/>
        </w:rPr>
        <w:t>Nombre y N° de Cédula</w:t>
      </w:r>
    </w:p>
    <w:tbl>
      <w:tblPr>
        <w:tblStyle w:val="a"/>
        <w:tblW w:w="486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325"/>
      </w:tblGrid>
      <w:tr w:rsidR="007A1463" w14:paraId="385E93FE" w14:textId="77777777">
        <w:trPr>
          <w:jc w:val="center"/>
        </w:trPr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267F" w14:textId="77777777" w:rsidR="007A1463" w:rsidRDefault="00A57128">
            <w:pPr>
              <w:widowControl/>
              <w:spacing w:line="276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Adrian Campbell   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B452" w14:textId="77777777" w:rsidR="007A1463" w:rsidRDefault="00A57128" w:rsidP="00A57128">
            <w:pPr>
              <w:widowControl/>
              <w:spacing w:line="276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8-1005-1486</w:t>
            </w:r>
          </w:p>
        </w:tc>
      </w:tr>
    </w:tbl>
    <w:p w14:paraId="1F6047D3" w14:textId="77777777" w:rsidR="007A1463" w:rsidRDefault="007A1463">
      <w:pPr>
        <w:widowControl/>
        <w:spacing w:line="276" w:lineRule="auto"/>
        <w:rPr>
          <w:rFonts w:ascii="Arial" w:eastAsia="Arial" w:hAnsi="Arial" w:cs="Arial"/>
          <w:b/>
          <w:sz w:val="26"/>
          <w:szCs w:val="26"/>
        </w:rPr>
      </w:pPr>
    </w:p>
    <w:p w14:paraId="4BB0273E" w14:textId="77777777" w:rsidR="007A1463" w:rsidRDefault="007A1463">
      <w:pPr>
        <w:widowControl/>
        <w:spacing w:line="276" w:lineRule="auto"/>
        <w:jc w:val="both"/>
        <w:rPr>
          <w:rFonts w:ascii="Arial" w:eastAsia="Arial" w:hAnsi="Arial" w:cs="Arial"/>
          <w:b/>
          <w:sz w:val="26"/>
          <w:szCs w:val="26"/>
        </w:rPr>
      </w:pPr>
    </w:p>
    <w:p w14:paraId="3FDE5B34" w14:textId="77777777" w:rsidR="007A1463" w:rsidRDefault="007A1463">
      <w:pPr>
        <w:widowControl/>
        <w:spacing w:line="276" w:lineRule="auto"/>
        <w:jc w:val="both"/>
        <w:rPr>
          <w:rFonts w:ascii="Arial" w:eastAsia="Arial" w:hAnsi="Arial" w:cs="Arial"/>
          <w:b/>
          <w:sz w:val="26"/>
          <w:szCs w:val="26"/>
        </w:rPr>
      </w:pPr>
    </w:p>
    <w:p w14:paraId="505DA006" w14:textId="77777777" w:rsidR="007A1463" w:rsidRDefault="007A146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32D0E09F" w14:textId="77777777" w:rsidR="007A1463" w:rsidRDefault="00E02453">
      <w:pPr>
        <w:widowControl/>
        <w:spacing w:line="276" w:lineRule="auto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Materia</w:t>
      </w:r>
    </w:p>
    <w:p w14:paraId="1245F075" w14:textId="46D3DAC5" w:rsidR="007A1463" w:rsidRDefault="00E02453">
      <w:pPr>
        <w:widowControl/>
        <w:spacing w:line="276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Programacion 4</w:t>
      </w:r>
    </w:p>
    <w:p w14:paraId="202670ED" w14:textId="77777777" w:rsidR="007A1463" w:rsidRDefault="007A1463">
      <w:pPr>
        <w:widowControl/>
        <w:spacing w:line="300" w:lineRule="auto"/>
        <w:rPr>
          <w:rFonts w:ascii="Proxima Nova" w:eastAsia="Proxima Nova" w:hAnsi="Proxima Nova" w:cs="Proxima Nova"/>
          <w:b/>
          <w:sz w:val="28"/>
          <w:szCs w:val="28"/>
        </w:rPr>
      </w:pPr>
    </w:p>
    <w:p w14:paraId="7DC70551" w14:textId="77777777" w:rsidR="007A1463" w:rsidRDefault="007A1463">
      <w:pPr>
        <w:widowControl/>
        <w:spacing w:line="300" w:lineRule="auto"/>
        <w:rPr>
          <w:rFonts w:ascii="Proxima Nova" w:eastAsia="Proxima Nova" w:hAnsi="Proxima Nova" w:cs="Proxima Nova"/>
          <w:b/>
          <w:sz w:val="28"/>
          <w:szCs w:val="28"/>
        </w:rPr>
      </w:pPr>
    </w:p>
    <w:p w14:paraId="5723F0BB" w14:textId="77777777" w:rsidR="007A1463" w:rsidRDefault="007A1463">
      <w:pPr>
        <w:widowControl/>
        <w:spacing w:line="300" w:lineRule="auto"/>
        <w:rPr>
          <w:rFonts w:ascii="Proxima Nova" w:eastAsia="Proxima Nova" w:hAnsi="Proxima Nova" w:cs="Proxima Nova"/>
          <w:b/>
          <w:sz w:val="28"/>
          <w:szCs w:val="28"/>
        </w:rPr>
      </w:pPr>
    </w:p>
    <w:p w14:paraId="18D71CF6" w14:textId="77777777" w:rsidR="007A1463" w:rsidRDefault="007A1463">
      <w:pPr>
        <w:widowControl/>
        <w:spacing w:line="300" w:lineRule="auto"/>
        <w:rPr>
          <w:rFonts w:ascii="Proxima Nova" w:eastAsia="Proxima Nova" w:hAnsi="Proxima Nova" w:cs="Proxima Nova"/>
          <w:b/>
          <w:sz w:val="28"/>
          <w:szCs w:val="28"/>
        </w:rPr>
      </w:pPr>
    </w:p>
    <w:p w14:paraId="0F7ED9D8" w14:textId="77777777" w:rsidR="007A1463" w:rsidRDefault="00E02453">
      <w:pPr>
        <w:widowControl/>
        <w:spacing w:line="30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Tema</w:t>
      </w:r>
    </w:p>
    <w:p w14:paraId="1077EA18" w14:textId="1822209B" w:rsidR="007A1463" w:rsidRDefault="00E02453">
      <w:pPr>
        <w:widowControl/>
        <w:spacing w:line="300" w:lineRule="auto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Laboratorio 5</w:t>
      </w:r>
    </w:p>
    <w:p w14:paraId="51DC7DAA" w14:textId="77777777" w:rsidR="00E02453" w:rsidRDefault="00E02453">
      <w:pPr>
        <w:widowControl/>
        <w:spacing w:line="300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79C90B40" w14:textId="77777777" w:rsidR="00E02453" w:rsidRDefault="00E02453">
      <w:pPr>
        <w:widowControl/>
        <w:spacing w:line="300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78DBC6F6" w14:textId="4975110E" w:rsidR="00E02453" w:rsidRPr="00E02453" w:rsidRDefault="00E02453" w:rsidP="00E02453">
      <w:pPr>
        <w:widowControl/>
        <w:spacing w:line="300" w:lineRule="auto"/>
        <w:jc w:val="center"/>
      </w:pPr>
      <w:r>
        <w:rPr>
          <w:rFonts w:ascii="Arial" w:eastAsia="Arial" w:hAnsi="Arial" w:cs="Arial"/>
          <w:b/>
          <w:noProof/>
          <w:sz w:val="26"/>
          <w:szCs w:val="26"/>
        </w:rPr>
        <w:lastRenderedPageBreak/>
        <w:drawing>
          <wp:inline distT="0" distB="0" distL="0" distR="0" wp14:anchorId="276D2572" wp14:editId="734B1898">
            <wp:extent cx="5425440" cy="3055620"/>
            <wp:effectExtent l="0" t="0" r="3810" b="0"/>
            <wp:docPr id="1210462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6"/>
          <w:szCs w:val="26"/>
        </w:rPr>
        <w:lastRenderedPageBreak/>
        <w:drawing>
          <wp:inline distT="0" distB="0" distL="0" distR="0" wp14:anchorId="4AFF3D11" wp14:editId="4C5BA80F">
            <wp:extent cx="5433060" cy="4699000"/>
            <wp:effectExtent l="0" t="0" r="0" b="6350"/>
            <wp:docPr id="2869092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6"/>
          <w:szCs w:val="26"/>
        </w:rPr>
        <w:lastRenderedPageBreak/>
        <w:drawing>
          <wp:inline distT="0" distB="0" distL="0" distR="0" wp14:anchorId="5102461D" wp14:editId="7583F711">
            <wp:extent cx="5425440" cy="5082540"/>
            <wp:effectExtent l="0" t="0" r="3810" b="3810"/>
            <wp:docPr id="4033980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6"/>
          <w:szCs w:val="26"/>
        </w:rPr>
        <w:lastRenderedPageBreak/>
        <w:drawing>
          <wp:inline distT="0" distB="0" distL="0" distR="0" wp14:anchorId="6DB3A536" wp14:editId="4D33ABF5">
            <wp:extent cx="5433060" cy="5951220"/>
            <wp:effectExtent l="0" t="0" r="0" b="0"/>
            <wp:docPr id="204702208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6"/>
          <w:szCs w:val="26"/>
        </w:rPr>
        <w:lastRenderedPageBreak/>
        <w:drawing>
          <wp:inline distT="0" distB="0" distL="0" distR="0" wp14:anchorId="4C08D456" wp14:editId="64ED86C3">
            <wp:extent cx="5425440" cy="5654040"/>
            <wp:effectExtent l="0" t="0" r="3810" b="3810"/>
            <wp:docPr id="1284546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6"/>
          <w:szCs w:val="26"/>
        </w:rPr>
        <w:lastRenderedPageBreak/>
        <w:drawing>
          <wp:inline distT="0" distB="0" distL="0" distR="0" wp14:anchorId="6ED6926B" wp14:editId="4080E070">
            <wp:extent cx="5433060" cy="5166360"/>
            <wp:effectExtent l="0" t="0" r="0" b="0"/>
            <wp:docPr id="213609755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0EB">
        <w:rPr>
          <w:rFonts w:ascii="Arial" w:eastAsia="Arial" w:hAnsi="Arial" w:cs="Arial"/>
          <w:b/>
          <w:noProof/>
          <w:sz w:val="26"/>
          <w:szCs w:val="26"/>
        </w:rPr>
        <w:lastRenderedPageBreak/>
        <w:drawing>
          <wp:inline distT="0" distB="0" distL="0" distR="0" wp14:anchorId="02B57CDC" wp14:editId="7A4F2616">
            <wp:extent cx="5435600" cy="5994400"/>
            <wp:effectExtent l="0" t="0" r="0" b="6350"/>
            <wp:docPr id="490259184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5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6"/>
          <w:szCs w:val="26"/>
        </w:rPr>
        <w:lastRenderedPageBreak/>
        <w:drawing>
          <wp:inline distT="0" distB="0" distL="0" distR="0" wp14:anchorId="11ADEA1B" wp14:editId="32C87931">
            <wp:extent cx="5425440" cy="5166360"/>
            <wp:effectExtent l="0" t="0" r="3810" b="0"/>
            <wp:docPr id="116057805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2243" w14:textId="77777777" w:rsidR="00E02453" w:rsidRPr="00E02453" w:rsidRDefault="00E02453" w:rsidP="00E02453"/>
    <w:p w14:paraId="2F4AB060" w14:textId="77777777" w:rsidR="00E02453" w:rsidRPr="00E02453" w:rsidRDefault="00E02453" w:rsidP="00E02453"/>
    <w:sectPr w:rsidR="00E02453" w:rsidRPr="00E02453">
      <w:headerReference w:type="default" r:id="rId14"/>
      <w:footerReference w:type="default" r:id="rId15"/>
      <w:headerReference w:type="first" r:id="rId16"/>
      <w:footerReference w:type="first" r:id="rId17"/>
      <w:pgSz w:w="11910" w:h="16850"/>
      <w:pgMar w:top="1842" w:right="1678" w:bottom="0" w:left="1678" w:header="357" w:footer="35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82FD7" w14:textId="77777777" w:rsidR="00CF252F" w:rsidRDefault="00CF252F">
      <w:r>
        <w:separator/>
      </w:r>
    </w:p>
  </w:endnote>
  <w:endnote w:type="continuationSeparator" w:id="0">
    <w:p w14:paraId="735A7549" w14:textId="77777777" w:rsidR="00CF252F" w:rsidRDefault="00CF2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4625A" w14:textId="77777777" w:rsidR="007A1463" w:rsidRDefault="00E02453"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7F5FED3D" wp14:editId="1E1D2EAE">
              <wp:simplePos x="0" y="0"/>
              <wp:positionH relativeFrom="column">
                <wp:posOffset>-1085849</wp:posOffset>
              </wp:positionH>
              <wp:positionV relativeFrom="paragraph">
                <wp:posOffset>45714</wp:posOffset>
              </wp:positionV>
              <wp:extent cx="7611151" cy="1802136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1151" cy="1802136"/>
                        <a:chOff x="1564575" y="2886225"/>
                        <a:chExt cx="7562850" cy="1786900"/>
                      </a:xfrm>
                    </wpg:grpSpPr>
                    <wpg:grpSp>
                      <wpg:cNvPr id="1239679878" name="Grupo 1239679878"/>
                      <wpg:cNvGrpSpPr/>
                      <wpg:grpSpPr>
                        <a:xfrm>
                          <a:off x="1564575" y="2886239"/>
                          <a:ext cx="7562850" cy="1786884"/>
                          <a:chOff x="0" y="-634"/>
                          <a:chExt cx="7562850" cy="1786884"/>
                        </a:xfrm>
                      </wpg:grpSpPr>
                      <wps:wsp>
                        <wps:cNvPr id="926286270" name="Rectángulo 926286270"/>
                        <wps:cNvSpPr/>
                        <wps:spPr>
                          <a:xfrm>
                            <a:off x="0" y="0"/>
                            <a:ext cx="7562850" cy="17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F42BFB" w14:textId="77777777" w:rsidR="007A1463" w:rsidRDefault="007A146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8841846" name="Forma libre: forma 1338841846"/>
                        <wps:cNvSpPr/>
                        <wps:spPr>
                          <a:xfrm>
                            <a:off x="0" y="-634"/>
                            <a:ext cx="7562850" cy="17862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786254" extrusionOk="0">
                                <a:moveTo>
                                  <a:pt x="7562850" y="1785619"/>
                                </a:moveTo>
                                <a:lnTo>
                                  <a:pt x="0" y="1785619"/>
                                </a:lnTo>
                                <a:lnTo>
                                  <a:pt x="0" y="0"/>
                                </a:lnTo>
                                <a:lnTo>
                                  <a:pt x="642620" y="807084"/>
                                </a:lnTo>
                                <a:lnTo>
                                  <a:pt x="1764665" y="1331594"/>
                                </a:lnTo>
                                <a:lnTo>
                                  <a:pt x="1806575" y="1337944"/>
                                </a:lnTo>
                                <a:lnTo>
                                  <a:pt x="1849120" y="1343659"/>
                                </a:lnTo>
                                <a:lnTo>
                                  <a:pt x="1891665" y="1349374"/>
                                </a:lnTo>
                                <a:lnTo>
                                  <a:pt x="1934845" y="1354454"/>
                                </a:lnTo>
                                <a:lnTo>
                                  <a:pt x="1978025" y="1358899"/>
                                </a:lnTo>
                                <a:lnTo>
                                  <a:pt x="2021205" y="1363344"/>
                                </a:lnTo>
                                <a:lnTo>
                                  <a:pt x="2065020" y="1367154"/>
                                </a:lnTo>
                                <a:lnTo>
                                  <a:pt x="2152650" y="1372869"/>
                                </a:lnTo>
                                <a:lnTo>
                                  <a:pt x="2241550" y="1377949"/>
                                </a:lnTo>
                                <a:lnTo>
                                  <a:pt x="2331085" y="1380489"/>
                                </a:lnTo>
                                <a:lnTo>
                                  <a:pt x="2421890" y="1382394"/>
                                </a:lnTo>
                                <a:lnTo>
                                  <a:pt x="7383145" y="1382394"/>
                                </a:lnTo>
                                <a:lnTo>
                                  <a:pt x="7398385" y="1389379"/>
                                </a:lnTo>
                                <a:lnTo>
                                  <a:pt x="7439660" y="1406524"/>
                                </a:lnTo>
                                <a:lnTo>
                                  <a:pt x="7480300" y="1424939"/>
                                </a:lnTo>
                                <a:lnTo>
                                  <a:pt x="7520305" y="1443989"/>
                                </a:lnTo>
                                <a:lnTo>
                                  <a:pt x="7560945" y="1463674"/>
                                </a:lnTo>
                                <a:lnTo>
                                  <a:pt x="7562850" y="1464944"/>
                                </a:lnTo>
                                <a:lnTo>
                                  <a:pt x="7562850" y="1785619"/>
                                </a:lnTo>
                                <a:close/>
                                <a:moveTo>
                                  <a:pt x="7383145" y="1382394"/>
                                </a:moveTo>
                                <a:lnTo>
                                  <a:pt x="2466975" y="1382394"/>
                                </a:lnTo>
                                <a:lnTo>
                                  <a:pt x="2559050" y="1382394"/>
                                </a:lnTo>
                                <a:lnTo>
                                  <a:pt x="2697480" y="1379219"/>
                                </a:lnTo>
                                <a:lnTo>
                                  <a:pt x="2837815" y="1373504"/>
                                </a:lnTo>
                                <a:lnTo>
                                  <a:pt x="2979420" y="1365884"/>
                                </a:lnTo>
                                <a:lnTo>
                                  <a:pt x="3170555" y="1351914"/>
                                </a:lnTo>
                                <a:lnTo>
                                  <a:pt x="3460750" y="1326514"/>
                                </a:lnTo>
                                <a:lnTo>
                                  <a:pt x="4843780" y="1176019"/>
                                </a:lnTo>
                                <a:lnTo>
                                  <a:pt x="5140325" y="1150619"/>
                                </a:lnTo>
                                <a:lnTo>
                                  <a:pt x="5337175" y="1137284"/>
                                </a:lnTo>
                                <a:lnTo>
                                  <a:pt x="5532755" y="1127759"/>
                                </a:lnTo>
                                <a:lnTo>
                                  <a:pt x="5678170" y="1123314"/>
                                </a:lnTo>
                                <a:lnTo>
                                  <a:pt x="5822950" y="1121409"/>
                                </a:lnTo>
                                <a:lnTo>
                                  <a:pt x="5918835" y="1122044"/>
                                </a:lnTo>
                                <a:lnTo>
                                  <a:pt x="6014085" y="1123949"/>
                                </a:lnTo>
                                <a:lnTo>
                                  <a:pt x="6109335" y="1127759"/>
                                </a:lnTo>
                                <a:lnTo>
                                  <a:pt x="6203315" y="1132204"/>
                                </a:lnTo>
                                <a:lnTo>
                                  <a:pt x="6296660" y="1139189"/>
                                </a:lnTo>
                                <a:lnTo>
                                  <a:pt x="6390005" y="1147444"/>
                                </a:lnTo>
                                <a:lnTo>
                                  <a:pt x="6435725" y="1151889"/>
                                </a:lnTo>
                                <a:lnTo>
                                  <a:pt x="6482080" y="1157604"/>
                                </a:lnTo>
                                <a:lnTo>
                                  <a:pt x="6527800" y="1163319"/>
                                </a:lnTo>
                                <a:lnTo>
                                  <a:pt x="6573520" y="1169034"/>
                                </a:lnTo>
                                <a:lnTo>
                                  <a:pt x="6618605" y="1176019"/>
                                </a:lnTo>
                                <a:lnTo>
                                  <a:pt x="6664325" y="1183004"/>
                                </a:lnTo>
                                <a:lnTo>
                                  <a:pt x="6709410" y="1190624"/>
                                </a:lnTo>
                                <a:lnTo>
                                  <a:pt x="6753860" y="1198879"/>
                                </a:lnTo>
                                <a:lnTo>
                                  <a:pt x="6798310" y="1207769"/>
                                </a:lnTo>
                                <a:lnTo>
                                  <a:pt x="6842760" y="1216659"/>
                                </a:lnTo>
                                <a:lnTo>
                                  <a:pt x="6887210" y="1226184"/>
                                </a:lnTo>
                                <a:lnTo>
                                  <a:pt x="6931025" y="1236979"/>
                                </a:lnTo>
                                <a:lnTo>
                                  <a:pt x="6974840" y="1247774"/>
                                </a:lnTo>
                                <a:lnTo>
                                  <a:pt x="7018655" y="1259204"/>
                                </a:lnTo>
                                <a:lnTo>
                                  <a:pt x="7061835" y="1271269"/>
                                </a:lnTo>
                                <a:lnTo>
                                  <a:pt x="7104380" y="1283969"/>
                                </a:lnTo>
                                <a:lnTo>
                                  <a:pt x="7147560" y="1296669"/>
                                </a:lnTo>
                                <a:lnTo>
                                  <a:pt x="7190105" y="1310639"/>
                                </a:lnTo>
                                <a:lnTo>
                                  <a:pt x="7232015" y="1325244"/>
                                </a:lnTo>
                                <a:lnTo>
                                  <a:pt x="7274560" y="1339849"/>
                                </a:lnTo>
                                <a:lnTo>
                                  <a:pt x="7315835" y="1355724"/>
                                </a:lnTo>
                                <a:lnTo>
                                  <a:pt x="7357745" y="1372234"/>
                                </a:lnTo>
                                <a:lnTo>
                                  <a:pt x="7383145" y="1382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2944236" name="Forma libre: forma 1272944236"/>
                        <wps:cNvSpPr/>
                        <wps:spPr>
                          <a:xfrm>
                            <a:off x="0" y="1384934"/>
                            <a:ext cx="7562850" cy="4006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00684" extrusionOk="0">
                                <a:moveTo>
                                  <a:pt x="7562850" y="400049"/>
                                </a:moveTo>
                                <a:lnTo>
                                  <a:pt x="4267835" y="400049"/>
                                </a:lnTo>
                                <a:lnTo>
                                  <a:pt x="5144770" y="177799"/>
                                </a:lnTo>
                                <a:lnTo>
                                  <a:pt x="5360670" y="128269"/>
                                </a:lnTo>
                                <a:lnTo>
                                  <a:pt x="5487035" y="100964"/>
                                </a:lnTo>
                                <a:lnTo>
                                  <a:pt x="5612130" y="76834"/>
                                </a:lnTo>
                                <a:lnTo>
                                  <a:pt x="5694680" y="62229"/>
                                </a:lnTo>
                                <a:lnTo>
                                  <a:pt x="5777230" y="48894"/>
                                </a:lnTo>
                                <a:lnTo>
                                  <a:pt x="5858510" y="36829"/>
                                </a:lnTo>
                                <a:lnTo>
                                  <a:pt x="5939790" y="26669"/>
                                </a:lnTo>
                                <a:lnTo>
                                  <a:pt x="6020435" y="17779"/>
                                </a:lnTo>
                                <a:lnTo>
                                  <a:pt x="6061075" y="13969"/>
                                </a:lnTo>
                                <a:lnTo>
                                  <a:pt x="6101080" y="10794"/>
                                </a:lnTo>
                                <a:lnTo>
                                  <a:pt x="6141085" y="7619"/>
                                </a:lnTo>
                                <a:lnTo>
                                  <a:pt x="6181725" y="5079"/>
                                </a:lnTo>
                                <a:lnTo>
                                  <a:pt x="6221730" y="3174"/>
                                </a:lnTo>
                                <a:lnTo>
                                  <a:pt x="6261735" y="1904"/>
                                </a:lnTo>
                                <a:lnTo>
                                  <a:pt x="6301740" y="634"/>
                                </a:lnTo>
                                <a:lnTo>
                                  <a:pt x="6341745" y="0"/>
                                </a:lnTo>
                                <a:lnTo>
                                  <a:pt x="6381750" y="0"/>
                                </a:lnTo>
                                <a:lnTo>
                                  <a:pt x="6421755" y="0"/>
                                </a:lnTo>
                                <a:lnTo>
                                  <a:pt x="6461760" y="1269"/>
                                </a:lnTo>
                                <a:lnTo>
                                  <a:pt x="6502400" y="2539"/>
                                </a:lnTo>
                                <a:lnTo>
                                  <a:pt x="6542405" y="4444"/>
                                </a:lnTo>
                                <a:lnTo>
                                  <a:pt x="6582410" y="6984"/>
                                </a:lnTo>
                                <a:lnTo>
                                  <a:pt x="6622415" y="10159"/>
                                </a:lnTo>
                                <a:lnTo>
                                  <a:pt x="6663055" y="13969"/>
                                </a:lnTo>
                                <a:lnTo>
                                  <a:pt x="6703695" y="18414"/>
                                </a:lnTo>
                                <a:lnTo>
                                  <a:pt x="6743700" y="22859"/>
                                </a:lnTo>
                                <a:lnTo>
                                  <a:pt x="6784340" y="28574"/>
                                </a:lnTo>
                                <a:lnTo>
                                  <a:pt x="6824980" y="34289"/>
                                </a:lnTo>
                                <a:lnTo>
                                  <a:pt x="6887210" y="45084"/>
                                </a:lnTo>
                                <a:lnTo>
                                  <a:pt x="6947535" y="55879"/>
                                </a:lnTo>
                                <a:lnTo>
                                  <a:pt x="7005955" y="68579"/>
                                </a:lnTo>
                                <a:lnTo>
                                  <a:pt x="7063105" y="81279"/>
                                </a:lnTo>
                                <a:lnTo>
                                  <a:pt x="7118350" y="95249"/>
                                </a:lnTo>
                                <a:lnTo>
                                  <a:pt x="7172325" y="110489"/>
                                </a:lnTo>
                                <a:lnTo>
                                  <a:pt x="7224395" y="125729"/>
                                </a:lnTo>
                                <a:lnTo>
                                  <a:pt x="7275195" y="142239"/>
                                </a:lnTo>
                                <a:lnTo>
                                  <a:pt x="7324090" y="159384"/>
                                </a:lnTo>
                                <a:lnTo>
                                  <a:pt x="7371080" y="176529"/>
                                </a:lnTo>
                                <a:lnTo>
                                  <a:pt x="7417435" y="194944"/>
                                </a:lnTo>
                                <a:lnTo>
                                  <a:pt x="7461885" y="213994"/>
                                </a:lnTo>
                                <a:lnTo>
                                  <a:pt x="7504430" y="233679"/>
                                </a:lnTo>
                                <a:lnTo>
                                  <a:pt x="7545705" y="253364"/>
                                </a:lnTo>
                                <a:lnTo>
                                  <a:pt x="7562850" y="262254"/>
                                </a:lnTo>
                                <a:lnTo>
                                  <a:pt x="7562850" y="400049"/>
                                </a:lnTo>
                                <a:close/>
                                <a:moveTo>
                                  <a:pt x="370840" y="400049"/>
                                </a:moveTo>
                                <a:lnTo>
                                  <a:pt x="0" y="400049"/>
                                </a:lnTo>
                                <a:lnTo>
                                  <a:pt x="0" y="120649"/>
                                </a:lnTo>
                                <a:lnTo>
                                  <a:pt x="22225" y="140969"/>
                                </a:lnTo>
                                <a:lnTo>
                                  <a:pt x="53975" y="169544"/>
                                </a:lnTo>
                                <a:lnTo>
                                  <a:pt x="86995" y="197484"/>
                                </a:lnTo>
                                <a:lnTo>
                                  <a:pt x="121285" y="224789"/>
                                </a:lnTo>
                                <a:lnTo>
                                  <a:pt x="156210" y="252729"/>
                                </a:lnTo>
                                <a:lnTo>
                                  <a:pt x="192405" y="280034"/>
                                </a:lnTo>
                                <a:lnTo>
                                  <a:pt x="229870" y="307339"/>
                                </a:lnTo>
                                <a:lnTo>
                                  <a:pt x="268605" y="334009"/>
                                </a:lnTo>
                                <a:lnTo>
                                  <a:pt x="307975" y="360679"/>
                                </a:lnTo>
                                <a:lnTo>
                                  <a:pt x="348615" y="386714"/>
                                </a:lnTo>
                                <a:lnTo>
                                  <a:pt x="370840" y="400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0979798" name="Forma libre: forma 310979798"/>
                        <wps:cNvSpPr/>
                        <wps:spPr>
                          <a:xfrm>
                            <a:off x="0" y="-634"/>
                            <a:ext cx="7562850" cy="15620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562099" extrusionOk="0">
                                <a:moveTo>
                                  <a:pt x="3285490" y="1523999"/>
                                </a:moveTo>
                                <a:lnTo>
                                  <a:pt x="1825625" y="1523999"/>
                                </a:lnTo>
                                <a:lnTo>
                                  <a:pt x="1763395" y="1511299"/>
                                </a:lnTo>
                                <a:lnTo>
                                  <a:pt x="1524635" y="1460499"/>
                                </a:lnTo>
                                <a:lnTo>
                                  <a:pt x="1304290" y="1409699"/>
                                </a:lnTo>
                                <a:lnTo>
                                  <a:pt x="1251585" y="1384299"/>
                                </a:lnTo>
                                <a:lnTo>
                                  <a:pt x="1200785" y="1371599"/>
                                </a:lnTo>
                                <a:lnTo>
                                  <a:pt x="1150620" y="1346199"/>
                                </a:lnTo>
                                <a:lnTo>
                                  <a:pt x="1101090" y="1333499"/>
                                </a:lnTo>
                                <a:lnTo>
                                  <a:pt x="1052830" y="1308099"/>
                                </a:lnTo>
                                <a:lnTo>
                                  <a:pt x="1005839" y="1282699"/>
                                </a:lnTo>
                                <a:lnTo>
                                  <a:pt x="959485" y="1269999"/>
                                </a:lnTo>
                                <a:lnTo>
                                  <a:pt x="914400" y="1244599"/>
                                </a:lnTo>
                                <a:lnTo>
                                  <a:pt x="870585" y="1219199"/>
                                </a:lnTo>
                                <a:lnTo>
                                  <a:pt x="827405" y="1193799"/>
                                </a:lnTo>
                                <a:lnTo>
                                  <a:pt x="784860" y="1168399"/>
                                </a:lnTo>
                                <a:lnTo>
                                  <a:pt x="743585" y="1142999"/>
                                </a:lnTo>
                                <a:lnTo>
                                  <a:pt x="702945" y="1117599"/>
                                </a:lnTo>
                                <a:lnTo>
                                  <a:pt x="663575" y="1092199"/>
                                </a:lnTo>
                                <a:lnTo>
                                  <a:pt x="624840" y="1066799"/>
                                </a:lnTo>
                                <a:lnTo>
                                  <a:pt x="586740" y="1041399"/>
                                </a:lnTo>
                                <a:lnTo>
                                  <a:pt x="549910" y="1015999"/>
                                </a:lnTo>
                                <a:lnTo>
                                  <a:pt x="513715" y="977899"/>
                                </a:lnTo>
                                <a:lnTo>
                                  <a:pt x="478789" y="952499"/>
                                </a:lnTo>
                                <a:lnTo>
                                  <a:pt x="443865" y="927099"/>
                                </a:lnTo>
                                <a:lnTo>
                                  <a:pt x="410210" y="888999"/>
                                </a:lnTo>
                                <a:lnTo>
                                  <a:pt x="377825" y="863599"/>
                                </a:lnTo>
                                <a:lnTo>
                                  <a:pt x="345440" y="838199"/>
                                </a:lnTo>
                                <a:lnTo>
                                  <a:pt x="313690" y="800099"/>
                                </a:lnTo>
                                <a:lnTo>
                                  <a:pt x="283210" y="774699"/>
                                </a:lnTo>
                                <a:lnTo>
                                  <a:pt x="253364" y="736599"/>
                                </a:lnTo>
                                <a:lnTo>
                                  <a:pt x="224155" y="711199"/>
                                </a:lnTo>
                                <a:lnTo>
                                  <a:pt x="195580" y="673099"/>
                                </a:lnTo>
                                <a:lnTo>
                                  <a:pt x="167640" y="634999"/>
                                </a:lnTo>
                                <a:lnTo>
                                  <a:pt x="140335" y="609599"/>
                                </a:lnTo>
                                <a:lnTo>
                                  <a:pt x="114300" y="571499"/>
                                </a:lnTo>
                                <a:lnTo>
                                  <a:pt x="88265" y="533399"/>
                                </a:lnTo>
                                <a:lnTo>
                                  <a:pt x="62864" y="507999"/>
                                </a:lnTo>
                                <a:lnTo>
                                  <a:pt x="38100" y="469899"/>
                                </a:lnTo>
                                <a:lnTo>
                                  <a:pt x="13970" y="431799"/>
                                </a:ln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642620" y="800099"/>
                                </a:lnTo>
                                <a:lnTo>
                                  <a:pt x="1764665" y="1320799"/>
                                </a:lnTo>
                                <a:lnTo>
                                  <a:pt x="1806575" y="1333499"/>
                                </a:lnTo>
                                <a:lnTo>
                                  <a:pt x="1849120" y="1333499"/>
                                </a:lnTo>
                                <a:lnTo>
                                  <a:pt x="1891665" y="1346199"/>
                                </a:lnTo>
                                <a:lnTo>
                                  <a:pt x="1934845" y="1346199"/>
                                </a:lnTo>
                                <a:lnTo>
                                  <a:pt x="1978025" y="1358899"/>
                                </a:lnTo>
                                <a:lnTo>
                                  <a:pt x="2108835" y="1358899"/>
                                </a:lnTo>
                                <a:lnTo>
                                  <a:pt x="2152650" y="1371599"/>
                                </a:lnTo>
                                <a:lnTo>
                                  <a:pt x="4384675" y="1371599"/>
                                </a:lnTo>
                                <a:lnTo>
                                  <a:pt x="4220845" y="1396999"/>
                                </a:lnTo>
                                <a:lnTo>
                                  <a:pt x="4171949" y="1396999"/>
                                </a:lnTo>
                                <a:lnTo>
                                  <a:pt x="4123055" y="1409699"/>
                                </a:lnTo>
                                <a:lnTo>
                                  <a:pt x="4073525" y="1409699"/>
                                </a:lnTo>
                                <a:lnTo>
                                  <a:pt x="3975100" y="1435099"/>
                                </a:lnTo>
                                <a:lnTo>
                                  <a:pt x="3926205" y="1435099"/>
                                </a:lnTo>
                                <a:lnTo>
                                  <a:pt x="3876674" y="1447799"/>
                                </a:lnTo>
                                <a:lnTo>
                                  <a:pt x="3827780" y="1447799"/>
                                </a:lnTo>
                                <a:lnTo>
                                  <a:pt x="3778250" y="1460499"/>
                                </a:lnTo>
                                <a:lnTo>
                                  <a:pt x="3729355" y="1460499"/>
                                </a:lnTo>
                                <a:lnTo>
                                  <a:pt x="3679825" y="1473199"/>
                                </a:lnTo>
                                <a:lnTo>
                                  <a:pt x="3630295" y="1473199"/>
                                </a:lnTo>
                                <a:lnTo>
                                  <a:pt x="3581400" y="1485899"/>
                                </a:lnTo>
                                <a:lnTo>
                                  <a:pt x="3531870" y="1485899"/>
                                </a:lnTo>
                                <a:lnTo>
                                  <a:pt x="3482975" y="1498599"/>
                                </a:lnTo>
                                <a:lnTo>
                                  <a:pt x="3433445" y="1498599"/>
                                </a:lnTo>
                                <a:lnTo>
                                  <a:pt x="3384550" y="1511299"/>
                                </a:lnTo>
                                <a:lnTo>
                                  <a:pt x="3335020" y="1511299"/>
                                </a:lnTo>
                                <a:lnTo>
                                  <a:pt x="3285490" y="1523999"/>
                                </a:lnTo>
                                <a:close/>
                                <a:moveTo>
                                  <a:pt x="6203315" y="1130299"/>
                                </a:moveTo>
                                <a:lnTo>
                                  <a:pt x="5434965" y="1130299"/>
                                </a:lnTo>
                                <a:lnTo>
                                  <a:pt x="5483860" y="1117599"/>
                                </a:lnTo>
                                <a:lnTo>
                                  <a:pt x="6156325" y="1117599"/>
                                </a:lnTo>
                                <a:lnTo>
                                  <a:pt x="6203315" y="1130299"/>
                                </a:lnTo>
                                <a:close/>
                                <a:moveTo>
                                  <a:pt x="6343015" y="1142999"/>
                                </a:moveTo>
                                <a:lnTo>
                                  <a:pt x="5238750" y="1142999"/>
                                </a:lnTo>
                                <a:lnTo>
                                  <a:pt x="5288280" y="1130299"/>
                                </a:lnTo>
                                <a:lnTo>
                                  <a:pt x="6296660" y="1130299"/>
                                </a:lnTo>
                                <a:lnTo>
                                  <a:pt x="6343015" y="1142999"/>
                                </a:lnTo>
                                <a:close/>
                                <a:moveTo>
                                  <a:pt x="6481445" y="1155699"/>
                                </a:moveTo>
                                <a:lnTo>
                                  <a:pt x="5041900" y="1155699"/>
                                </a:lnTo>
                                <a:lnTo>
                                  <a:pt x="5090795" y="1142999"/>
                                </a:lnTo>
                                <a:lnTo>
                                  <a:pt x="6435725" y="1142999"/>
                                </a:lnTo>
                                <a:lnTo>
                                  <a:pt x="6481445" y="1155699"/>
                                </a:lnTo>
                                <a:close/>
                                <a:moveTo>
                                  <a:pt x="6572885" y="1168399"/>
                                </a:moveTo>
                                <a:lnTo>
                                  <a:pt x="4893310" y="1168399"/>
                                </a:lnTo>
                                <a:lnTo>
                                  <a:pt x="4942840" y="1155699"/>
                                </a:lnTo>
                                <a:lnTo>
                                  <a:pt x="6527800" y="1155699"/>
                                </a:lnTo>
                                <a:lnTo>
                                  <a:pt x="6572885" y="1168399"/>
                                </a:lnTo>
                                <a:close/>
                                <a:moveTo>
                                  <a:pt x="6663690" y="1181099"/>
                                </a:moveTo>
                                <a:lnTo>
                                  <a:pt x="4744720" y="1181099"/>
                                </a:lnTo>
                                <a:lnTo>
                                  <a:pt x="4794250" y="1168399"/>
                                </a:lnTo>
                                <a:lnTo>
                                  <a:pt x="6618605" y="1168399"/>
                                </a:lnTo>
                                <a:lnTo>
                                  <a:pt x="6663690" y="1181099"/>
                                </a:lnTo>
                                <a:close/>
                                <a:moveTo>
                                  <a:pt x="6798310" y="1206499"/>
                                </a:moveTo>
                                <a:lnTo>
                                  <a:pt x="6395720" y="1206499"/>
                                </a:lnTo>
                                <a:lnTo>
                                  <a:pt x="6351270" y="1193799"/>
                                </a:lnTo>
                                <a:lnTo>
                                  <a:pt x="4645025" y="1193799"/>
                                </a:lnTo>
                                <a:lnTo>
                                  <a:pt x="4695190" y="1181099"/>
                                </a:lnTo>
                                <a:lnTo>
                                  <a:pt x="6708775" y="1181099"/>
                                </a:lnTo>
                                <a:lnTo>
                                  <a:pt x="6798310" y="1206499"/>
                                </a:lnTo>
                                <a:close/>
                                <a:moveTo>
                                  <a:pt x="5804535" y="1206499"/>
                                </a:moveTo>
                                <a:lnTo>
                                  <a:pt x="4545965" y="1206499"/>
                                </a:lnTo>
                                <a:lnTo>
                                  <a:pt x="4595495" y="1193799"/>
                                </a:lnTo>
                                <a:lnTo>
                                  <a:pt x="5850890" y="1193799"/>
                                </a:lnTo>
                                <a:lnTo>
                                  <a:pt x="5804535" y="1206499"/>
                                </a:lnTo>
                                <a:close/>
                                <a:moveTo>
                                  <a:pt x="5618480" y="1219199"/>
                                </a:moveTo>
                                <a:lnTo>
                                  <a:pt x="4396740" y="1219199"/>
                                </a:lnTo>
                                <a:lnTo>
                                  <a:pt x="4446905" y="1206499"/>
                                </a:lnTo>
                                <a:lnTo>
                                  <a:pt x="5664835" y="1206499"/>
                                </a:lnTo>
                                <a:lnTo>
                                  <a:pt x="5618480" y="1219199"/>
                                </a:lnTo>
                                <a:close/>
                                <a:moveTo>
                                  <a:pt x="7562850" y="1485899"/>
                                </a:moveTo>
                                <a:lnTo>
                                  <a:pt x="7527925" y="1473199"/>
                                </a:lnTo>
                                <a:lnTo>
                                  <a:pt x="7488555" y="1447799"/>
                                </a:lnTo>
                                <a:lnTo>
                                  <a:pt x="7409815" y="1422399"/>
                                </a:lnTo>
                                <a:lnTo>
                                  <a:pt x="7369810" y="1396999"/>
                                </a:lnTo>
                                <a:lnTo>
                                  <a:pt x="7001510" y="1282699"/>
                                </a:lnTo>
                                <a:lnTo>
                                  <a:pt x="6958965" y="1282699"/>
                                </a:lnTo>
                                <a:lnTo>
                                  <a:pt x="6874510" y="1257299"/>
                                </a:lnTo>
                                <a:lnTo>
                                  <a:pt x="6831965" y="1257299"/>
                                </a:lnTo>
                                <a:lnTo>
                                  <a:pt x="6746240" y="1231899"/>
                                </a:lnTo>
                                <a:lnTo>
                                  <a:pt x="6703060" y="1231899"/>
                                </a:lnTo>
                                <a:lnTo>
                                  <a:pt x="6659880" y="1219199"/>
                                </a:lnTo>
                                <a:lnTo>
                                  <a:pt x="6572250" y="1219199"/>
                                </a:lnTo>
                                <a:lnTo>
                                  <a:pt x="6528435" y="1206499"/>
                                </a:lnTo>
                                <a:lnTo>
                                  <a:pt x="6842760" y="1206499"/>
                                </a:lnTo>
                                <a:lnTo>
                                  <a:pt x="7315835" y="1346199"/>
                                </a:lnTo>
                                <a:lnTo>
                                  <a:pt x="7357110" y="1371599"/>
                                </a:lnTo>
                                <a:lnTo>
                                  <a:pt x="7439660" y="1396999"/>
                                </a:lnTo>
                                <a:lnTo>
                                  <a:pt x="7480300" y="1422399"/>
                                </a:lnTo>
                                <a:lnTo>
                                  <a:pt x="7520305" y="1435099"/>
                                </a:lnTo>
                                <a:lnTo>
                                  <a:pt x="7560310" y="1460499"/>
                                </a:lnTo>
                                <a:lnTo>
                                  <a:pt x="7562850" y="1460499"/>
                                </a:lnTo>
                                <a:lnTo>
                                  <a:pt x="7562850" y="1485899"/>
                                </a:lnTo>
                                <a:close/>
                                <a:moveTo>
                                  <a:pt x="5095875" y="1269999"/>
                                </a:moveTo>
                                <a:lnTo>
                                  <a:pt x="3950969" y="1269999"/>
                                </a:lnTo>
                                <a:lnTo>
                                  <a:pt x="4000500" y="1257299"/>
                                </a:lnTo>
                                <a:lnTo>
                                  <a:pt x="4198620" y="1244599"/>
                                </a:lnTo>
                                <a:lnTo>
                                  <a:pt x="4297680" y="1231899"/>
                                </a:lnTo>
                                <a:lnTo>
                                  <a:pt x="4347210" y="1219199"/>
                                </a:lnTo>
                                <a:lnTo>
                                  <a:pt x="5476875" y="1219199"/>
                                </a:lnTo>
                                <a:lnTo>
                                  <a:pt x="5429885" y="1231899"/>
                                </a:lnTo>
                                <a:lnTo>
                                  <a:pt x="5382260" y="1231899"/>
                                </a:lnTo>
                                <a:lnTo>
                                  <a:pt x="5334635" y="1244599"/>
                                </a:lnTo>
                                <a:lnTo>
                                  <a:pt x="5239385" y="1244599"/>
                                </a:lnTo>
                                <a:lnTo>
                                  <a:pt x="5191760" y="1257299"/>
                                </a:lnTo>
                                <a:lnTo>
                                  <a:pt x="5144135" y="1257299"/>
                                </a:lnTo>
                                <a:lnTo>
                                  <a:pt x="5095875" y="1269999"/>
                                </a:lnTo>
                                <a:close/>
                                <a:moveTo>
                                  <a:pt x="4999990" y="1282699"/>
                                </a:moveTo>
                                <a:lnTo>
                                  <a:pt x="3852545" y="1282699"/>
                                </a:lnTo>
                                <a:lnTo>
                                  <a:pt x="3901440" y="1269999"/>
                                </a:lnTo>
                                <a:lnTo>
                                  <a:pt x="5048250" y="1269999"/>
                                </a:lnTo>
                                <a:lnTo>
                                  <a:pt x="4999990" y="1282699"/>
                                </a:lnTo>
                                <a:close/>
                                <a:moveTo>
                                  <a:pt x="4903470" y="1295399"/>
                                </a:moveTo>
                                <a:lnTo>
                                  <a:pt x="3754120" y="1295399"/>
                                </a:lnTo>
                                <a:lnTo>
                                  <a:pt x="3803014" y="1282699"/>
                                </a:lnTo>
                                <a:lnTo>
                                  <a:pt x="4951730" y="1282699"/>
                                </a:lnTo>
                                <a:lnTo>
                                  <a:pt x="4903470" y="1295399"/>
                                </a:lnTo>
                                <a:close/>
                                <a:moveTo>
                                  <a:pt x="4806950" y="1308099"/>
                                </a:moveTo>
                                <a:lnTo>
                                  <a:pt x="3606800" y="1308099"/>
                                </a:lnTo>
                                <a:lnTo>
                                  <a:pt x="3655695" y="1295399"/>
                                </a:lnTo>
                                <a:lnTo>
                                  <a:pt x="4855210" y="1295399"/>
                                </a:lnTo>
                                <a:lnTo>
                                  <a:pt x="4806950" y="1308099"/>
                                </a:lnTo>
                                <a:close/>
                                <a:moveTo>
                                  <a:pt x="4660900" y="1333499"/>
                                </a:moveTo>
                                <a:lnTo>
                                  <a:pt x="3363595" y="1333499"/>
                                </a:lnTo>
                                <a:lnTo>
                                  <a:pt x="3411855" y="1320799"/>
                                </a:lnTo>
                                <a:lnTo>
                                  <a:pt x="3509010" y="1320799"/>
                                </a:lnTo>
                                <a:lnTo>
                                  <a:pt x="3557905" y="1308099"/>
                                </a:lnTo>
                                <a:lnTo>
                                  <a:pt x="4758055" y="1308099"/>
                                </a:lnTo>
                                <a:lnTo>
                                  <a:pt x="4660900" y="1333499"/>
                                </a:lnTo>
                                <a:close/>
                                <a:moveTo>
                                  <a:pt x="4563745" y="1346199"/>
                                </a:moveTo>
                                <a:lnTo>
                                  <a:pt x="3218815" y="1346199"/>
                                </a:lnTo>
                                <a:lnTo>
                                  <a:pt x="3267075" y="1333499"/>
                                </a:lnTo>
                                <a:lnTo>
                                  <a:pt x="4612640" y="1333499"/>
                                </a:lnTo>
                                <a:lnTo>
                                  <a:pt x="4563745" y="1346199"/>
                                </a:lnTo>
                                <a:close/>
                                <a:moveTo>
                                  <a:pt x="4384675" y="1371599"/>
                                </a:moveTo>
                                <a:lnTo>
                                  <a:pt x="2837815" y="1371599"/>
                                </a:lnTo>
                                <a:lnTo>
                                  <a:pt x="2884805" y="1358899"/>
                                </a:lnTo>
                                <a:lnTo>
                                  <a:pt x="3074670" y="1358899"/>
                                </a:lnTo>
                                <a:lnTo>
                                  <a:pt x="3122930" y="1346199"/>
                                </a:lnTo>
                                <a:lnTo>
                                  <a:pt x="4514850" y="1346199"/>
                                </a:lnTo>
                                <a:lnTo>
                                  <a:pt x="4465955" y="1358899"/>
                                </a:lnTo>
                                <a:lnTo>
                                  <a:pt x="4384675" y="1371599"/>
                                </a:lnTo>
                                <a:close/>
                                <a:moveTo>
                                  <a:pt x="2990850" y="1549399"/>
                                </a:moveTo>
                                <a:lnTo>
                                  <a:pt x="2021205" y="1549399"/>
                                </a:lnTo>
                                <a:lnTo>
                                  <a:pt x="1889760" y="1523999"/>
                                </a:lnTo>
                                <a:lnTo>
                                  <a:pt x="3187700" y="1523999"/>
                                </a:lnTo>
                                <a:lnTo>
                                  <a:pt x="3138170" y="1536699"/>
                                </a:lnTo>
                                <a:lnTo>
                                  <a:pt x="3039745" y="1536699"/>
                                </a:lnTo>
                                <a:lnTo>
                                  <a:pt x="2990850" y="1549399"/>
                                </a:lnTo>
                                <a:close/>
                                <a:moveTo>
                                  <a:pt x="2746375" y="1562099"/>
                                </a:moveTo>
                                <a:lnTo>
                                  <a:pt x="2212975" y="1562099"/>
                                </a:lnTo>
                                <a:lnTo>
                                  <a:pt x="2164715" y="1549399"/>
                                </a:lnTo>
                                <a:lnTo>
                                  <a:pt x="2795270" y="1549399"/>
                                </a:lnTo>
                                <a:lnTo>
                                  <a:pt x="2746375" y="1562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3454935" name="Forma libre: forma 313454935"/>
                        <wps:cNvSpPr/>
                        <wps:spPr>
                          <a:xfrm>
                            <a:off x="4408805" y="909319"/>
                            <a:ext cx="3154045" cy="437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437514" extrusionOk="0">
                                <a:moveTo>
                                  <a:pt x="0" y="242569"/>
                                </a:moveTo>
                                <a:lnTo>
                                  <a:pt x="386715" y="164464"/>
                                </a:lnTo>
                                <a:lnTo>
                                  <a:pt x="1313180" y="32384"/>
                                </a:lnTo>
                                <a:lnTo>
                                  <a:pt x="2429510" y="0"/>
                                </a:lnTo>
                                <a:lnTo>
                                  <a:pt x="2948940" y="120649"/>
                                </a:lnTo>
                                <a:lnTo>
                                  <a:pt x="1521460" y="120649"/>
                                </a:lnTo>
                                <a:lnTo>
                                  <a:pt x="0" y="242569"/>
                                </a:lnTo>
                                <a:close/>
                                <a:moveTo>
                                  <a:pt x="3154045" y="437514"/>
                                </a:moveTo>
                                <a:lnTo>
                                  <a:pt x="2574925" y="246379"/>
                                </a:lnTo>
                                <a:lnTo>
                                  <a:pt x="1521460" y="120649"/>
                                </a:lnTo>
                                <a:lnTo>
                                  <a:pt x="2948940" y="120649"/>
                                </a:lnTo>
                                <a:lnTo>
                                  <a:pt x="3154045" y="167639"/>
                                </a:lnTo>
                                <a:lnTo>
                                  <a:pt x="3154045" y="437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6290204" name="Forma libre: forma 1606290204"/>
                        <wps:cNvSpPr/>
                        <wps:spPr>
                          <a:xfrm>
                            <a:off x="3055620" y="393064"/>
                            <a:ext cx="4507230" cy="906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7230" h="906144" extrusionOk="0">
                                <a:moveTo>
                                  <a:pt x="0" y="905509"/>
                                </a:moveTo>
                                <a:lnTo>
                                  <a:pt x="2310765" y="296544"/>
                                </a:lnTo>
                                <a:lnTo>
                                  <a:pt x="2499360" y="247014"/>
                                </a:lnTo>
                                <a:lnTo>
                                  <a:pt x="2676525" y="204469"/>
                                </a:lnTo>
                                <a:lnTo>
                                  <a:pt x="2872105" y="160654"/>
                                </a:lnTo>
                                <a:lnTo>
                                  <a:pt x="3028315" y="128904"/>
                                </a:lnTo>
                                <a:lnTo>
                                  <a:pt x="3190875" y="98424"/>
                                </a:lnTo>
                                <a:lnTo>
                                  <a:pt x="3302000" y="79374"/>
                                </a:lnTo>
                                <a:lnTo>
                                  <a:pt x="3414395" y="62229"/>
                                </a:lnTo>
                                <a:lnTo>
                                  <a:pt x="3527425" y="45719"/>
                                </a:lnTo>
                                <a:lnTo>
                                  <a:pt x="3641725" y="31749"/>
                                </a:lnTo>
                                <a:lnTo>
                                  <a:pt x="3755390" y="20319"/>
                                </a:lnTo>
                                <a:lnTo>
                                  <a:pt x="3811905" y="15239"/>
                                </a:lnTo>
                                <a:lnTo>
                                  <a:pt x="3868420" y="10794"/>
                                </a:lnTo>
                                <a:lnTo>
                                  <a:pt x="3924935" y="6984"/>
                                </a:lnTo>
                                <a:lnTo>
                                  <a:pt x="3980815" y="4444"/>
                                </a:lnTo>
                                <a:lnTo>
                                  <a:pt x="4036695" y="1904"/>
                                </a:lnTo>
                                <a:lnTo>
                                  <a:pt x="4091305" y="634"/>
                                </a:lnTo>
                                <a:lnTo>
                                  <a:pt x="4145915" y="0"/>
                                </a:lnTo>
                                <a:lnTo>
                                  <a:pt x="4199890" y="0"/>
                                </a:lnTo>
                                <a:lnTo>
                                  <a:pt x="4253230" y="1269"/>
                                </a:lnTo>
                                <a:lnTo>
                                  <a:pt x="4305935" y="3174"/>
                                </a:lnTo>
                                <a:lnTo>
                                  <a:pt x="4357370" y="5714"/>
                                </a:lnTo>
                                <a:lnTo>
                                  <a:pt x="4408170" y="9524"/>
                                </a:lnTo>
                                <a:lnTo>
                                  <a:pt x="4458335" y="14604"/>
                                </a:lnTo>
                                <a:lnTo>
                                  <a:pt x="4507230" y="20319"/>
                                </a:lnTo>
                                <a:lnTo>
                                  <a:pt x="4507230" y="356869"/>
                                </a:lnTo>
                                <a:lnTo>
                                  <a:pt x="3906520" y="356869"/>
                                </a:lnTo>
                                <a:lnTo>
                                  <a:pt x="3210560" y="369569"/>
                                </a:lnTo>
                                <a:lnTo>
                                  <a:pt x="3058160" y="384174"/>
                                </a:lnTo>
                                <a:lnTo>
                                  <a:pt x="2905760" y="401954"/>
                                </a:lnTo>
                                <a:lnTo>
                                  <a:pt x="2701925" y="429259"/>
                                </a:lnTo>
                                <a:lnTo>
                                  <a:pt x="2499360" y="459739"/>
                                </a:lnTo>
                                <a:lnTo>
                                  <a:pt x="2195195" y="511809"/>
                                </a:lnTo>
                                <a:lnTo>
                                  <a:pt x="838835" y="775969"/>
                                </a:lnTo>
                                <a:lnTo>
                                  <a:pt x="541020" y="828674"/>
                                </a:lnTo>
                                <a:lnTo>
                                  <a:pt x="343535" y="859789"/>
                                </a:lnTo>
                                <a:lnTo>
                                  <a:pt x="196215" y="880744"/>
                                </a:lnTo>
                                <a:lnTo>
                                  <a:pt x="48895" y="899794"/>
                                </a:lnTo>
                                <a:lnTo>
                                  <a:pt x="0" y="905509"/>
                                </a:lnTo>
                                <a:close/>
                                <a:moveTo>
                                  <a:pt x="4507230" y="461644"/>
                                </a:moveTo>
                                <a:lnTo>
                                  <a:pt x="4379595" y="422274"/>
                                </a:lnTo>
                                <a:lnTo>
                                  <a:pt x="3906520" y="356869"/>
                                </a:lnTo>
                                <a:lnTo>
                                  <a:pt x="4507230" y="356869"/>
                                </a:lnTo>
                                <a:lnTo>
                                  <a:pt x="4507230" y="46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0194041" name="Forma libre: forma 1080194041"/>
                        <wps:cNvSpPr/>
                        <wps:spPr>
                          <a:xfrm>
                            <a:off x="3055620" y="571499"/>
                            <a:ext cx="4507230" cy="775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7230" h="775334" extrusionOk="0">
                                <a:moveTo>
                                  <a:pt x="6985" y="727074"/>
                                </a:moveTo>
                                <a:lnTo>
                                  <a:pt x="3809" y="727074"/>
                                </a:lnTo>
                                <a:lnTo>
                                  <a:pt x="0" y="727709"/>
                                </a:lnTo>
                                <a:lnTo>
                                  <a:pt x="6985" y="727074"/>
                                </a:lnTo>
                                <a:close/>
                                <a:moveTo>
                                  <a:pt x="4507230" y="616584"/>
                                </a:moveTo>
                                <a:lnTo>
                                  <a:pt x="4420870" y="579754"/>
                                </a:lnTo>
                                <a:lnTo>
                                  <a:pt x="4029075" y="476249"/>
                                </a:lnTo>
                                <a:lnTo>
                                  <a:pt x="3481070" y="424179"/>
                                </a:lnTo>
                                <a:lnTo>
                                  <a:pt x="3365500" y="422909"/>
                                </a:lnTo>
                                <a:lnTo>
                                  <a:pt x="3252470" y="422274"/>
                                </a:lnTo>
                                <a:lnTo>
                                  <a:pt x="3141980" y="422909"/>
                                </a:lnTo>
                                <a:lnTo>
                                  <a:pt x="3033395" y="424179"/>
                                </a:lnTo>
                                <a:lnTo>
                                  <a:pt x="2927985" y="426719"/>
                                </a:lnTo>
                                <a:lnTo>
                                  <a:pt x="2823845" y="429894"/>
                                </a:lnTo>
                                <a:lnTo>
                                  <a:pt x="2722245" y="433704"/>
                                </a:lnTo>
                                <a:lnTo>
                                  <a:pt x="2621915" y="438784"/>
                                </a:lnTo>
                                <a:lnTo>
                                  <a:pt x="2522855" y="444499"/>
                                </a:lnTo>
                                <a:lnTo>
                                  <a:pt x="2425065" y="450849"/>
                                </a:lnTo>
                                <a:lnTo>
                                  <a:pt x="2328545" y="458469"/>
                                </a:lnTo>
                                <a:lnTo>
                                  <a:pt x="2233295" y="466089"/>
                                </a:lnTo>
                                <a:lnTo>
                                  <a:pt x="2138680" y="474979"/>
                                </a:lnTo>
                                <a:lnTo>
                                  <a:pt x="2044700" y="484504"/>
                                </a:lnTo>
                                <a:lnTo>
                                  <a:pt x="1950719" y="495299"/>
                                </a:lnTo>
                                <a:lnTo>
                                  <a:pt x="1857375" y="506094"/>
                                </a:lnTo>
                                <a:lnTo>
                                  <a:pt x="1717040" y="523874"/>
                                </a:lnTo>
                                <a:lnTo>
                                  <a:pt x="1576070" y="542924"/>
                                </a:lnTo>
                                <a:lnTo>
                                  <a:pt x="1433830" y="563244"/>
                                </a:lnTo>
                                <a:lnTo>
                                  <a:pt x="1353820" y="581024"/>
                                </a:lnTo>
                                <a:lnTo>
                                  <a:pt x="2874645" y="458469"/>
                                </a:lnTo>
                                <a:lnTo>
                                  <a:pt x="3928110" y="584199"/>
                                </a:lnTo>
                                <a:lnTo>
                                  <a:pt x="4507230" y="775334"/>
                                </a:lnTo>
                                <a:lnTo>
                                  <a:pt x="4507230" y="616584"/>
                                </a:lnTo>
                                <a:close/>
                                <a:moveTo>
                                  <a:pt x="4507230" y="38734"/>
                                </a:moveTo>
                                <a:lnTo>
                                  <a:pt x="4445635" y="26034"/>
                                </a:lnTo>
                                <a:lnTo>
                                  <a:pt x="4087495" y="0"/>
                                </a:lnTo>
                                <a:lnTo>
                                  <a:pt x="3589655" y="34289"/>
                                </a:lnTo>
                                <a:lnTo>
                                  <a:pt x="3494405" y="48894"/>
                                </a:lnTo>
                                <a:lnTo>
                                  <a:pt x="3256915" y="88899"/>
                                </a:lnTo>
                                <a:lnTo>
                                  <a:pt x="361315" y="670559"/>
                                </a:lnTo>
                                <a:lnTo>
                                  <a:pt x="192405" y="701674"/>
                                </a:lnTo>
                                <a:lnTo>
                                  <a:pt x="137795" y="711199"/>
                                </a:lnTo>
                                <a:lnTo>
                                  <a:pt x="332105" y="683894"/>
                                </a:lnTo>
                                <a:lnTo>
                                  <a:pt x="526415" y="653414"/>
                                </a:lnTo>
                                <a:lnTo>
                                  <a:pt x="820420" y="601344"/>
                                </a:lnTo>
                                <a:lnTo>
                                  <a:pt x="2207895" y="332104"/>
                                </a:lnTo>
                                <a:lnTo>
                                  <a:pt x="2508250" y="280669"/>
                                </a:lnTo>
                                <a:lnTo>
                                  <a:pt x="2708910" y="250189"/>
                                </a:lnTo>
                                <a:lnTo>
                                  <a:pt x="2909570" y="223519"/>
                                </a:lnTo>
                                <a:lnTo>
                                  <a:pt x="3060065" y="206374"/>
                                </a:lnTo>
                                <a:lnTo>
                                  <a:pt x="3210560" y="191769"/>
                                </a:lnTo>
                                <a:lnTo>
                                  <a:pt x="3906520" y="179069"/>
                                </a:lnTo>
                                <a:lnTo>
                                  <a:pt x="4379595" y="244474"/>
                                </a:lnTo>
                                <a:lnTo>
                                  <a:pt x="4507230" y="283844"/>
                                </a:lnTo>
                                <a:lnTo>
                                  <a:pt x="4507230" y="179069"/>
                                </a:lnTo>
                                <a:lnTo>
                                  <a:pt x="4507230" y="38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F5FED3D" id="Grupo 4" o:spid="_x0000_s1035" style="position:absolute;margin-left:-85.5pt;margin-top:3.6pt;width:599.3pt;height:141.9pt;z-index:251661312" coordorigin="15645,28862" coordsize="75628,17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">
              <v:group id="Grupo 1239679878" o:spid="_x0000_s1036" style="position:absolute;left:15645;top:28862;width:75629;height:17869" coordorigin=",-6" coordsize="75628,17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">
                <v:rect id="Rectángulo 926286270" o:spid="_x0000_s1037" style="position:absolute;width:75628;height:1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" filled="f" stroked="f">
                  <v:textbox inset="2.53958mm,2.53958mm,2.53958mm,2.53958mm">
                    <w:txbxContent>
                      <w:p w14:paraId="43F42BFB" w14:textId="77777777" w:rsidR="007A1463" w:rsidRDefault="007A1463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1338841846" o:spid="_x0000_s1038" style="position:absolute;top:-6;width:75628;height:17862;visibility:visible;mso-wrap-style:square;v-text-anchor:middle" coordsize="7562850,1786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" path="m7562850,1785619l,1785619,,,642620,807084r1122045,524510l1806575,1337944r42545,5715l1891665,1349374r43180,5080l1978025,1358899r43180,4445l2065020,1367154r87630,5715l2241550,1377949r89535,2540l2421890,1382394r4961255,l7398385,1389379r41275,17145l7480300,1424939r40005,19050l7560945,1463674r1905,1270l7562850,1785619xm7383145,1382394r-4916170,l2559050,1382394r138430,-3175l2837815,1373504r141605,-7620l3170555,1351914r290195,-25400l4843780,1176019r296545,-25400l5337175,1137284r195580,-9525l5678170,1123314r144780,-1905l5918835,1122044r95250,1905l6109335,1127759r93980,4445l6296660,1139189r93345,8255l6435725,1151889r46355,5715l6527800,1163319r45720,5715l6618605,1176019r45720,6985l6709410,1190624r44450,8255l6798310,1207769r44450,8890l6887210,1226184r43815,10795l6974840,1247774r43815,11430l7061835,1271269r42545,12700l7147560,1296669r42545,13970l7232015,1325244r42545,14605l7315835,1355724r41910,16510l7383145,1382394xe" fillcolor="#0097b1" stroked="f">
                  <v:path arrowok="t" o:extrusionok="f"/>
                </v:shape>
                <v:shape id="Forma libre: forma 1272944236" o:spid="_x0000_s1039" style="position:absolute;top:13849;width:75628;height:4007;visibility:visible;mso-wrap-style:square;v-text-anchor:middle" coordsize="7562850,400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" path="m7562850,400049r-3295015,l5144770,177799r215900,-49530l5487035,100964,5612130,76834r82550,-14605l5777230,48894r81280,-12065l5939790,26669r80645,-8890l6061075,13969r40005,-3175l6141085,7619r40640,-2540l6221730,3174r40005,-1270l6301740,634,6341745,r40005,l6421755,r40005,1269l6502400,2539r40005,1905l6582410,6984r40005,3175l6663055,13969r40640,4445l6743700,22859r40640,5715l6824980,34289r62230,10795l6947535,55879r58420,12700l7063105,81279r55245,13970l7172325,110489r52070,15240l7275195,142239r48895,17145l7371080,176529r46355,18415l7461885,213994r42545,19685l7545705,253364r17145,8890l7562850,400049xm370840,400049l,400049,,120649r22225,20320l53975,169544r33020,27940l121285,224789r34925,27940l192405,280034r37465,27305l268605,334009r39370,26670l348615,386714r22225,13335xe" fillcolor="#004aac" stroked="f">
                  <v:path arrowok="t" o:extrusionok="f"/>
                </v:shape>
                <v:shape id="Forma libre: forma 310979798" o:spid="_x0000_s1040" style="position:absolute;top:-6;width:75628;height:15620;visibility:visible;mso-wrap-style:square;v-text-anchor:middle" coordsize="7562850,156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" path="m3285490,1523999r-1459865,l1763395,1511299r-238760,-50800l1304290,1409699r-52705,-25400l1200785,1371599r-50165,-25400l1101090,1333499r-48260,-25400l1005839,1282699r-46354,-12700l914400,1244599r-43815,-25400l827405,1193799r-42545,-25400l743585,1142999r-40640,-25400l663575,1092199r-38735,-25400l586740,1041399r-36830,-25400l513715,977899,478789,952499,443865,927099,410210,888999,377825,863599,345440,838199,313690,800099,283210,774699,253364,736599,224155,711199,195580,673099,167640,634999,140335,609599,114300,571499,88265,533399,62864,507999,38100,469899,13970,431799,,419099,,,642620,800099r1122045,520700l1806575,1333499r42545,l1891665,1346199r43180,l1978025,1358899r130810,l2152650,1371599r2232025,l4220845,1396999r-48896,l4123055,1409699r-49530,l3975100,1435099r-48895,l3876674,1447799r-48894,l3778250,1460499r-48895,l3679825,1473199r-49530,l3581400,1485899r-49530,l3482975,1498599r-49530,l3384550,1511299r-49530,l3285490,1523999xm6203315,1130299r-768350,l5483860,1117599r672465,l6203315,1130299xm6343015,1142999r-1104265,l5288280,1130299r1008380,l6343015,1142999xm6481445,1155699r-1439545,l5090795,1142999r1344930,l6481445,1155699xm6572885,1168399r-1679575,l4942840,1155699r1584960,l6572885,1168399xm6663690,1181099r-1918970,l4794250,1168399r1824355,l6663690,1181099xm6798310,1206499r-402590,l6351270,1193799r-1706245,l4695190,1181099r2013585,l6798310,1206499xm5804535,1206499r-1258570,l4595495,1193799r1255395,l5804535,1206499xm5618480,1219199r-1221740,l4446905,1206499r1217930,l5618480,1219199xm7562850,1485899r-34925,-12700l7488555,1447799r-78740,-25400l7369810,1396999,7001510,1282699r-42545,l6874510,1257299r-42545,l6746240,1231899r-43180,l6659880,1219199r-87630,l6528435,1206499r314325,l7315835,1346199r41275,25400l7439660,1396999r40640,25400l7520305,1435099r40005,25400l7562850,1460499r,25400xm5095875,1269999r-1144906,l4000500,1257299r198120,-12700l4297680,1231899r49530,-12700l5476875,1219199r-46990,12700l5382260,1231899r-47625,12700l5239385,1244599r-47625,12700l5144135,1257299r-48260,12700xm4999990,1282699r-1147445,l3901440,1269999r1146810,l4999990,1282699xm4903470,1295399r-1149350,l3803014,1282699r1148716,l4903470,1295399xm4806950,1308099r-1200150,l3655695,1295399r1199515,l4806950,1308099xm4660900,1333499r-1297305,l3411855,1320799r97155,l3557905,1308099r1200150,l4660900,1333499xm4563745,1346199r-1344930,l3267075,1333499r1345565,l4563745,1346199xm4384675,1371599r-1546860,l2884805,1358899r189865,l3122930,1346199r1391920,l4465955,1358899r-81280,12700xm2990850,1549399r-969645,l1889760,1523999r1297940,l3138170,1536699r-98425,l2990850,1549399xm2746375,1562099r-533400,l2164715,1549399r630555,l2746375,1562099xe" fillcolor="#8ccfda" stroked="f">
                  <v:path arrowok="t" o:extrusionok="f"/>
                </v:shape>
                <v:shape id="Forma libre: forma 313454935" o:spid="_x0000_s1041" style="position:absolute;left:44088;top:9093;width:31540;height:4375;visibility:visible;mso-wrap-style:square;v-text-anchor:middle" coordsize="3154045,437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" path="m,242569l386715,164464,1313180,32384,2429510,r519430,120649l1521460,120649,,242569xm3154045,437514l2574925,246379,1521460,120649r1427480,l3154045,167639r,269875xe" fillcolor="#004aac" stroked="f">
                  <v:path arrowok="t" o:extrusionok="f"/>
                </v:shape>
                <v:shape id="Forma libre: forma 1606290204" o:spid="_x0000_s1042" style="position:absolute;left:30556;top:3930;width:45072;height:9062;visibility:visible;mso-wrap-style:square;v-text-anchor:middle" coordsize="4507230,90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" path="m,905509l2310765,296544r188595,-49530l2676525,204469r195580,-43815l3028315,128904,3190875,98424,3302000,79374,3414395,62229,3527425,45719,3641725,31749,3755390,20319r56515,-5080l3868420,10794r56515,-3810l3980815,4444r55880,-2540l4091305,634,4145915,r53975,l4253230,1269r52705,1905l4357370,5714r50800,3810l4458335,14604r48895,5715l4507230,356869r-600710,l3210560,369569r-152400,14605l2905760,401954r-203835,27305l2499360,459739r-304165,52070l838835,775969,541020,828674,343535,859789,196215,880744,48895,899794,,905509xm4507230,461644l4379595,422274,3906520,356869r600710,l4507230,461644xe" fillcolor="#8ccfda" stroked="f">
                  <v:path arrowok="t" o:extrusionok="f"/>
                </v:shape>
                <v:shape id="Forma libre: forma 1080194041" o:spid="_x0000_s1043" style="position:absolute;left:30556;top:5714;width:45072;height:7754;visibility:visible;mso-wrap-style:square;v-text-anchor:middle" coordsize="4507230,77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" path="m6985,727074r-3176,l,727709r6985,-635xm4507230,616584r-86360,-36830l4029075,476249,3481070,424179r-115570,-1270l3252470,422274r-110490,635l3033395,424179r-105410,2540l2823845,429894r-101600,3810l2621915,438784r-99060,5715l2425065,450849r-96520,7620l2233295,466089r-94615,8890l2044700,484504r-93981,10795l1857375,506094r-140335,17780l1576070,542924r-142240,20320l1353820,581024,2874645,458469,3928110,584199r579120,191135l4507230,616584xm4507230,38734l4445635,26034,4087495,,3589655,34289r-95250,14605l3256915,88899,361315,670559,192405,701674r-54610,9525l332105,683894,526415,653414,820420,601344,2207895,332104r300355,-51435l2708910,250189r200660,-26670l3060065,206374r150495,-14605l3906520,179069r473075,65405l4507230,283844r,-104775l4507230,38734xe" fillcolor="#0097b1" stroked="f">
                  <v:path arrowok="t" o:extrusionok="f"/>
                </v:shape>
              </v:group>
            </v:group>
          </w:pict>
        </mc:Fallback>
      </mc:AlternateContent>
    </w:r>
  </w:p>
  <w:p w14:paraId="6EDDF9AC" w14:textId="77777777" w:rsidR="007A1463" w:rsidRDefault="007A1463"/>
  <w:p w14:paraId="54C039AA" w14:textId="77777777" w:rsidR="007A1463" w:rsidRDefault="007A1463"/>
  <w:p w14:paraId="6D710419" w14:textId="77777777" w:rsidR="007A1463" w:rsidRDefault="007A1463"/>
  <w:p w14:paraId="23B72F04" w14:textId="77777777" w:rsidR="007A1463" w:rsidRDefault="007A1463"/>
  <w:p w14:paraId="459370B6" w14:textId="77777777" w:rsidR="007A1463" w:rsidRDefault="007A1463"/>
  <w:p w14:paraId="4457E22A" w14:textId="77777777" w:rsidR="007A1463" w:rsidRDefault="007A1463"/>
  <w:p w14:paraId="7A8C3C3F" w14:textId="77777777" w:rsidR="007A1463" w:rsidRDefault="007A1463"/>
  <w:p w14:paraId="70F038AA" w14:textId="77777777" w:rsidR="007A1463" w:rsidRDefault="007A1463"/>
  <w:p w14:paraId="4ABAD4A8" w14:textId="77777777" w:rsidR="007A1463" w:rsidRDefault="007A146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40BC4" w14:textId="77777777" w:rsidR="007A1463" w:rsidRDefault="00E02453"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209ADD0" wp14:editId="685DBB09">
              <wp:simplePos x="0" y="0"/>
              <wp:positionH relativeFrom="column">
                <wp:posOffset>-1090837</wp:posOffset>
              </wp:positionH>
              <wp:positionV relativeFrom="paragraph">
                <wp:posOffset>47625</wp:posOffset>
              </wp:positionV>
              <wp:extent cx="7611151" cy="1802136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1151" cy="1802136"/>
                        <a:chOff x="1564575" y="2886225"/>
                        <a:chExt cx="7562850" cy="1786900"/>
                      </a:xfrm>
                    </wpg:grpSpPr>
                    <wpg:grpSp>
                      <wpg:cNvPr id="1603122540" name="Grupo 1603122540"/>
                      <wpg:cNvGrpSpPr/>
                      <wpg:grpSpPr>
                        <a:xfrm>
                          <a:off x="1564575" y="2886239"/>
                          <a:ext cx="7562850" cy="1786884"/>
                          <a:chOff x="0" y="-634"/>
                          <a:chExt cx="7562850" cy="1786884"/>
                        </a:xfrm>
                      </wpg:grpSpPr>
                      <wps:wsp>
                        <wps:cNvPr id="2012288565" name="Rectángulo 2012288565"/>
                        <wps:cNvSpPr/>
                        <wps:spPr>
                          <a:xfrm>
                            <a:off x="0" y="0"/>
                            <a:ext cx="7562850" cy="17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7F3885" w14:textId="77777777" w:rsidR="007A1463" w:rsidRDefault="007A146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9150034" name="Forma libre: forma 659150034"/>
                        <wps:cNvSpPr/>
                        <wps:spPr>
                          <a:xfrm>
                            <a:off x="0" y="-634"/>
                            <a:ext cx="7562850" cy="17862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786254" extrusionOk="0">
                                <a:moveTo>
                                  <a:pt x="7562850" y="1785619"/>
                                </a:moveTo>
                                <a:lnTo>
                                  <a:pt x="0" y="1785619"/>
                                </a:lnTo>
                                <a:lnTo>
                                  <a:pt x="0" y="0"/>
                                </a:lnTo>
                                <a:lnTo>
                                  <a:pt x="642620" y="807084"/>
                                </a:lnTo>
                                <a:lnTo>
                                  <a:pt x="1764665" y="1331594"/>
                                </a:lnTo>
                                <a:lnTo>
                                  <a:pt x="1806575" y="1337944"/>
                                </a:lnTo>
                                <a:lnTo>
                                  <a:pt x="1849120" y="1343659"/>
                                </a:lnTo>
                                <a:lnTo>
                                  <a:pt x="1891665" y="1349374"/>
                                </a:lnTo>
                                <a:lnTo>
                                  <a:pt x="1934845" y="1354454"/>
                                </a:lnTo>
                                <a:lnTo>
                                  <a:pt x="1978025" y="1358899"/>
                                </a:lnTo>
                                <a:lnTo>
                                  <a:pt x="2021205" y="1363344"/>
                                </a:lnTo>
                                <a:lnTo>
                                  <a:pt x="2065020" y="1367154"/>
                                </a:lnTo>
                                <a:lnTo>
                                  <a:pt x="2152650" y="1372869"/>
                                </a:lnTo>
                                <a:lnTo>
                                  <a:pt x="2241550" y="1377949"/>
                                </a:lnTo>
                                <a:lnTo>
                                  <a:pt x="2331085" y="1380489"/>
                                </a:lnTo>
                                <a:lnTo>
                                  <a:pt x="2421890" y="1382394"/>
                                </a:lnTo>
                                <a:lnTo>
                                  <a:pt x="7383145" y="1382394"/>
                                </a:lnTo>
                                <a:lnTo>
                                  <a:pt x="7398385" y="1389379"/>
                                </a:lnTo>
                                <a:lnTo>
                                  <a:pt x="7439660" y="1406524"/>
                                </a:lnTo>
                                <a:lnTo>
                                  <a:pt x="7480300" y="1424939"/>
                                </a:lnTo>
                                <a:lnTo>
                                  <a:pt x="7520305" y="1443989"/>
                                </a:lnTo>
                                <a:lnTo>
                                  <a:pt x="7560945" y="1463674"/>
                                </a:lnTo>
                                <a:lnTo>
                                  <a:pt x="7562850" y="1464944"/>
                                </a:lnTo>
                                <a:lnTo>
                                  <a:pt x="7562850" y="1785619"/>
                                </a:lnTo>
                                <a:close/>
                                <a:moveTo>
                                  <a:pt x="7383145" y="1382394"/>
                                </a:moveTo>
                                <a:lnTo>
                                  <a:pt x="2466975" y="1382394"/>
                                </a:lnTo>
                                <a:lnTo>
                                  <a:pt x="2559050" y="1382394"/>
                                </a:lnTo>
                                <a:lnTo>
                                  <a:pt x="2697480" y="1379219"/>
                                </a:lnTo>
                                <a:lnTo>
                                  <a:pt x="2837815" y="1373504"/>
                                </a:lnTo>
                                <a:lnTo>
                                  <a:pt x="2979420" y="1365884"/>
                                </a:lnTo>
                                <a:lnTo>
                                  <a:pt x="3170555" y="1351914"/>
                                </a:lnTo>
                                <a:lnTo>
                                  <a:pt x="3460750" y="1326514"/>
                                </a:lnTo>
                                <a:lnTo>
                                  <a:pt x="4843780" y="1176019"/>
                                </a:lnTo>
                                <a:lnTo>
                                  <a:pt x="5140325" y="1150619"/>
                                </a:lnTo>
                                <a:lnTo>
                                  <a:pt x="5337175" y="1137284"/>
                                </a:lnTo>
                                <a:lnTo>
                                  <a:pt x="5532755" y="1127759"/>
                                </a:lnTo>
                                <a:lnTo>
                                  <a:pt x="5678170" y="1123314"/>
                                </a:lnTo>
                                <a:lnTo>
                                  <a:pt x="5822950" y="1121409"/>
                                </a:lnTo>
                                <a:lnTo>
                                  <a:pt x="5918835" y="1122044"/>
                                </a:lnTo>
                                <a:lnTo>
                                  <a:pt x="6014085" y="1123949"/>
                                </a:lnTo>
                                <a:lnTo>
                                  <a:pt x="6109335" y="1127759"/>
                                </a:lnTo>
                                <a:lnTo>
                                  <a:pt x="6203315" y="1132204"/>
                                </a:lnTo>
                                <a:lnTo>
                                  <a:pt x="6296660" y="1139189"/>
                                </a:lnTo>
                                <a:lnTo>
                                  <a:pt x="6390005" y="1147444"/>
                                </a:lnTo>
                                <a:lnTo>
                                  <a:pt x="6435725" y="1151889"/>
                                </a:lnTo>
                                <a:lnTo>
                                  <a:pt x="6482080" y="1157604"/>
                                </a:lnTo>
                                <a:lnTo>
                                  <a:pt x="6527800" y="1163319"/>
                                </a:lnTo>
                                <a:lnTo>
                                  <a:pt x="6573520" y="1169034"/>
                                </a:lnTo>
                                <a:lnTo>
                                  <a:pt x="6618605" y="1176019"/>
                                </a:lnTo>
                                <a:lnTo>
                                  <a:pt x="6664325" y="1183004"/>
                                </a:lnTo>
                                <a:lnTo>
                                  <a:pt x="6709410" y="1190624"/>
                                </a:lnTo>
                                <a:lnTo>
                                  <a:pt x="6753860" y="1198879"/>
                                </a:lnTo>
                                <a:lnTo>
                                  <a:pt x="6798310" y="1207769"/>
                                </a:lnTo>
                                <a:lnTo>
                                  <a:pt x="6842760" y="1216659"/>
                                </a:lnTo>
                                <a:lnTo>
                                  <a:pt x="6887210" y="1226184"/>
                                </a:lnTo>
                                <a:lnTo>
                                  <a:pt x="6931025" y="1236979"/>
                                </a:lnTo>
                                <a:lnTo>
                                  <a:pt x="6974840" y="1247774"/>
                                </a:lnTo>
                                <a:lnTo>
                                  <a:pt x="7018655" y="1259204"/>
                                </a:lnTo>
                                <a:lnTo>
                                  <a:pt x="7061835" y="1271269"/>
                                </a:lnTo>
                                <a:lnTo>
                                  <a:pt x="7104380" y="1283969"/>
                                </a:lnTo>
                                <a:lnTo>
                                  <a:pt x="7147560" y="1296669"/>
                                </a:lnTo>
                                <a:lnTo>
                                  <a:pt x="7190105" y="1310639"/>
                                </a:lnTo>
                                <a:lnTo>
                                  <a:pt x="7232015" y="1325244"/>
                                </a:lnTo>
                                <a:lnTo>
                                  <a:pt x="7274560" y="1339849"/>
                                </a:lnTo>
                                <a:lnTo>
                                  <a:pt x="7315835" y="1355724"/>
                                </a:lnTo>
                                <a:lnTo>
                                  <a:pt x="7357745" y="1372234"/>
                                </a:lnTo>
                                <a:lnTo>
                                  <a:pt x="7383145" y="1382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602090" name="Forma libre: forma 68602090"/>
                        <wps:cNvSpPr/>
                        <wps:spPr>
                          <a:xfrm>
                            <a:off x="0" y="1384934"/>
                            <a:ext cx="7562850" cy="4006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00684" extrusionOk="0">
                                <a:moveTo>
                                  <a:pt x="7562850" y="400049"/>
                                </a:moveTo>
                                <a:lnTo>
                                  <a:pt x="4267835" y="400049"/>
                                </a:lnTo>
                                <a:lnTo>
                                  <a:pt x="5144770" y="177799"/>
                                </a:lnTo>
                                <a:lnTo>
                                  <a:pt x="5360670" y="128269"/>
                                </a:lnTo>
                                <a:lnTo>
                                  <a:pt x="5487035" y="100964"/>
                                </a:lnTo>
                                <a:lnTo>
                                  <a:pt x="5612130" y="76834"/>
                                </a:lnTo>
                                <a:lnTo>
                                  <a:pt x="5694680" y="62229"/>
                                </a:lnTo>
                                <a:lnTo>
                                  <a:pt x="5777230" y="48894"/>
                                </a:lnTo>
                                <a:lnTo>
                                  <a:pt x="5858510" y="36829"/>
                                </a:lnTo>
                                <a:lnTo>
                                  <a:pt x="5939790" y="26669"/>
                                </a:lnTo>
                                <a:lnTo>
                                  <a:pt x="6020435" y="17779"/>
                                </a:lnTo>
                                <a:lnTo>
                                  <a:pt x="6061075" y="13969"/>
                                </a:lnTo>
                                <a:lnTo>
                                  <a:pt x="6101080" y="10794"/>
                                </a:lnTo>
                                <a:lnTo>
                                  <a:pt x="6141085" y="7619"/>
                                </a:lnTo>
                                <a:lnTo>
                                  <a:pt x="6181725" y="5079"/>
                                </a:lnTo>
                                <a:lnTo>
                                  <a:pt x="6221730" y="3174"/>
                                </a:lnTo>
                                <a:lnTo>
                                  <a:pt x="6261735" y="1904"/>
                                </a:lnTo>
                                <a:lnTo>
                                  <a:pt x="6301740" y="634"/>
                                </a:lnTo>
                                <a:lnTo>
                                  <a:pt x="6341745" y="0"/>
                                </a:lnTo>
                                <a:lnTo>
                                  <a:pt x="6381750" y="0"/>
                                </a:lnTo>
                                <a:lnTo>
                                  <a:pt x="6421755" y="0"/>
                                </a:lnTo>
                                <a:lnTo>
                                  <a:pt x="6461760" y="1269"/>
                                </a:lnTo>
                                <a:lnTo>
                                  <a:pt x="6502400" y="2539"/>
                                </a:lnTo>
                                <a:lnTo>
                                  <a:pt x="6542405" y="4444"/>
                                </a:lnTo>
                                <a:lnTo>
                                  <a:pt x="6582410" y="6984"/>
                                </a:lnTo>
                                <a:lnTo>
                                  <a:pt x="6622415" y="10159"/>
                                </a:lnTo>
                                <a:lnTo>
                                  <a:pt x="6663055" y="13969"/>
                                </a:lnTo>
                                <a:lnTo>
                                  <a:pt x="6703695" y="18414"/>
                                </a:lnTo>
                                <a:lnTo>
                                  <a:pt x="6743700" y="22859"/>
                                </a:lnTo>
                                <a:lnTo>
                                  <a:pt x="6784340" y="28574"/>
                                </a:lnTo>
                                <a:lnTo>
                                  <a:pt x="6824980" y="34289"/>
                                </a:lnTo>
                                <a:lnTo>
                                  <a:pt x="6887210" y="45084"/>
                                </a:lnTo>
                                <a:lnTo>
                                  <a:pt x="6947535" y="55879"/>
                                </a:lnTo>
                                <a:lnTo>
                                  <a:pt x="7005955" y="68579"/>
                                </a:lnTo>
                                <a:lnTo>
                                  <a:pt x="7063105" y="81279"/>
                                </a:lnTo>
                                <a:lnTo>
                                  <a:pt x="7118350" y="95249"/>
                                </a:lnTo>
                                <a:lnTo>
                                  <a:pt x="7172325" y="110489"/>
                                </a:lnTo>
                                <a:lnTo>
                                  <a:pt x="7224395" y="125729"/>
                                </a:lnTo>
                                <a:lnTo>
                                  <a:pt x="7275195" y="142239"/>
                                </a:lnTo>
                                <a:lnTo>
                                  <a:pt x="7324090" y="159384"/>
                                </a:lnTo>
                                <a:lnTo>
                                  <a:pt x="7371080" y="176529"/>
                                </a:lnTo>
                                <a:lnTo>
                                  <a:pt x="7417435" y="194944"/>
                                </a:lnTo>
                                <a:lnTo>
                                  <a:pt x="7461885" y="213994"/>
                                </a:lnTo>
                                <a:lnTo>
                                  <a:pt x="7504430" y="233679"/>
                                </a:lnTo>
                                <a:lnTo>
                                  <a:pt x="7545705" y="253364"/>
                                </a:lnTo>
                                <a:lnTo>
                                  <a:pt x="7562850" y="262254"/>
                                </a:lnTo>
                                <a:lnTo>
                                  <a:pt x="7562850" y="400049"/>
                                </a:lnTo>
                                <a:close/>
                                <a:moveTo>
                                  <a:pt x="370840" y="400049"/>
                                </a:moveTo>
                                <a:lnTo>
                                  <a:pt x="0" y="400049"/>
                                </a:lnTo>
                                <a:lnTo>
                                  <a:pt x="0" y="120649"/>
                                </a:lnTo>
                                <a:lnTo>
                                  <a:pt x="22225" y="140969"/>
                                </a:lnTo>
                                <a:lnTo>
                                  <a:pt x="53975" y="169544"/>
                                </a:lnTo>
                                <a:lnTo>
                                  <a:pt x="86995" y="197484"/>
                                </a:lnTo>
                                <a:lnTo>
                                  <a:pt x="121285" y="224789"/>
                                </a:lnTo>
                                <a:lnTo>
                                  <a:pt x="156210" y="252729"/>
                                </a:lnTo>
                                <a:lnTo>
                                  <a:pt x="192405" y="280034"/>
                                </a:lnTo>
                                <a:lnTo>
                                  <a:pt x="229870" y="307339"/>
                                </a:lnTo>
                                <a:lnTo>
                                  <a:pt x="268605" y="334009"/>
                                </a:lnTo>
                                <a:lnTo>
                                  <a:pt x="307975" y="360679"/>
                                </a:lnTo>
                                <a:lnTo>
                                  <a:pt x="348615" y="386714"/>
                                </a:lnTo>
                                <a:lnTo>
                                  <a:pt x="370840" y="400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2079503" name="Forma libre: forma 662079503"/>
                        <wps:cNvSpPr/>
                        <wps:spPr>
                          <a:xfrm>
                            <a:off x="0" y="-634"/>
                            <a:ext cx="7562850" cy="15620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562099" extrusionOk="0">
                                <a:moveTo>
                                  <a:pt x="3285490" y="1523999"/>
                                </a:moveTo>
                                <a:lnTo>
                                  <a:pt x="1825625" y="1523999"/>
                                </a:lnTo>
                                <a:lnTo>
                                  <a:pt x="1763395" y="1511299"/>
                                </a:lnTo>
                                <a:lnTo>
                                  <a:pt x="1524635" y="1460499"/>
                                </a:lnTo>
                                <a:lnTo>
                                  <a:pt x="1304290" y="1409699"/>
                                </a:lnTo>
                                <a:lnTo>
                                  <a:pt x="1251585" y="1384299"/>
                                </a:lnTo>
                                <a:lnTo>
                                  <a:pt x="1200785" y="1371599"/>
                                </a:lnTo>
                                <a:lnTo>
                                  <a:pt x="1150620" y="1346199"/>
                                </a:lnTo>
                                <a:lnTo>
                                  <a:pt x="1101090" y="1333499"/>
                                </a:lnTo>
                                <a:lnTo>
                                  <a:pt x="1052830" y="1308099"/>
                                </a:lnTo>
                                <a:lnTo>
                                  <a:pt x="1005839" y="1282699"/>
                                </a:lnTo>
                                <a:lnTo>
                                  <a:pt x="959485" y="1269999"/>
                                </a:lnTo>
                                <a:lnTo>
                                  <a:pt x="914400" y="1244599"/>
                                </a:lnTo>
                                <a:lnTo>
                                  <a:pt x="870585" y="1219199"/>
                                </a:lnTo>
                                <a:lnTo>
                                  <a:pt x="827405" y="1193799"/>
                                </a:lnTo>
                                <a:lnTo>
                                  <a:pt x="784860" y="1168399"/>
                                </a:lnTo>
                                <a:lnTo>
                                  <a:pt x="743585" y="1142999"/>
                                </a:lnTo>
                                <a:lnTo>
                                  <a:pt x="702945" y="1117599"/>
                                </a:lnTo>
                                <a:lnTo>
                                  <a:pt x="663575" y="1092199"/>
                                </a:lnTo>
                                <a:lnTo>
                                  <a:pt x="624840" y="1066799"/>
                                </a:lnTo>
                                <a:lnTo>
                                  <a:pt x="586740" y="1041399"/>
                                </a:lnTo>
                                <a:lnTo>
                                  <a:pt x="549910" y="1015999"/>
                                </a:lnTo>
                                <a:lnTo>
                                  <a:pt x="513715" y="977899"/>
                                </a:lnTo>
                                <a:lnTo>
                                  <a:pt x="478789" y="952499"/>
                                </a:lnTo>
                                <a:lnTo>
                                  <a:pt x="443865" y="927099"/>
                                </a:lnTo>
                                <a:lnTo>
                                  <a:pt x="410210" y="888999"/>
                                </a:lnTo>
                                <a:lnTo>
                                  <a:pt x="377825" y="863599"/>
                                </a:lnTo>
                                <a:lnTo>
                                  <a:pt x="345440" y="838199"/>
                                </a:lnTo>
                                <a:lnTo>
                                  <a:pt x="313690" y="800099"/>
                                </a:lnTo>
                                <a:lnTo>
                                  <a:pt x="283210" y="774699"/>
                                </a:lnTo>
                                <a:lnTo>
                                  <a:pt x="253364" y="736599"/>
                                </a:lnTo>
                                <a:lnTo>
                                  <a:pt x="224155" y="711199"/>
                                </a:lnTo>
                                <a:lnTo>
                                  <a:pt x="195580" y="673099"/>
                                </a:lnTo>
                                <a:lnTo>
                                  <a:pt x="167640" y="634999"/>
                                </a:lnTo>
                                <a:lnTo>
                                  <a:pt x="140335" y="609599"/>
                                </a:lnTo>
                                <a:lnTo>
                                  <a:pt x="114300" y="571499"/>
                                </a:lnTo>
                                <a:lnTo>
                                  <a:pt x="88265" y="533399"/>
                                </a:lnTo>
                                <a:lnTo>
                                  <a:pt x="62864" y="507999"/>
                                </a:lnTo>
                                <a:lnTo>
                                  <a:pt x="38100" y="469899"/>
                                </a:lnTo>
                                <a:lnTo>
                                  <a:pt x="13970" y="431799"/>
                                </a:ln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642620" y="800099"/>
                                </a:lnTo>
                                <a:lnTo>
                                  <a:pt x="1764665" y="1320799"/>
                                </a:lnTo>
                                <a:lnTo>
                                  <a:pt x="1806575" y="1333499"/>
                                </a:lnTo>
                                <a:lnTo>
                                  <a:pt x="1849120" y="1333499"/>
                                </a:lnTo>
                                <a:lnTo>
                                  <a:pt x="1891665" y="1346199"/>
                                </a:lnTo>
                                <a:lnTo>
                                  <a:pt x="1934845" y="1346199"/>
                                </a:lnTo>
                                <a:lnTo>
                                  <a:pt x="1978025" y="1358899"/>
                                </a:lnTo>
                                <a:lnTo>
                                  <a:pt x="2108835" y="1358899"/>
                                </a:lnTo>
                                <a:lnTo>
                                  <a:pt x="2152650" y="1371599"/>
                                </a:lnTo>
                                <a:lnTo>
                                  <a:pt x="4384675" y="1371599"/>
                                </a:lnTo>
                                <a:lnTo>
                                  <a:pt x="4220845" y="1396999"/>
                                </a:lnTo>
                                <a:lnTo>
                                  <a:pt x="4171949" y="1396999"/>
                                </a:lnTo>
                                <a:lnTo>
                                  <a:pt x="4123055" y="1409699"/>
                                </a:lnTo>
                                <a:lnTo>
                                  <a:pt x="4073525" y="1409699"/>
                                </a:lnTo>
                                <a:lnTo>
                                  <a:pt x="3975100" y="1435099"/>
                                </a:lnTo>
                                <a:lnTo>
                                  <a:pt x="3926205" y="1435099"/>
                                </a:lnTo>
                                <a:lnTo>
                                  <a:pt x="3876674" y="1447799"/>
                                </a:lnTo>
                                <a:lnTo>
                                  <a:pt x="3827780" y="1447799"/>
                                </a:lnTo>
                                <a:lnTo>
                                  <a:pt x="3778250" y="1460499"/>
                                </a:lnTo>
                                <a:lnTo>
                                  <a:pt x="3729355" y="1460499"/>
                                </a:lnTo>
                                <a:lnTo>
                                  <a:pt x="3679825" y="1473199"/>
                                </a:lnTo>
                                <a:lnTo>
                                  <a:pt x="3630295" y="1473199"/>
                                </a:lnTo>
                                <a:lnTo>
                                  <a:pt x="3581400" y="1485899"/>
                                </a:lnTo>
                                <a:lnTo>
                                  <a:pt x="3531870" y="1485899"/>
                                </a:lnTo>
                                <a:lnTo>
                                  <a:pt x="3482975" y="1498599"/>
                                </a:lnTo>
                                <a:lnTo>
                                  <a:pt x="3433445" y="1498599"/>
                                </a:lnTo>
                                <a:lnTo>
                                  <a:pt x="3384550" y="1511299"/>
                                </a:lnTo>
                                <a:lnTo>
                                  <a:pt x="3335020" y="1511299"/>
                                </a:lnTo>
                                <a:lnTo>
                                  <a:pt x="3285490" y="1523999"/>
                                </a:lnTo>
                                <a:close/>
                                <a:moveTo>
                                  <a:pt x="6203315" y="1130299"/>
                                </a:moveTo>
                                <a:lnTo>
                                  <a:pt x="5434965" y="1130299"/>
                                </a:lnTo>
                                <a:lnTo>
                                  <a:pt x="5483860" y="1117599"/>
                                </a:lnTo>
                                <a:lnTo>
                                  <a:pt x="6156325" y="1117599"/>
                                </a:lnTo>
                                <a:lnTo>
                                  <a:pt x="6203315" y="1130299"/>
                                </a:lnTo>
                                <a:close/>
                                <a:moveTo>
                                  <a:pt x="6343015" y="1142999"/>
                                </a:moveTo>
                                <a:lnTo>
                                  <a:pt x="5238750" y="1142999"/>
                                </a:lnTo>
                                <a:lnTo>
                                  <a:pt x="5288280" y="1130299"/>
                                </a:lnTo>
                                <a:lnTo>
                                  <a:pt x="6296660" y="1130299"/>
                                </a:lnTo>
                                <a:lnTo>
                                  <a:pt x="6343015" y="1142999"/>
                                </a:lnTo>
                                <a:close/>
                                <a:moveTo>
                                  <a:pt x="6481445" y="1155699"/>
                                </a:moveTo>
                                <a:lnTo>
                                  <a:pt x="5041900" y="1155699"/>
                                </a:lnTo>
                                <a:lnTo>
                                  <a:pt x="5090795" y="1142999"/>
                                </a:lnTo>
                                <a:lnTo>
                                  <a:pt x="6435725" y="1142999"/>
                                </a:lnTo>
                                <a:lnTo>
                                  <a:pt x="6481445" y="1155699"/>
                                </a:lnTo>
                                <a:close/>
                                <a:moveTo>
                                  <a:pt x="6572885" y="1168399"/>
                                </a:moveTo>
                                <a:lnTo>
                                  <a:pt x="4893310" y="1168399"/>
                                </a:lnTo>
                                <a:lnTo>
                                  <a:pt x="4942840" y="1155699"/>
                                </a:lnTo>
                                <a:lnTo>
                                  <a:pt x="6527800" y="1155699"/>
                                </a:lnTo>
                                <a:lnTo>
                                  <a:pt x="6572885" y="1168399"/>
                                </a:lnTo>
                                <a:close/>
                                <a:moveTo>
                                  <a:pt x="6663690" y="1181099"/>
                                </a:moveTo>
                                <a:lnTo>
                                  <a:pt x="4744720" y="1181099"/>
                                </a:lnTo>
                                <a:lnTo>
                                  <a:pt x="4794250" y="1168399"/>
                                </a:lnTo>
                                <a:lnTo>
                                  <a:pt x="6618605" y="1168399"/>
                                </a:lnTo>
                                <a:lnTo>
                                  <a:pt x="6663690" y="1181099"/>
                                </a:lnTo>
                                <a:close/>
                                <a:moveTo>
                                  <a:pt x="6798310" y="1206499"/>
                                </a:moveTo>
                                <a:lnTo>
                                  <a:pt x="6395720" y="1206499"/>
                                </a:lnTo>
                                <a:lnTo>
                                  <a:pt x="6351270" y="1193799"/>
                                </a:lnTo>
                                <a:lnTo>
                                  <a:pt x="4645025" y="1193799"/>
                                </a:lnTo>
                                <a:lnTo>
                                  <a:pt x="4695190" y="1181099"/>
                                </a:lnTo>
                                <a:lnTo>
                                  <a:pt x="6708775" y="1181099"/>
                                </a:lnTo>
                                <a:lnTo>
                                  <a:pt x="6798310" y="1206499"/>
                                </a:lnTo>
                                <a:close/>
                                <a:moveTo>
                                  <a:pt x="5804535" y="1206499"/>
                                </a:moveTo>
                                <a:lnTo>
                                  <a:pt x="4545965" y="1206499"/>
                                </a:lnTo>
                                <a:lnTo>
                                  <a:pt x="4595495" y="1193799"/>
                                </a:lnTo>
                                <a:lnTo>
                                  <a:pt x="5850890" y="1193799"/>
                                </a:lnTo>
                                <a:lnTo>
                                  <a:pt x="5804535" y="1206499"/>
                                </a:lnTo>
                                <a:close/>
                                <a:moveTo>
                                  <a:pt x="5618480" y="1219199"/>
                                </a:moveTo>
                                <a:lnTo>
                                  <a:pt x="4396740" y="1219199"/>
                                </a:lnTo>
                                <a:lnTo>
                                  <a:pt x="4446905" y="1206499"/>
                                </a:lnTo>
                                <a:lnTo>
                                  <a:pt x="5664835" y="1206499"/>
                                </a:lnTo>
                                <a:lnTo>
                                  <a:pt x="5618480" y="1219199"/>
                                </a:lnTo>
                                <a:close/>
                                <a:moveTo>
                                  <a:pt x="7562850" y="1485899"/>
                                </a:moveTo>
                                <a:lnTo>
                                  <a:pt x="7527925" y="1473199"/>
                                </a:lnTo>
                                <a:lnTo>
                                  <a:pt x="7488555" y="1447799"/>
                                </a:lnTo>
                                <a:lnTo>
                                  <a:pt x="7409815" y="1422399"/>
                                </a:lnTo>
                                <a:lnTo>
                                  <a:pt x="7369810" y="1396999"/>
                                </a:lnTo>
                                <a:lnTo>
                                  <a:pt x="7001510" y="1282699"/>
                                </a:lnTo>
                                <a:lnTo>
                                  <a:pt x="6958965" y="1282699"/>
                                </a:lnTo>
                                <a:lnTo>
                                  <a:pt x="6874510" y="1257299"/>
                                </a:lnTo>
                                <a:lnTo>
                                  <a:pt x="6831965" y="1257299"/>
                                </a:lnTo>
                                <a:lnTo>
                                  <a:pt x="6746240" y="1231899"/>
                                </a:lnTo>
                                <a:lnTo>
                                  <a:pt x="6703060" y="1231899"/>
                                </a:lnTo>
                                <a:lnTo>
                                  <a:pt x="6659880" y="1219199"/>
                                </a:lnTo>
                                <a:lnTo>
                                  <a:pt x="6572250" y="1219199"/>
                                </a:lnTo>
                                <a:lnTo>
                                  <a:pt x="6528435" y="1206499"/>
                                </a:lnTo>
                                <a:lnTo>
                                  <a:pt x="6842760" y="1206499"/>
                                </a:lnTo>
                                <a:lnTo>
                                  <a:pt x="7315835" y="1346199"/>
                                </a:lnTo>
                                <a:lnTo>
                                  <a:pt x="7357110" y="1371599"/>
                                </a:lnTo>
                                <a:lnTo>
                                  <a:pt x="7439660" y="1396999"/>
                                </a:lnTo>
                                <a:lnTo>
                                  <a:pt x="7480300" y="1422399"/>
                                </a:lnTo>
                                <a:lnTo>
                                  <a:pt x="7520305" y="1435099"/>
                                </a:lnTo>
                                <a:lnTo>
                                  <a:pt x="7560310" y="1460499"/>
                                </a:lnTo>
                                <a:lnTo>
                                  <a:pt x="7562850" y="1460499"/>
                                </a:lnTo>
                                <a:lnTo>
                                  <a:pt x="7562850" y="1485899"/>
                                </a:lnTo>
                                <a:close/>
                                <a:moveTo>
                                  <a:pt x="5095875" y="1269999"/>
                                </a:moveTo>
                                <a:lnTo>
                                  <a:pt x="3950969" y="1269999"/>
                                </a:lnTo>
                                <a:lnTo>
                                  <a:pt x="4000500" y="1257299"/>
                                </a:lnTo>
                                <a:lnTo>
                                  <a:pt x="4198620" y="1244599"/>
                                </a:lnTo>
                                <a:lnTo>
                                  <a:pt x="4297680" y="1231899"/>
                                </a:lnTo>
                                <a:lnTo>
                                  <a:pt x="4347210" y="1219199"/>
                                </a:lnTo>
                                <a:lnTo>
                                  <a:pt x="5476875" y="1219199"/>
                                </a:lnTo>
                                <a:lnTo>
                                  <a:pt x="5429885" y="1231899"/>
                                </a:lnTo>
                                <a:lnTo>
                                  <a:pt x="5382260" y="1231899"/>
                                </a:lnTo>
                                <a:lnTo>
                                  <a:pt x="5334635" y="1244599"/>
                                </a:lnTo>
                                <a:lnTo>
                                  <a:pt x="5239385" y="1244599"/>
                                </a:lnTo>
                                <a:lnTo>
                                  <a:pt x="5191760" y="1257299"/>
                                </a:lnTo>
                                <a:lnTo>
                                  <a:pt x="5144135" y="1257299"/>
                                </a:lnTo>
                                <a:lnTo>
                                  <a:pt x="5095875" y="1269999"/>
                                </a:lnTo>
                                <a:close/>
                                <a:moveTo>
                                  <a:pt x="4999990" y="1282699"/>
                                </a:moveTo>
                                <a:lnTo>
                                  <a:pt x="3852545" y="1282699"/>
                                </a:lnTo>
                                <a:lnTo>
                                  <a:pt x="3901440" y="1269999"/>
                                </a:lnTo>
                                <a:lnTo>
                                  <a:pt x="5048250" y="1269999"/>
                                </a:lnTo>
                                <a:lnTo>
                                  <a:pt x="4999990" y="1282699"/>
                                </a:lnTo>
                                <a:close/>
                                <a:moveTo>
                                  <a:pt x="4903470" y="1295399"/>
                                </a:moveTo>
                                <a:lnTo>
                                  <a:pt x="3754120" y="1295399"/>
                                </a:lnTo>
                                <a:lnTo>
                                  <a:pt x="3803014" y="1282699"/>
                                </a:lnTo>
                                <a:lnTo>
                                  <a:pt x="4951730" y="1282699"/>
                                </a:lnTo>
                                <a:lnTo>
                                  <a:pt x="4903470" y="1295399"/>
                                </a:lnTo>
                                <a:close/>
                                <a:moveTo>
                                  <a:pt x="4806950" y="1308099"/>
                                </a:moveTo>
                                <a:lnTo>
                                  <a:pt x="3606800" y="1308099"/>
                                </a:lnTo>
                                <a:lnTo>
                                  <a:pt x="3655695" y="1295399"/>
                                </a:lnTo>
                                <a:lnTo>
                                  <a:pt x="4855210" y="1295399"/>
                                </a:lnTo>
                                <a:lnTo>
                                  <a:pt x="4806950" y="1308099"/>
                                </a:lnTo>
                                <a:close/>
                                <a:moveTo>
                                  <a:pt x="4660900" y="1333499"/>
                                </a:moveTo>
                                <a:lnTo>
                                  <a:pt x="3363595" y="1333499"/>
                                </a:lnTo>
                                <a:lnTo>
                                  <a:pt x="3411855" y="1320799"/>
                                </a:lnTo>
                                <a:lnTo>
                                  <a:pt x="3509010" y="1320799"/>
                                </a:lnTo>
                                <a:lnTo>
                                  <a:pt x="3557905" y="1308099"/>
                                </a:lnTo>
                                <a:lnTo>
                                  <a:pt x="4758055" y="1308099"/>
                                </a:lnTo>
                                <a:lnTo>
                                  <a:pt x="4660900" y="1333499"/>
                                </a:lnTo>
                                <a:close/>
                                <a:moveTo>
                                  <a:pt x="4563745" y="1346199"/>
                                </a:moveTo>
                                <a:lnTo>
                                  <a:pt x="3218815" y="1346199"/>
                                </a:lnTo>
                                <a:lnTo>
                                  <a:pt x="3267075" y="1333499"/>
                                </a:lnTo>
                                <a:lnTo>
                                  <a:pt x="4612640" y="1333499"/>
                                </a:lnTo>
                                <a:lnTo>
                                  <a:pt x="4563745" y="1346199"/>
                                </a:lnTo>
                                <a:close/>
                                <a:moveTo>
                                  <a:pt x="4384675" y="1371599"/>
                                </a:moveTo>
                                <a:lnTo>
                                  <a:pt x="2837815" y="1371599"/>
                                </a:lnTo>
                                <a:lnTo>
                                  <a:pt x="2884805" y="1358899"/>
                                </a:lnTo>
                                <a:lnTo>
                                  <a:pt x="3074670" y="1358899"/>
                                </a:lnTo>
                                <a:lnTo>
                                  <a:pt x="3122930" y="1346199"/>
                                </a:lnTo>
                                <a:lnTo>
                                  <a:pt x="4514850" y="1346199"/>
                                </a:lnTo>
                                <a:lnTo>
                                  <a:pt x="4465955" y="1358899"/>
                                </a:lnTo>
                                <a:lnTo>
                                  <a:pt x="4384675" y="1371599"/>
                                </a:lnTo>
                                <a:close/>
                                <a:moveTo>
                                  <a:pt x="2990850" y="1549399"/>
                                </a:moveTo>
                                <a:lnTo>
                                  <a:pt x="2021205" y="1549399"/>
                                </a:lnTo>
                                <a:lnTo>
                                  <a:pt x="1889760" y="1523999"/>
                                </a:lnTo>
                                <a:lnTo>
                                  <a:pt x="3187700" y="1523999"/>
                                </a:lnTo>
                                <a:lnTo>
                                  <a:pt x="3138170" y="1536699"/>
                                </a:lnTo>
                                <a:lnTo>
                                  <a:pt x="3039745" y="1536699"/>
                                </a:lnTo>
                                <a:lnTo>
                                  <a:pt x="2990850" y="1549399"/>
                                </a:lnTo>
                                <a:close/>
                                <a:moveTo>
                                  <a:pt x="2746375" y="1562099"/>
                                </a:moveTo>
                                <a:lnTo>
                                  <a:pt x="2212975" y="1562099"/>
                                </a:lnTo>
                                <a:lnTo>
                                  <a:pt x="2164715" y="1549399"/>
                                </a:lnTo>
                                <a:lnTo>
                                  <a:pt x="2795270" y="1549399"/>
                                </a:lnTo>
                                <a:lnTo>
                                  <a:pt x="2746375" y="1562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890543" name="Forma libre: forma 22890543"/>
                        <wps:cNvSpPr/>
                        <wps:spPr>
                          <a:xfrm>
                            <a:off x="4408805" y="909319"/>
                            <a:ext cx="3154045" cy="437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437514" extrusionOk="0">
                                <a:moveTo>
                                  <a:pt x="0" y="242569"/>
                                </a:moveTo>
                                <a:lnTo>
                                  <a:pt x="386715" y="164464"/>
                                </a:lnTo>
                                <a:lnTo>
                                  <a:pt x="1313180" y="32384"/>
                                </a:lnTo>
                                <a:lnTo>
                                  <a:pt x="2429510" y="0"/>
                                </a:lnTo>
                                <a:lnTo>
                                  <a:pt x="2948940" y="120649"/>
                                </a:lnTo>
                                <a:lnTo>
                                  <a:pt x="1521460" y="120649"/>
                                </a:lnTo>
                                <a:lnTo>
                                  <a:pt x="0" y="242569"/>
                                </a:lnTo>
                                <a:close/>
                                <a:moveTo>
                                  <a:pt x="3154045" y="437514"/>
                                </a:moveTo>
                                <a:lnTo>
                                  <a:pt x="2574925" y="246379"/>
                                </a:lnTo>
                                <a:lnTo>
                                  <a:pt x="1521460" y="120649"/>
                                </a:lnTo>
                                <a:lnTo>
                                  <a:pt x="2948940" y="120649"/>
                                </a:lnTo>
                                <a:lnTo>
                                  <a:pt x="3154045" y="167639"/>
                                </a:lnTo>
                                <a:lnTo>
                                  <a:pt x="3154045" y="437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3992285" name="Forma libre: forma 1643992285"/>
                        <wps:cNvSpPr/>
                        <wps:spPr>
                          <a:xfrm>
                            <a:off x="3055620" y="393064"/>
                            <a:ext cx="4507230" cy="906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7230" h="906144" extrusionOk="0">
                                <a:moveTo>
                                  <a:pt x="0" y="905509"/>
                                </a:moveTo>
                                <a:lnTo>
                                  <a:pt x="2310765" y="296544"/>
                                </a:lnTo>
                                <a:lnTo>
                                  <a:pt x="2499360" y="247014"/>
                                </a:lnTo>
                                <a:lnTo>
                                  <a:pt x="2676525" y="204469"/>
                                </a:lnTo>
                                <a:lnTo>
                                  <a:pt x="2872105" y="160654"/>
                                </a:lnTo>
                                <a:lnTo>
                                  <a:pt x="3028315" y="128904"/>
                                </a:lnTo>
                                <a:lnTo>
                                  <a:pt x="3190875" y="98424"/>
                                </a:lnTo>
                                <a:lnTo>
                                  <a:pt x="3302000" y="79374"/>
                                </a:lnTo>
                                <a:lnTo>
                                  <a:pt x="3414395" y="62229"/>
                                </a:lnTo>
                                <a:lnTo>
                                  <a:pt x="3527425" y="45719"/>
                                </a:lnTo>
                                <a:lnTo>
                                  <a:pt x="3641725" y="31749"/>
                                </a:lnTo>
                                <a:lnTo>
                                  <a:pt x="3755390" y="20319"/>
                                </a:lnTo>
                                <a:lnTo>
                                  <a:pt x="3811905" y="15239"/>
                                </a:lnTo>
                                <a:lnTo>
                                  <a:pt x="3868420" y="10794"/>
                                </a:lnTo>
                                <a:lnTo>
                                  <a:pt x="3924935" y="6984"/>
                                </a:lnTo>
                                <a:lnTo>
                                  <a:pt x="3980815" y="4444"/>
                                </a:lnTo>
                                <a:lnTo>
                                  <a:pt x="4036695" y="1904"/>
                                </a:lnTo>
                                <a:lnTo>
                                  <a:pt x="4091305" y="634"/>
                                </a:lnTo>
                                <a:lnTo>
                                  <a:pt x="4145915" y="0"/>
                                </a:lnTo>
                                <a:lnTo>
                                  <a:pt x="4199890" y="0"/>
                                </a:lnTo>
                                <a:lnTo>
                                  <a:pt x="4253230" y="1269"/>
                                </a:lnTo>
                                <a:lnTo>
                                  <a:pt x="4305935" y="3174"/>
                                </a:lnTo>
                                <a:lnTo>
                                  <a:pt x="4357370" y="5714"/>
                                </a:lnTo>
                                <a:lnTo>
                                  <a:pt x="4408170" y="9524"/>
                                </a:lnTo>
                                <a:lnTo>
                                  <a:pt x="4458335" y="14604"/>
                                </a:lnTo>
                                <a:lnTo>
                                  <a:pt x="4507230" y="20319"/>
                                </a:lnTo>
                                <a:lnTo>
                                  <a:pt x="4507230" y="356869"/>
                                </a:lnTo>
                                <a:lnTo>
                                  <a:pt x="3906520" y="356869"/>
                                </a:lnTo>
                                <a:lnTo>
                                  <a:pt x="3210560" y="369569"/>
                                </a:lnTo>
                                <a:lnTo>
                                  <a:pt x="3058160" y="384174"/>
                                </a:lnTo>
                                <a:lnTo>
                                  <a:pt x="2905760" y="401954"/>
                                </a:lnTo>
                                <a:lnTo>
                                  <a:pt x="2701925" y="429259"/>
                                </a:lnTo>
                                <a:lnTo>
                                  <a:pt x="2499360" y="459739"/>
                                </a:lnTo>
                                <a:lnTo>
                                  <a:pt x="2195195" y="511809"/>
                                </a:lnTo>
                                <a:lnTo>
                                  <a:pt x="838835" y="775969"/>
                                </a:lnTo>
                                <a:lnTo>
                                  <a:pt x="541020" y="828674"/>
                                </a:lnTo>
                                <a:lnTo>
                                  <a:pt x="343535" y="859789"/>
                                </a:lnTo>
                                <a:lnTo>
                                  <a:pt x="196215" y="880744"/>
                                </a:lnTo>
                                <a:lnTo>
                                  <a:pt x="48895" y="899794"/>
                                </a:lnTo>
                                <a:lnTo>
                                  <a:pt x="0" y="905509"/>
                                </a:lnTo>
                                <a:close/>
                                <a:moveTo>
                                  <a:pt x="4507230" y="461644"/>
                                </a:moveTo>
                                <a:lnTo>
                                  <a:pt x="4379595" y="422274"/>
                                </a:lnTo>
                                <a:lnTo>
                                  <a:pt x="3906520" y="356869"/>
                                </a:lnTo>
                                <a:lnTo>
                                  <a:pt x="4507230" y="356869"/>
                                </a:lnTo>
                                <a:lnTo>
                                  <a:pt x="4507230" y="46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7089398" name="Forma libre: forma 1557089398"/>
                        <wps:cNvSpPr/>
                        <wps:spPr>
                          <a:xfrm>
                            <a:off x="3055620" y="571499"/>
                            <a:ext cx="4507230" cy="775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7230" h="775334" extrusionOk="0">
                                <a:moveTo>
                                  <a:pt x="6985" y="727074"/>
                                </a:moveTo>
                                <a:lnTo>
                                  <a:pt x="3809" y="727074"/>
                                </a:lnTo>
                                <a:lnTo>
                                  <a:pt x="0" y="727709"/>
                                </a:lnTo>
                                <a:lnTo>
                                  <a:pt x="6985" y="727074"/>
                                </a:lnTo>
                                <a:close/>
                                <a:moveTo>
                                  <a:pt x="4507230" y="616584"/>
                                </a:moveTo>
                                <a:lnTo>
                                  <a:pt x="4420870" y="579754"/>
                                </a:lnTo>
                                <a:lnTo>
                                  <a:pt x="4029075" y="476249"/>
                                </a:lnTo>
                                <a:lnTo>
                                  <a:pt x="3481070" y="424179"/>
                                </a:lnTo>
                                <a:lnTo>
                                  <a:pt x="3365500" y="422909"/>
                                </a:lnTo>
                                <a:lnTo>
                                  <a:pt x="3252470" y="422274"/>
                                </a:lnTo>
                                <a:lnTo>
                                  <a:pt x="3141980" y="422909"/>
                                </a:lnTo>
                                <a:lnTo>
                                  <a:pt x="3033395" y="424179"/>
                                </a:lnTo>
                                <a:lnTo>
                                  <a:pt x="2927985" y="426719"/>
                                </a:lnTo>
                                <a:lnTo>
                                  <a:pt x="2823845" y="429894"/>
                                </a:lnTo>
                                <a:lnTo>
                                  <a:pt x="2722245" y="433704"/>
                                </a:lnTo>
                                <a:lnTo>
                                  <a:pt x="2621915" y="438784"/>
                                </a:lnTo>
                                <a:lnTo>
                                  <a:pt x="2522855" y="444499"/>
                                </a:lnTo>
                                <a:lnTo>
                                  <a:pt x="2425065" y="450849"/>
                                </a:lnTo>
                                <a:lnTo>
                                  <a:pt x="2328545" y="458469"/>
                                </a:lnTo>
                                <a:lnTo>
                                  <a:pt x="2233295" y="466089"/>
                                </a:lnTo>
                                <a:lnTo>
                                  <a:pt x="2138680" y="474979"/>
                                </a:lnTo>
                                <a:lnTo>
                                  <a:pt x="2044700" y="484504"/>
                                </a:lnTo>
                                <a:lnTo>
                                  <a:pt x="1950719" y="495299"/>
                                </a:lnTo>
                                <a:lnTo>
                                  <a:pt x="1857375" y="506094"/>
                                </a:lnTo>
                                <a:lnTo>
                                  <a:pt x="1717040" y="523874"/>
                                </a:lnTo>
                                <a:lnTo>
                                  <a:pt x="1576070" y="542924"/>
                                </a:lnTo>
                                <a:lnTo>
                                  <a:pt x="1433830" y="563244"/>
                                </a:lnTo>
                                <a:lnTo>
                                  <a:pt x="1353820" y="581024"/>
                                </a:lnTo>
                                <a:lnTo>
                                  <a:pt x="2874645" y="458469"/>
                                </a:lnTo>
                                <a:lnTo>
                                  <a:pt x="3928110" y="584199"/>
                                </a:lnTo>
                                <a:lnTo>
                                  <a:pt x="4507230" y="775334"/>
                                </a:lnTo>
                                <a:lnTo>
                                  <a:pt x="4507230" y="616584"/>
                                </a:lnTo>
                                <a:close/>
                                <a:moveTo>
                                  <a:pt x="4507230" y="38734"/>
                                </a:moveTo>
                                <a:lnTo>
                                  <a:pt x="4445635" y="26034"/>
                                </a:lnTo>
                                <a:lnTo>
                                  <a:pt x="4087495" y="0"/>
                                </a:lnTo>
                                <a:lnTo>
                                  <a:pt x="3589655" y="34289"/>
                                </a:lnTo>
                                <a:lnTo>
                                  <a:pt x="3494405" y="48894"/>
                                </a:lnTo>
                                <a:lnTo>
                                  <a:pt x="3256915" y="88899"/>
                                </a:lnTo>
                                <a:lnTo>
                                  <a:pt x="361315" y="670559"/>
                                </a:lnTo>
                                <a:lnTo>
                                  <a:pt x="192405" y="701674"/>
                                </a:lnTo>
                                <a:lnTo>
                                  <a:pt x="137795" y="711199"/>
                                </a:lnTo>
                                <a:lnTo>
                                  <a:pt x="332105" y="683894"/>
                                </a:lnTo>
                                <a:lnTo>
                                  <a:pt x="526415" y="653414"/>
                                </a:lnTo>
                                <a:lnTo>
                                  <a:pt x="820420" y="601344"/>
                                </a:lnTo>
                                <a:lnTo>
                                  <a:pt x="2207895" y="332104"/>
                                </a:lnTo>
                                <a:lnTo>
                                  <a:pt x="2508250" y="280669"/>
                                </a:lnTo>
                                <a:lnTo>
                                  <a:pt x="2708910" y="250189"/>
                                </a:lnTo>
                                <a:lnTo>
                                  <a:pt x="2909570" y="223519"/>
                                </a:lnTo>
                                <a:lnTo>
                                  <a:pt x="3060065" y="206374"/>
                                </a:lnTo>
                                <a:lnTo>
                                  <a:pt x="3210560" y="191769"/>
                                </a:lnTo>
                                <a:lnTo>
                                  <a:pt x="3906520" y="179069"/>
                                </a:lnTo>
                                <a:lnTo>
                                  <a:pt x="4379595" y="244474"/>
                                </a:lnTo>
                                <a:lnTo>
                                  <a:pt x="4507230" y="283844"/>
                                </a:lnTo>
                                <a:lnTo>
                                  <a:pt x="4507230" y="179069"/>
                                </a:lnTo>
                                <a:lnTo>
                                  <a:pt x="4507230" y="38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209ADD0" id="Grupo 3" o:spid="_x0000_s1053" style="position:absolute;margin-left:-85.9pt;margin-top:3.75pt;width:599.3pt;height:141.9pt;z-index:251662336" coordorigin="15645,28862" coordsize="75628,17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">
              <v:group id="Grupo 1603122540" o:spid="_x0000_s1054" style="position:absolute;left:15645;top:28862;width:75629;height:17869" coordorigin=",-6" coordsize="75628,17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">
                <v:rect id="Rectángulo 2012288565" o:spid="_x0000_s1055" style="position:absolute;width:75628;height:1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" filled="f" stroked="f">
                  <v:textbox inset="2.53958mm,2.53958mm,2.53958mm,2.53958mm">
                    <w:txbxContent>
                      <w:p w14:paraId="357F3885" w14:textId="77777777" w:rsidR="007A1463" w:rsidRDefault="007A1463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659150034" o:spid="_x0000_s1056" style="position:absolute;top:-6;width:75628;height:17862;visibility:visible;mso-wrap-style:square;v-text-anchor:middle" coordsize="7562850,1786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" path="m7562850,1785619l,1785619,,,642620,807084r1122045,524510l1806575,1337944r42545,5715l1891665,1349374r43180,5080l1978025,1358899r43180,4445l2065020,1367154r87630,5715l2241550,1377949r89535,2540l2421890,1382394r4961255,l7398385,1389379r41275,17145l7480300,1424939r40005,19050l7560945,1463674r1905,1270l7562850,1785619xm7383145,1382394r-4916170,l2559050,1382394r138430,-3175l2837815,1373504r141605,-7620l3170555,1351914r290195,-25400l4843780,1176019r296545,-25400l5337175,1137284r195580,-9525l5678170,1123314r144780,-1905l5918835,1122044r95250,1905l6109335,1127759r93980,4445l6296660,1139189r93345,8255l6435725,1151889r46355,5715l6527800,1163319r45720,5715l6618605,1176019r45720,6985l6709410,1190624r44450,8255l6798310,1207769r44450,8890l6887210,1226184r43815,10795l6974840,1247774r43815,11430l7061835,1271269r42545,12700l7147560,1296669r42545,13970l7232015,1325244r42545,14605l7315835,1355724r41910,16510l7383145,1382394xe" fillcolor="#0097b1" stroked="f">
                  <v:path arrowok="t" o:extrusionok="f"/>
                </v:shape>
                <v:shape id="Forma libre: forma 68602090" o:spid="_x0000_s1057" style="position:absolute;top:13849;width:75628;height:4007;visibility:visible;mso-wrap-style:square;v-text-anchor:middle" coordsize="7562850,400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" path="m7562850,400049r-3295015,l5144770,177799r215900,-49530l5487035,100964,5612130,76834r82550,-14605l5777230,48894r81280,-12065l5939790,26669r80645,-8890l6061075,13969r40005,-3175l6141085,7619r40640,-2540l6221730,3174r40005,-1270l6301740,634,6341745,r40005,l6421755,r40005,1269l6502400,2539r40005,1905l6582410,6984r40005,3175l6663055,13969r40640,4445l6743700,22859r40640,5715l6824980,34289r62230,10795l6947535,55879r58420,12700l7063105,81279r55245,13970l7172325,110489r52070,15240l7275195,142239r48895,17145l7371080,176529r46355,18415l7461885,213994r42545,19685l7545705,253364r17145,8890l7562850,400049xm370840,400049l,400049,,120649r22225,20320l53975,169544r33020,27940l121285,224789r34925,27940l192405,280034r37465,27305l268605,334009r39370,26670l348615,386714r22225,13335xe" fillcolor="#004aac" stroked="f">
                  <v:path arrowok="t" o:extrusionok="f"/>
                </v:shape>
                <v:shape id="Forma libre: forma 662079503" o:spid="_x0000_s1058" style="position:absolute;top:-6;width:75628;height:15620;visibility:visible;mso-wrap-style:square;v-text-anchor:middle" coordsize="7562850,156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" path="m3285490,1523999r-1459865,l1763395,1511299r-238760,-50800l1304290,1409699r-52705,-25400l1200785,1371599r-50165,-25400l1101090,1333499r-48260,-25400l1005839,1282699r-46354,-12700l914400,1244599r-43815,-25400l827405,1193799r-42545,-25400l743585,1142999r-40640,-25400l663575,1092199r-38735,-25400l586740,1041399r-36830,-25400l513715,977899,478789,952499,443865,927099,410210,888999,377825,863599,345440,838199,313690,800099,283210,774699,253364,736599,224155,711199,195580,673099,167640,634999,140335,609599,114300,571499,88265,533399,62864,507999,38100,469899,13970,431799,,419099,,,642620,800099r1122045,520700l1806575,1333499r42545,l1891665,1346199r43180,l1978025,1358899r130810,l2152650,1371599r2232025,l4220845,1396999r-48896,l4123055,1409699r-49530,l3975100,1435099r-48895,l3876674,1447799r-48894,l3778250,1460499r-48895,l3679825,1473199r-49530,l3581400,1485899r-49530,l3482975,1498599r-49530,l3384550,1511299r-49530,l3285490,1523999xm6203315,1130299r-768350,l5483860,1117599r672465,l6203315,1130299xm6343015,1142999r-1104265,l5288280,1130299r1008380,l6343015,1142999xm6481445,1155699r-1439545,l5090795,1142999r1344930,l6481445,1155699xm6572885,1168399r-1679575,l4942840,1155699r1584960,l6572885,1168399xm6663690,1181099r-1918970,l4794250,1168399r1824355,l6663690,1181099xm6798310,1206499r-402590,l6351270,1193799r-1706245,l4695190,1181099r2013585,l6798310,1206499xm5804535,1206499r-1258570,l4595495,1193799r1255395,l5804535,1206499xm5618480,1219199r-1221740,l4446905,1206499r1217930,l5618480,1219199xm7562850,1485899r-34925,-12700l7488555,1447799r-78740,-25400l7369810,1396999,7001510,1282699r-42545,l6874510,1257299r-42545,l6746240,1231899r-43180,l6659880,1219199r-87630,l6528435,1206499r314325,l7315835,1346199r41275,25400l7439660,1396999r40640,25400l7520305,1435099r40005,25400l7562850,1460499r,25400xm5095875,1269999r-1144906,l4000500,1257299r198120,-12700l4297680,1231899r49530,-12700l5476875,1219199r-46990,12700l5382260,1231899r-47625,12700l5239385,1244599r-47625,12700l5144135,1257299r-48260,12700xm4999990,1282699r-1147445,l3901440,1269999r1146810,l4999990,1282699xm4903470,1295399r-1149350,l3803014,1282699r1148716,l4903470,1295399xm4806950,1308099r-1200150,l3655695,1295399r1199515,l4806950,1308099xm4660900,1333499r-1297305,l3411855,1320799r97155,l3557905,1308099r1200150,l4660900,1333499xm4563745,1346199r-1344930,l3267075,1333499r1345565,l4563745,1346199xm4384675,1371599r-1546860,l2884805,1358899r189865,l3122930,1346199r1391920,l4465955,1358899r-81280,12700xm2990850,1549399r-969645,l1889760,1523999r1297940,l3138170,1536699r-98425,l2990850,1549399xm2746375,1562099r-533400,l2164715,1549399r630555,l2746375,1562099xe" fillcolor="#8ccfda" stroked="f">
                  <v:path arrowok="t" o:extrusionok="f"/>
                </v:shape>
                <v:shape id="Forma libre: forma 22890543" o:spid="_x0000_s1059" style="position:absolute;left:44088;top:9093;width:31540;height:4375;visibility:visible;mso-wrap-style:square;v-text-anchor:middle" coordsize="3154045,437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" path="m,242569l386715,164464,1313180,32384,2429510,r519430,120649l1521460,120649,,242569xm3154045,437514l2574925,246379,1521460,120649r1427480,l3154045,167639r,269875xe" fillcolor="#004aac" stroked="f">
                  <v:path arrowok="t" o:extrusionok="f"/>
                </v:shape>
                <v:shape id="Forma libre: forma 1643992285" o:spid="_x0000_s1060" style="position:absolute;left:30556;top:3930;width:45072;height:9062;visibility:visible;mso-wrap-style:square;v-text-anchor:middle" coordsize="4507230,90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" path="m,905509l2310765,296544r188595,-49530l2676525,204469r195580,-43815l3028315,128904,3190875,98424,3302000,79374,3414395,62229,3527425,45719,3641725,31749,3755390,20319r56515,-5080l3868420,10794r56515,-3810l3980815,4444r55880,-2540l4091305,634,4145915,r53975,l4253230,1269r52705,1905l4357370,5714r50800,3810l4458335,14604r48895,5715l4507230,356869r-600710,l3210560,369569r-152400,14605l2905760,401954r-203835,27305l2499360,459739r-304165,52070l838835,775969,541020,828674,343535,859789,196215,880744,48895,899794,,905509xm4507230,461644l4379595,422274,3906520,356869r600710,l4507230,461644xe" fillcolor="#8ccfda" stroked="f">
                  <v:path arrowok="t" o:extrusionok="f"/>
                </v:shape>
                <v:shape id="Forma libre: forma 1557089398" o:spid="_x0000_s1061" style="position:absolute;left:30556;top:5714;width:45072;height:7754;visibility:visible;mso-wrap-style:square;v-text-anchor:middle" coordsize="4507230,77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" path="m6985,727074r-3176,l,727709r6985,-635xm4507230,616584r-86360,-36830l4029075,476249,3481070,424179r-115570,-1270l3252470,422274r-110490,635l3033395,424179r-105410,2540l2823845,429894r-101600,3810l2621915,438784r-99060,5715l2425065,450849r-96520,7620l2233295,466089r-94615,8890l2044700,484504r-93981,10795l1857375,506094r-140335,17780l1576070,542924r-142240,20320l1353820,581024,2874645,458469,3928110,584199r579120,191135l4507230,616584xm4507230,38734l4445635,26034,4087495,,3589655,34289r-95250,14605l3256915,88899,361315,670559,192405,701674r-54610,9525l332105,683894,526415,653414,820420,601344,2207895,332104r300355,-51435l2708910,250189r200660,-26670l3060065,206374r150495,-14605l3906520,179069r473075,65405l4507230,283844r,-104775l4507230,38734xe" fillcolor="#0097b1" stroked="f">
                  <v:path arrowok="t" o:extrusionok="f"/>
                </v:shape>
              </v:group>
            </v:group>
          </w:pict>
        </mc:Fallback>
      </mc:AlternateContent>
    </w:r>
  </w:p>
  <w:p w14:paraId="7B441187" w14:textId="77777777" w:rsidR="007A1463" w:rsidRDefault="007A1463"/>
  <w:p w14:paraId="7D615223" w14:textId="77777777" w:rsidR="007A1463" w:rsidRDefault="007A1463"/>
  <w:p w14:paraId="199910B6" w14:textId="77777777" w:rsidR="007A1463" w:rsidRDefault="007A1463"/>
  <w:p w14:paraId="2022E3AC" w14:textId="77777777" w:rsidR="007A1463" w:rsidRDefault="007A1463"/>
  <w:p w14:paraId="7584F0E2" w14:textId="77777777" w:rsidR="007A1463" w:rsidRDefault="007A1463"/>
  <w:p w14:paraId="0819FF2C" w14:textId="77777777" w:rsidR="007A1463" w:rsidRDefault="007A1463"/>
  <w:p w14:paraId="685EF234" w14:textId="77777777" w:rsidR="007A1463" w:rsidRDefault="007A1463"/>
  <w:p w14:paraId="1D7EB013" w14:textId="77777777" w:rsidR="007A1463" w:rsidRDefault="007A1463"/>
  <w:p w14:paraId="2035940F" w14:textId="77777777" w:rsidR="007A1463" w:rsidRDefault="007A14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611BE" w14:textId="77777777" w:rsidR="00CF252F" w:rsidRDefault="00CF252F">
      <w:r>
        <w:separator/>
      </w:r>
    </w:p>
  </w:footnote>
  <w:footnote w:type="continuationSeparator" w:id="0">
    <w:p w14:paraId="6C1BC954" w14:textId="77777777" w:rsidR="00CF252F" w:rsidRDefault="00CF2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0E223" w14:textId="77777777" w:rsidR="007A1463" w:rsidRDefault="00E02453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28A7191" wp14:editId="7433B97D">
              <wp:simplePos x="0" y="0"/>
              <wp:positionH relativeFrom="page">
                <wp:posOffset>-25236</wp:posOffset>
              </wp:positionH>
              <wp:positionV relativeFrom="page">
                <wp:posOffset>-19049</wp:posOffset>
              </wp:positionV>
              <wp:extent cx="7606693" cy="2217026"/>
              <wp:effectExtent l="0" t="0" r="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06693" cy="2217026"/>
                        <a:chOff x="1564575" y="2683650"/>
                        <a:chExt cx="7562850" cy="2192675"/>
                      </a:xfrm>
                    </wpg:grpSpPr>
                    <wpg:grpSp>
                      <wpg:cNvPr id="498477607" name="Grupo 498477607"/>
                      <wpg:cNvGrpSpPr/>
                      <wpg:grpSpPr>
                        <a:xfrm>
                          <a:off x="1564575" y="2683673"/>
                          <a:ext cx="7562850" cy="2192655"/>
                          <a:chOff x="0" y="0"/>
                          <a:chExt cx="7562850" cy="2192655"/>
                        </a:xfrm>
                      </wpg:grpSpPr>
                      <wps:wsp>
                        <wps:cNvPr id="947221526" name="Rectángulo 947221526"/>
                        <wps:cNvSpPr/>
                        <wps:spPr>
                          <a:xfrm>
                            <a:off x="0" y="0"/>
                            <a:ext cx="7562850" cy="219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DD2421" w14:textId="77777777" w:rsidR="007A1463" w:rsidRDefault="007A146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4058253" name="Forma libre: forma 934058253"/>
                        <wps:cNvSpPr/>
                        <wps:spPr>
                          <a:xfrm>
                            <a:off x="0" y="0"/>
                            <a:ext cx="7562850" cy="219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192655" extrusionOk="0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2192020"/>
                                </a:lnTo>
                                <a:lnTo>
                                  <a:pt x="7343140" y="1682750"/>
                                </a:lnTo>
                                <a:lnTo>
                                  <a:pt x="6648450" y="810895"/>
                                </a:lnTo>
                                <a:lnTo>
                                  <a:pt x="5526405" y="286385"/>
                                </a:lnTo>
                                <a:lnTo>
                                  <a:pt x="5484495" y="280035"/>
                                </a:lnTo>
                                <a:lnTo>
                                  <a:pt x="5441950" y="273685"/>
                                </a:lnTo>
                                <a:lnTo>
                                  <a:pt x="5399405" y="267970"/>
                                </a:lnTo>
                                <a:lnTo>
                                  <a:pt x="5356225" y="263525"/>
                                </a:lnTo>
                                <a:lnTo>
                                  <a:pt x="5313680" y="258445"/>
                                </a:lnTo>
                                <a:lnTo>
                                  <a:pt x="5269865" y="254635"/>
                                </a:lnTo>
                                <a:lnTo>
                                  <a:pt x="5226685" y="250825"/>
                                </a:lnTo>
                                <a:lnTo>
                                  <a:pt x="5138420" y="244474"/>
                                </a:lnTo>
                                <a:lnTo>
                                  <a:pt x="5049520" y="240030"/>
                                </a:lnTo>
                                <a:lnTo>
                                  <a:pt x="4959985" y="236855"/>
                                </a:lnTo>
                                <a:lnTo>
                                  <a:pt x="4869815" y="235585"/>
                                </a:lnTo>
                                <a:lnTo>
                                  <a:pt x="0" y="23495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234950"/>
                                </a:moveTo>
                                <a:lnTo>
                                  <a:pt x="4824095" y="234950"/>
                                </a:lnTo>
                                <a:lnTo>
                                  <a:pt x="4732655" y="235585"/>
                                </a:lnTo>
                                <a:lnTo>
                                  <a:pt x="4593590" y="238760"/>
                                </a:lnTo>
                                <a:lnTo>
                                  <a:pt x="4453255" y="243840"/>
                                </a:lnTo>
                                <a:lnTo>
                                  <a:pt x="4311650" y="252095"/>
                                </a:lnTo>
                                <a:lnTo>
                                  <a:pt x="4120515" y="265430"/>
                                </a:lnTo>
                                <a:lnTo>
                                  <a:pt x="3830319" y="291465"/>
                                </a:lnTo>
                                <a:lnTo>
                                  <a:pt x="2447290" y="441960"/>
                                </a:lnTo>
                                <a:lnTo>
                                  <a:pt x="2150745" y="467360"/>
                                </a:lnTo>
                                <a:lnTo>
                                  <a:pt x="1953895" y="480695"/>
                                </a:lnTo>
                                <a:lnTo>
                                  <a:pt x="1758315" y="490220"/>
                                </a:lnTo>
                                <a:lnTo>
                                  <a:pt x="1612900" y="494665"/>
                                </a:lnTo>
                                <a:lnTo>
                                  <a:pt x="1468120" y="495935"/>
                                </a:lnTo>
                                <a:lnTo>
                                  <a:pt x="1372235" y="495300"/>
                                </a:lnTo>
                                <a:lnTo>
                                  <a:pt x="1276985" y="493395"/>
                                </a:lnTo>
                                <a:lnTo>
                                  <a:pt x="1182370" y="490220"/>
                                </a:lnTo>
                                <a:lnTo>
                                  <a:pt x="1087755" y="485140"/>
                                </a:lnTo>
                                <a:lnTo>
                                  <a:pt x="994409" y="478790"/>
                                </a:lnTo>
                                <a:lnTo>
                                  <a:pt x="901700" y="470535"/>
                                </a:lnTo>
                                <a:lnTo>
                                  <a:pt x="855345" y="465455"/>
                                </a:lnTo>
                                <a:lnTo>
                                  <a:pt x="809625" y="460375"/>
                                </a:lnTo>
                                <a:lnTo>
                                  <a:pt x="763270" y="454660"/>
                                </a:lnTo>
                                <a:lnTo>
                                  <a:pt x="718185" y="448310"/>
                                </a:lnTo>
                                <a:lnTo>
                                  <a:pt x="672465" y="441960"/>
                                </a:lnTo>
                                <a:lnTo>
                                  <a:pt x="627380" y="434975"/>
                                </a:lnTo>
                                <a:lnTo>
                                  <a:pt x="582295" y="427355"/>
                                </a:lnTo>
                                <a:lnTo>
                                  <a:pt x="537210" y="419100"/>
                                </a:lnTo>
                                <a:lnTo>
                                  <a:pt x="492760" y="410210"/>
                                </a:lnTo>
                                <a:lnTo>
                                  <a:pt x="448310" y="400685"/>
                                </a:lnTo>
                                <a:lnTo>
                                  <a:pt x="403860" y="391160"/>
                                </a:lnTo>
                                <a:lnTo>
                                  <a:pt x="360045" y="381000"/>
                                </a:lnTo>
                                <a:lnTo>
                                  <a:pt x="316230" y="370205"/>
                                </a:lnTo>
                                <a:lnTo>
                                  <a:pt x="273050" y="358775"/>
                                </a:lnTo>
                                <a:lnTo>
                                  <a:pt x="229870" y="346710"/>
                                </a:lnTo>
                                <a:lnTo>
                                  <a:pt x="186690" y="334010"/>
                                </a:lnTo>
                                <a:lnTo>
                                  <a:pt x="143510" y="320675"/>
                                </a:lnTo>
                                <a:lnTo>
                                  <a:pt x="100965" y="306705"/>
                                </a:lnTo>
                                <a:lnTo>
                                  <a:pt x="59055" y="292735"/>
                                </a:lnTo>
                                <a:lnTo>
                                  <a:pt x="17145" y="277495"/>
                                </a:lnTo>
                                <a:lnTo>
                                  <a:pt x="0" y="271145"/>
                                </a:lnTo>
                                <a:lnTo>
                                  <a:pt x="0" y="234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1684396" name="Forma libre: forma 691684396"/>
                        <wps:cNvSpPr/>
                        <wps:spPr>
                          <a:xfrm>
                            <a:off x="0" y="0"/>
                            <a:ext cx="756285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08940" extrusionOk="0">
                                <a:moveTo>
                                  <a:pt x="0" y="0"/>
                                </a:moveTo>
                                <a:lnTo>
                                  <a:pt x="2366010" y="0"/>
                                </a:lnTo>
                                <a:lnTo>
                                  <a:pt x="2146300" y="53975"/>
                                </a:lnTo>
                                <a:lnTo>
                                  <a:pt x="1931034" y="104139"/>
                                </a:lnTo>
                                <a:lnTo>
                                  <a:pt x="1804035" y="130810"/>
                                </a:lnTo>
                                <a:lnTo>
                                  <a:pt x="1678940" y="154940"/>
                                </a:lnTo>
                                <a:lnTo>
                                  <a:pt x="1596390" y="169545"/>
                                </a:lnTo>
                                <a:lnTo>
                                  <a:pt x="1514475" y="182880"/>
                                </a:lnTo>
                                <a:lnTo>
                                  <a:pt x="1432560" y="194945"/>
                                </a:lnTo>
                                <a:lnTo>
                                  <a:pt x="1351280" y="205739"/>
                                </a:lnTo>
                                <a:lnTo>
                                  <a:pt x="1270635" y="213994"/>
                                </a:lnTo>
                                <a:lnTo>
                                  <a:pt x="1230630" y="217805"/>
                                </a:lnTo>
                                <a:lnTo>
                                  <a:pt x="1189990" y="221615"/>
                                </a:lnTo>
                                <a:lnTo>
                                  <a:pt x="1149985" y="224155"/>
                                </a:lnTo>
                                <a:lnTo>
                                  <a:pt x="1109980" y="226695"/>
                                </a:lnTo>
                                <a:lnTo>
                                  <a:pt x="1069975" y="228599"/>
                                </a:lnTo>
                                <a:lnTo>
                                  <a:pt x="1029335" y="230505"/>
                                </a:lnTo>
                                <a:lnTo>
                                  <a:pt x="989330" y="231775"/>
                                </a:lnTo>
                                <a:lnTo>
                                  <a:pt x="949325" y="232410"/>
                                </a:lnTo>
                                <a:lnTo>
                                  <a:pt x="909320" y="232410"/>
                                </a:lnTo>
                                <a:lnTo>
                                  <a:pt x="869315" y="231775"/>
                                </a:lnTo>
                                <a:lnTo>
                                  <a:pt x="829310" y="231139"/>
                                </a:lnTo>
                                <a:lnTo>
                                  <a:pt x="789305" y="229235"/>
                                </a:lnTo>
                                <a:lnTo>
                                  <a:pt x="748665" y="227330"/>
                                </a:lnTo>
                                <a:lnTo>
                                  <a:pt x="708660" y="224790"/>
                                </a:lnTo>
                                <a:lnTo>
                                  <a:pt x="668655" y="221615"/>
                                </a:lnTo>
                                <a:lnTo>
                                  <a:pt x="628015" y="218440"/>
                                </a:lnTo>
                                <a:lnTo>
                                  <a:pt x="588010" y="213994"/>
                                </a:lnTo>
                                <a:lnTo>
                                  <a:pt x="547370" y="208915"/>
                                </a:lnTo>
                                <a:lnTo>
                                  <a:pt x="506729" y="203835"/>
                                </a:lnTo>
                                <a:lnTo>
                                  <a:pt x="466090" y="197485"/>
                                </a:lnTo>
                                <a:lnTo>
                                  <a:pt x="404495" y="187325"/>
                                </a:lnTo>
                                <a:lnTo>
                                  <a:pt x="344170" y="175895"/>
                                </a:lnTo>
                                <a:lnTo>
                                  <a:pt x="285115" y="163830"/>
                                </a:lnTo>
                                <a:lnTo>
                                  <a:pt x="227965" y="150495"/>
                                </a:lnTo>
                                <a:lnTo>
                                  <a:pt x="172720" y="136525"/>
                                </a:lnTo>
                                <a:lnTo>
                                  <a:pt x="119380" y="121920"/>
                                </a:lnTo>
                                <a:lnTo>
                                  <a:pt x="66675" y="106045"/>
                                </a:lnTo>
                                <a:lnTo>
                                  <a:pt x="16510" y="90170"/>
                                </a:lnTo>
                                <a:lnTo>
                                  <a:pt x="0" y="8445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160895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408305"/>
                                </a:lnTo>
                                <a:lnTo>
                                  <a:pt x="7550785" y="392430"/>
                                </a:lnTo>
                                <a:lnTo>
                                  <a:pt x="7529830" y="366395"/>
                                </a:lnTo>
                                <a:lnTo>
                                  <a:pt x="7508240" y="339725"/>
                                </a:lnTo>
                                <a:lnTo>
                                  <a:pt x="7485380" y="313055"/>
                                </a:lnTo>
                                <a:lnTo>
                                  <a:pt x="7461885" y="285750"/>
                                </a:lnTo>
                                <a:lnTo>
                                  <a:pt x="7437755" y="258445"/>
                                </a:lnTo>
                                <a:lnTo>
                                  <a:pt x="7411720" y="230505"/>
                                </a:lnTo>
                                <a:lnTo>
                                  <a:pt x="7385685" y="203200"/>
                                </a:lnTo>
                                <a:lnTo>
                                  <a:pt x="7357745" y="175260"/>
                                </a:lnTo>
                                <a:lnTo>
                                  <a:pt x="7329170" y="147320"/>
                                </a:lnTo>
                                <a:lnTo>
                                  <a:pt x="7299325" y="118745"/>
                                </a:lnTo>
                                <a:lnTo>
                                  <a:pt x="7268845" y="90805"/>
                                </a:lnTo>
                                <a:lnTo>
                                  <a:pt x="7237095" y="62865"/>
                                </a:lnTo>
                                <a:lnTo>
                                  <a:pt x="7204075" y="34925"/>
                                </a:lnTo>
                                <a:lnTo>
                                  <a:pt x="7170420" y="6985"/>
                                </a:lnTo>
                                <a:lnTo>
                                  <a:pt x="716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9183404" name="Forma libre: forma 1479183404"/>
                        <wps:cNvSpPr/>
                        <wps:spPr>
                          <a:xfrm>
                            <a:off x="0" y="58420"/>
                            <a:ext cx="756285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133600" extrusionOk="0">
                                <a:moveTo>
                                  <a:pt x="3759200" y="63500"/>
                                </a:moveTo>
                                <a:lnTo>
                                  <a:pt x="5649595" y="63500"/>
                                </a:lnTo>
                                <a:lnTo>
                                  <a:pt x="5766435" y="88900"/>
                                </a:lnTo>
                                <a:lnTo>
                                  <a:pt x="5823585" y="114300"/>
                                </a:lnTo>
                                <a:lnTo>
                                  <a:pt x="5986780" y="152400"/>
                                </a:lnTo>
                                <a:lnTo>
                                  <a:pt x="6039485" y="177800"/>
                                </a:lnTo>
                                <a:lnTo>
                                  <a:pt x="6090920" y="190500"/>
                                </a:lnTo>
                                <a:lnTo>
                                  <a:pt x="6141085" y="215900"/>
                                </a:lnTo>
                                <a:lnTo>
                                  <a:pt x="6189980" y="228600"/>
                                </a:lnTo>
                                <a:lnTo>
                                  <a:pt x="6238240" y="254000"/>
                                </a:lnTo>
                                <a:lnTo>
                                  <a:pt x="6285230" y="266700"/>
                                </a:lnTo>
                                <a:lnTo>
                                  <a:pt x="6331585" y="292100"/>
                                </a:lnTo>
                                <a:lnTo>
                                  <a:pt x="6376670" y="317500"/>
                                </a:lnTo>
                                <a:lnTo>
                                  <a:pt x="6421120" y="342900"/>
                                </a:lnTo>
                                <a:lnTo>
                                  <a:pt x="6464300" y="368300"/>
                                </a:lnTo>
                                <a:lnTo>
                                  <a:pt x="6506210" y="393700"/>
                                </a:lnTo>
                                <a:lnTo>
                                  <a:pt x="6547485" y="419100"/>
                                </a:lnTo>
                                <a:lnTo>
                                  <a:pt x="6588125" y="444500"/>
                                </a:lnTo>
                                <a:lnTo>
                                  <a:pt x="6627495" y="469900"/>
                                </a:lnTo>
                                <a:lnTo>
                                  <a:pt x="6666230" y="495300"/>
                                </a:lnTo>
                                <a:lnTo>
                                  <a:pt x="6704330" y="520700"/>
                                </a:lnTo>
                                <a:lnTo>
                                  <a:pt x="6741160" y="546100"/>
                                </a:lnTo>
                                <a:lnTo>
                                  <a:pt x="6777355" y="571500"/>
                                </a:lnTo>
                                <a:lnTo>
                                  <a:pt x="6812915" y="609600"/>
                                </a:lnTo>
                                <a:lnTo>
                                  <a:pt x="6847205" y="635000"/>
                                </a:lnTo>
                                <a:lnTo>
                                  <a:pt x="6880860" y="660400"/>
                                </a:lnTo>
                                <a:lnTo>
                                  <a:pt x="6913880" y="698500"/>
                                </a:lnTo>
                                <a:lnTo>
                                  <a:pt x="6945630" y="723900"/>
                                </a:lnTo>
                                <a:lnTo>
                                  <a:pt x="6977380" y="762000"/>
                                </a:lnTo>
                                <a:lnTo>
                                  <a:pt x="7007860" y="787400"/>
                                </a:lnTo>
                                <a:lnTo>
                                  <a:pt x="7037705" y="825500"/>
                                </a:lnTo>
                                <a:lnTo>
                                  <a:pt x="7066915" y="850900"/>
                                </a:lnTo>
                                <a:lnTo>
                                  <a:pt x="7095490" y="889000"/>
                                </a:lnTo>
                                <a:lnTo>
                                  <a:pt x="7123430" y="914400"/>
                                </a:lnTo>
                                <a:lnTo>
                                  <a:pt x="7150735" y="952500"/>
                                </a:lnTo>
                                <a:lnTo>
                                  <a:pt x="7177405" y="990600"/>
                                </a:lnTo>
                                <a:lnTo>
                                  <a:pt x="7202805" y="1016000"/>
                                </a:lnTo>
                                <a:lnTo>
                                  <a:pt x="7228205" y="1054100"/>
                                </a:lnTo>
                                <a:lnTo>
                                  <a:pt x="7252970" y="1092200"/>
                                </a:lnTo>
                                <a:lnTo>
                                  <a:pt x="7277100" y="1130300"/>
                                </a:lnTo>
                                <a:lnTo>
                                  <a:pt x="7300595" y="1155700"/>
                                </a:lnTo>
                                <a:lnTo>
                                  <a:pt x="7323455" y="1193800"/>
                                </a:lnTo>
                                <a:lnTo>
                                  <a:pt x="7345680" y="1231900"/>
                                </a:lnTo>
                                <a:lnTo>
                                  <a:pt x="7367905" y="1270000"/>
                                </a:lnTo>
                                <a:lnTo>
                                  <a:pt x="7388860" y="1295400"/>
                                </a:lnTo>
                                <a:lnTo>
                                  <a:pt x="7409815" y="1333500"/>
                                </a:lnTo>
                                <a:lnTo>
                                  <a:pt x="7430135" y="1371600"/>
                                </a:lnTo>
                                <a:lnTo>
                                  <a:pt x="7449820" y="1409700"/>
                                </a:lnTo>
                                <a:lnTo>
                                  <a:pt x="7469505" y="1447800"/>
                                </a:lnTo>
                                <a:lnTo>
                                  <a:pt x="7487920" y="1485900"/>
                                </a:lnTo>
                                <a:lnTo>
                                  <a:pt x="7506970" y="1511300"/>
                                </a:lnTo>
                                <a:lnTo>
                                  <a:pt x="7524750" y="1549400"/>
                                </a:lnTo>
                                <a:lnTo>
                                  <a:pt x="7542530" y="1587500"/>
                                </a:lnTo>
                                <a:lnTo>
                                  <a:pt x="7559675" y="1625600"/>
                                </a:lnTo>
                                <a:lnTo>
                                  <a:pt x="7562850" y="1625600"/>
                                </a:lnTo>
                                <a:lnTo>
                                  <a:pt x="7562850" y="2133600"/>
                                </a:lnTo>
                                <a:lnTo>
                                  <a:pt x="7343140" y="1625600"/>
                                </a:lnTo>
                                <a:lnTo>
                                  <a:pt x="6648450" y="762000"/>
                                </a:lnTo>
                                <a:lnTo>
                                  <a:pt x="5526405" y="228600"/>
                                </a:lnTo>
                                <a:lnTo>
                                  <a:pt x="5484495" y="228600"/>
                                </a:lnTo>
                                <a:lnTo>
                                  <a:pt x="5441950" y="215900"/>
                                </a:lnTo>
                                <a:lnTo>
                                  <a:pt x="5356225" y="215900"/>
                                </a:lnTo>
                                <a:lnTo>
                                  <a:pt x="5313680" y="203200"/>
                                </a:lnTo>
                                <a:lnTo>
                                  <a:pt x="5226685" y="203200"/>
                                </a:lnTo>
                                <a:lnTo>
                                  <a:pt x="5182235" y="190500"/>
                                </a:lnTo>
                                <a:lnTo>
                                  <a:pt x="4959985" y="190500"/>
                                </a:lnTo>
                                <a:lnTo>
                                  <a:pt x="4914900" y="177800"/>
                                </a:lnTo>
                                <a:lnTo>
                                  <a:pt x="2988310" y="177800"/>
                                </a:lnTo>
                                <a:lnTo>
                                  <a:pt x="3070225" y="165100"/>
                                </a:lnTo>
                                <a:lnTo>
                                  <a:pt x="3119120" y="152400"/>
                                </a:lnTo>
                                <a:lnTo>
                                  <a:pt x="3168650" y="152400"/>
                                </a:lnTo>
                                <a:lnTo>
                                  <a:pt x="3217545" y="139700"/>
                                </a:lnTo>
                                <a:lnTo>
                                  <a:pt x="3266440" y="139700"/>
                                </a:lnTo>
                                <a:lnTo>
                                  <a:pt x="3315970" y="127000"/>
                                </a:lnTo>
                                <a:lnTo>
                                  <a:pt x="3364865" y="127000"/>
                                </a:lnTo>
                                <a:lnTo>
                                  <a:pt x="3414395" y="114300"/>
                                </a:lnTo>
                                <a:lnTo>
                                  <a:pt x="3463290" y="114300"/>
                                </a:lnTo>
                                <a:lnTo>
                                  <a:pt x="3562350" y="88900"/>
                                </a:lnTo>
                                <a:lnTo>
                                  <a:pt x="3611245" y="88900"/>
                                </a:lnTo>
                                <a:lnTo>
                                  <a:pt x="3660775" y="76200"/>
                                </a:lnTo>
                                <a:lnTo>
                                  <a:pt x="3709670" y="76200"/>
                                </a:lnTo>
                                <a:lnTo>
                                  <a:pt x="3759200" y="63500"/>
                                </a:lnTo>
                                <a:close/>
                                <a:moveTo>
                                  <a:pt x="1182370" y="431800"/>
                                </a:moveTo>
                                <a:lnTo>
                                  <a:pt x="1758950" y="431800"/>
                                </a:lnTo>
                                <a:lnTo>
                                  <a:pt x="1710055" y="444500"/>
                                </a:lnTo>
                                <a:lnTo>
                                  <a:pt x="1229995" y="444500"/>
                                </a:lnTo>
                                <a:lnTo>
                                  <a:pt x="1182370" y="431800"/>
                                </a:lnTo>
                                <a:close/>
                                <a:moveTo>
                                  <a:pt x="948055" y="419100"/>
                                </a:moveTo>
                                <a:lnTo>
                                  <a:pt x="2003425" y="419100"/>
                                </a:lnTo>
                                <a:lnTo>
                                  <a:pt x="1953895" y="431800"/>
                                </a:lnTo>
                                <a:lnTo>
                                  <a:pt x="994409" y="431800"/>
                                </a:lnTo>
                                <a:lnTo>
                                  <a:pt x="948055" y="419100"/>
                                </a:lnTo>
                                <a:close/>
                                <a:moveTo>
                                  <a:pt x="809625" y="406400"/>
                                </a:moveTo>
                                <a:lnTo>
                                  <a:pt x="2200275" y="406400"/>
                                </a:lnTo>
                                <a:lnTo>
                                  <a:pt x="2150745" y="419100"/>
                                </a:lnTo>
                                <a:lnTo>
                                  <a:pt x="855345" y="419100"/>
                                </a:lnTo>
                                <a:lnTo>
                                  <a:pt x="809625" y="406400"/>
                                </a:lnTo>
                                <a:close/>
                                <a:moveTo>
                                  <a:pt x="718185" y="393700"/>
                                </a:moveTo>
                                <a:lnTo>
                                  <a:pt x="2348230" y="393700"/>
                                </a:lnTo>
                                <a:lnTo>
                                  <a:pt x="2298700" y="406400"/>
                                </a:lnTo>
                                <a:lnTo>
                                  <a:pt x="763905" y="406400"/>
                                </a:lnTo>
                                <a:lnTo>
                                  <a:pt x="718185" y="393700"/>
                                </a:lnTo>
                                <a:close/>
                                <a:moveTo>
                                  <a:pt x="627380" y="381000"/>
                                </a:moveTo>
                                <a:lnTo>
                                  <a:pt x="2496820" y="381000"/>
                                </a:lnTo>
                                <a:lnTo>
                                  <a:pt x="2447290" y="393700"/>
                                </a:lnTo>
                                <a:lnTo>
                                  <a:pt x="672465" y="393700"/>
                                </a:lnTo>
                                <a:lnTo>
                                  <a:pt x="627380" y="381000"/>
                                </a:lnTo>
                                <a:close/>
                                <a:moveTo>
                                  <a:pt x="448310" y="342900"/>
                                </a:moveTo>
                                <a:lnTo>
                                  <a:pt x="762635" y="342900"/>
                                </a:lnTo>
                                <a:lnTo>
                                  <a:pt x="806450" y="355600"/>
                                </a:lnTo>
                                <a:lnTo>
                                  <a:pt x="939800" y="355600"/>
                                </a:lnTo>
                                <a:lnTo>
                                  <a:pt x="984885" y="368300"/>
                                </a:lnTo>
                                <a:lnTo>
                                  <a:pt x="2646045" y="368300"/>
                                </a:lnTo>
                                <a:lnTo>
                                  <a:pt x="2596515" y="381000"/>
                                </a:lnTo>
                                <a:lnTo>
                                  <a:pt x="582295" y="381000"/>
                                </a:lnTo>
                                <a:lnTo>
                                  <a:pt x="448310" y="342900"/>
                                </a:lnTo>
                                <a:close/>
                                <a:moveTo>
                                  <a:pt x="1440180" y="355600"/>
                                </a:moveTo>
                                <a:lnTo>
                                  <a:pt x="2745105" y="355600"/>
                                </a:lnTo>
                                <a:lnTo>
                                  <a:pt x="2695575" y="368300"/>
                                </a:lnTo>
                                <a:lnTo>
                                  <a:pt x="1393825" y="368300"/>
                                </a:lnTo>
                                <a:lnTo>
                                  <a:pt x="1440180" y="355600"/>
                                </a:lnTo>
                                <a:close/>
                                <a:moveTo>
                                  <a:pt x="1673225" y="342900"/>
                                </a:moveTo>
                                <a:lnTo>
                                  <a:pt x="2844800" y="342900"/>
                                </a:lnTo>
                                <a:lnTo>
                                  <a:pt x="2794635" y="355600"/>
                                </a:lnTo>
                                <a:lnTo>
                                  <a:pt x="1626235" y="355600"/>
                                </a:lnTo>
                                <a:lnTo>
                                  <a:pt x="1673225" y="342900"/>
                                </a:lnTo>
                                <a:close/>
                                <a:moveTo>
                                  <a:pt x="2146935" y="292100"/>
                                </a:moveTo>
                                <a:lnTo>
                                  <a:pt x="3290570" y="292100"/>
                                </a:lnTo>
                                <a:lnTo>
                                  <a:pt x="2993390" y="330200"/>
                                </a:lnTo>
                                <a:lnTo>
                                  <a:pt x="2943860" y="342900"/>
                                </a:lnTo>
                                <a:lnTo>
                                  <a:pt x="1767205" y="342900"/>
                                </a:lnTo>
                                <a:lnTo>
                                  <a:pt x="1814195" y="330200"/>
                                </a:lnTo>
                                <a:lnTo>
                                  <a:pt x="1908809" y="330200"/>
                                </a:lnTo>
                                <a:lnTo>
                                  <a:pt x="1956435" y="317500"/>
                                </a:lnTo>
                                <a:lnTo>
                                  <a:pt x="2004059" y="317500"/>
                                </a:lnTo>
                                <a:lnTo>
                                  <a:pt x="2051685" y="304800"/>
                                </a:lnTo>
                                <a:lnTo>
                                  <a:pt x="2099310" y="304800"/>
                                </a:lnTo>
                                <a:lnTo>
                                  <a:pt x="2146935" y="292100"/>
                                </a:lnTo>
                                <a:close/>
                                <a:moveTo>
                                  <a:pt x="0" y="190500"/>
                                </a:moveTo>
                                <a:lnTo>
                                  <a:pt x="1905" y="190500"/>
                                </a:lnTo>
                                <a:lnTo>
                                  <a:pt x="248285" y="266700"/>
                                </a:lnTo>
                                <a:lnTo>
                                  <a:pt x="290195" y="266700"/>
                                </a:lnTo>
                                <a:lnTo>
                                  <a:pt x="416560" y="304800"/>
                                </a:lnTo>
                                <a:lnTo>
                                  <a:pt x="459105" y="304800"/>
                                </a:lnTo>
                                <a:lnTo>
                                  <a:pt x="501650" y="317500"/>
                                </a:lnTo>
                                <a:lnTo>
                                  <a:pt x="544830" y="317500"/>
                                </a:lnTo>
                                <a:lnTo>
                                  <a:pt x="588010" y="330200"/>
                                </a:lnTo>
                                <a:lnTo>
                                  <a:pt x="631190" y="330200"/>
                                </a:lnTo>
                                <a:lnTo>
                                  <a:pt x="675005" y="342900"/>
                                </a:lnTo>
                                <a:lnTo>
                                  <a:pt x="404495" y="342900"/>
                                </a:lnTo>
                                <a:lnTo>
                                  <a:pt x="17145" y="2286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190500"/>
                                </a:lnTo>
                                <a:close/>
                                <a:moveTo>
                                  <a:pt x="2243455" y="279400"/>
                                </a:moveTo>
                                <a:lnTo>
                                  <a:pt x="3438525" y="279400"/>
                                </a:lnTo>
                                <a:lnTo>
                                  <a:pt x="3389630" y="292100"/>
                                </a:lnTo>
                                <a:lnTo>
                                  <a:pt x="2195195" y="292100"/>
                                </a:lnTo>
                                <a:lnTo>
                                  <a:pt x="2243455" y="279400"/>
                                </a:lnTo>
                                <a:close/>
                                <a:moveTo>
                                  <a:pt x="2339340" y="266700"/>
                                </a:moveTo>
                                <a:lnTo>
                                  <a:pt x="3536950" y="266700"/>
                                </a:lnTo>
                                <a:lnTo>
                                  <a:pt x="3488055" y="279400"/>
                                </a:lnTo>
                                <a:lnTo>
                                  <a:pt x="2291080" y="279400"/>
                                </a:lnTo>
                                <a:lnTo>
                                  <a:pt x="2339340" y="266700"/>
                                </a:lnTo>
                                <a:close/>
                                <a:moveTo>
                                  <a:pt x="2435860" y="254000"/>
                                </a:moveTo>
                                <a:lnTo>
                                  <a:pt x="3635375" y="254000"/>
                                </a:lnTo>
                                <a:lnTo>
                                  <a:pt x="3586480" y="266700"/>
                                </a:lnTo>
                                <a:lnTo>
                                  <a:pt x="2387600" y="266700"/>
                                </a:lnTo>
                                <a:lnTo>
                                  <a:pt x="2435860" y="254000"/>
                                </a:lnTo>
                                <a:close/>
                                <a:moveTo>
                                  <a:pt x="2533015" y="241300"/>
                                </a:moveTo>
                                <a:lnTo>
                                  <a:pt x="3782060" y="241300"/>
                                </a:lnTo>
                                <a:lnTo>
                                  <a:pt x="3733165" y="254000"/>
                                </a:lnTo>
                                <a:lnTo>
                                  <a:pt x="2484755" y="254000"/>
                                </a:lnTo>
                                <a:lnTo>
                                  <a:pt x="2533015" y="241300"/>
                                </a:lnTo>
                                <a:close/>
                                <a:moveTo>
                                  <a:pt x="2630170" y="228600"/>
                                </a:moveTo>
                                <a:lnTo>
                                  <a:pt x="3879215" y="228600"/>
                                </a:lnTo>
                                <a:lnTo>
                                  <a:pt x="3830319" y="241300"/>
                                </a:lnTo>
                                <a:lnTo>
                                  <a:pt x="2581910" y="241300"/>
                                </a:lnTo>
                                <a:lnTo>
                                  <a:pt x="2630170" y="228600"/>
                                </a:lnTo>
                                <a:close/>
                                <a:moveTo>
                                  <a:pt x="2727325" y="215900"/>
                                </a:moveTo>
                                <a:lnTo>
                                  <a:pt x="4024629" y="215900"/>
                                </a:lnTo>
                                <a:lnTo>
                                  <a:pt x="3976370" y="228600"/>
                                </a:lnTo>
                                <a:lnTo>
                                  <a:pt x="2679065" y="228600"/>
                                </a:lnTo>
                                <a:lnTo>
                                  <a:pt x="2727325" y="215900"/>
                                </a:lnTo>
                                <a:close/>
                                <a:moveTo>
                                  <a:pt x="2988310" y="177800"/>
                                </a:moveTo>
                                <a:lnTo>
                                  <a:pt x="4686300" y="177800"/>
                                </a:lnTo>
                                <a:lnTo>
                                  <a:pt x="4639945" y="190500"/>
                                </a:lnTo>
                                <a:lnTo>
                                  <a:pt x="4358640" y="190500"/>
                                </a:lnTo>
                                <a:lnTo>
                                  <a:pt x="4311650" y="203200"/>
                                </a:lnTo>
                                <a:lnTo>
                                  <a:pt x="4216400" y="203200"/>
                                </a:lnTo>
                                <a:lnTo>
                                  <a:pt x="4168775" y="215900"/>
                                </a:lnTo>
                                <a:lnTo>
                                  <a:pt x="2776220" y="215900"/>
                                </a:lnTo>
                                <a:lnTo>
                                  <a:pt x="2825115" y="203200"/>
                                </a:lnTo>
                                <a:lnTo>
                                  <a:pt x="2988310" y="177800"/>
                                </a:lnTo>
                                <a:close/>
                                <a:moveTo>
                                  <a:pt x="4152900" y="25400"/>
                                </a:moveTo>
                                <a:lnTo>
                                  <a:pt x="5401310" y="25400"/>
                                </a:lnTo>
                                <a:lnTo>
                                  <a:pt x="5589270" y="63500"/>
                                </a:lnTo>
                                <a:lnTo>
                                  <a:pt x="3857625" y="63500"/>
                                </a:lnTo>
                                <a:lnTo>
                                  <a:pt x="3907155" y="50800"/>
                                </a:lnTo>
                                <a:lnTo>
                                  <a:pt x="3956050" y="50800"/>
                                </a:lnTo>
                                <a:lnTo>
                                  <a:pt x="4005580" y="38100"/>
                                </a:lnTo>
                                <a:lnTo>
                                  <a:pt x="4104005" y="38100"/>
                                </a:lnTo>
                                <a:lnTo>
                                  <a:pt x="4152900" y="25400"/>
                                </a:lnTo>
                                <a:close/>
                                <a:moveTo>
                                  <a:pt x="4300220" y="12700"/>
                                </a:moveTo>
                                <a:lnTo>
                                  <a:pt x="5270500" y="12700"/>
                                </a:lnTo>
                                <a:lnTo>
                                  <a:pt x="5336540" y="25400"/>
                                </a:lnTo>
                                <a:lnTo>
                                  <a:pt x="4251325" y="25400"/>
                                </a:lnTo>
                                <a:lnTo>
                                  <a:pt x="4300220" y="12700"/>
                                </a:lnTo>
                                <a:close/>
                                <a:moveTo>
                                  <a:pt x="4447540" y="0"/>
                                </a:moveTo>
                                <a:lnTo>
                                  <a:pt x="5126355" y="0"/>
                                </a:lnTo>
                                <a:lnTo>
                                  <a:pt x="5174615" y="12700"/>
                                </a:lnTo>
                                <a:lnTo>
                                  <a:pt x="4398010" y="12700"/>
                                </a:lnTo>
                                <a:lnTo>
                                  <a:pt x="4447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9115832" name="Forma libre: forma 1519115832"/>
                        <wps:cNvSpPr/>
                        <wps:spPr>
                          <a:xfrm>
                            <a:off x="0" y="360045"/>
                            <a:ext cx="288226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265" h="347980" extrusionOk="0">
                                <a:moveTo>
                                  <a:pt x="2882265" y="104775"/>
                                </a:moveTo>
                                <a:lnTo>
                                  <a:pt x="2495550" y="182880"/>
                                </a:lnTo>
                                <a:lnTo>
                                  <a:pt x="1569085" y="314960"/>
                                </a:lnTo>
                                <a:lnTo>
                                  <a:pt x="452755" y="347345"/>
                                </a:lnTo>
                                <a:lnTo>
                                  <a:pt x="0" y="242570"/>
                                </a:lnTo>
                                <a:lnTo>
                                  <a:pt x="0" y="227330"/>
                                </a:lnTo>
                                <a:lnTo>
                                  <a:pt x="1361440" y="227330"/>
                                </a:lnTo>
                                <a:lnTo>
                                  <a:pt x="2882265" y="1047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07340" y="101599"/>
                                </a:lnTo>
                                <a:lnTo>
                                  <a:pt x="1361440" y="227330"/>
                                </a:lnTo>
                                <a:lnTo>
                                  <a:pt x="0" y="227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3414430" name="Forma libre: forma 1263414430"/>
                        <wps:cNvSpPr/>
                        <wps:spPr>
                          <a:xfrm>
                            <a:off x="0" y="318135"/>
                            <a:ext cx="4235450" cy="906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0" h="906145" extrusionOk="0">
                                <a:moveTo>
                                  <a:pt x="4235450" y="0"/>
                                </a:moveTo>
                                <a:lnTo>
                                  <a:pt x="1925320" y="608965"/>
                                </a:lnTo>
                                <a:lnTo>
                                  <a:pt x="1736090" y="657860"/>
                                </a:lnTo>
                                <a:lnTo>
                                  <a:pt x="1558925" y="701040"/>
                                </a:lnTo>
                                <a:lnTo>
                                  <a:pt x="1363345" y="744220"/>
                                </a:lnTo>
                                <a:lnTo>
                                  <a:pt x="1207135" y="776605"/>
                                </a:lnTo>
                                <a:lnTo>
                                  <a:pt x="1044575" y="807085"/>
                                </a:lnTo>
                                <a:lnTo>
                                  <a:pt x="934085" y="825500"/>
                                </a:lnTo>
                                <a:lnTo>
                                  <a:pt x="821055" y="843280"/>
                                </a:lnTo>
                                <a:lnTo>
                                  <a:pt x="708025" y="859155"/>
                                </a:lnTo>
                                <a:lnTo>
                                  <a:pt x="593725" y="873125"/>
                                </a:lnTo>
                                <a:lnTo>
                                  <a:pt x="480060" y="885190"/>
                                </a:lnTo>
                                <a:lnTo>
                                  <a:pt x="423545" y="890270"/>
                                </a:lnTo>
                                <a:lnTo>
                                  <a:pt x="367030" y="894080"/>
                                </a:lnTo>
                                <a:lnTo>
                                  <a:pt x="310515" y="897890"/>
                                </a:lnTo>
                                <a:lnTo>
                                  <a:pt x="254635" y="901065"/>
                                </a:lnTo>
                                <a:lnTo>
                                  <a:pt x="199390" y="903605"/>
                                </a:lnTo>
                                <a:lnTo>
                                  <a:pt x="144145" y="904875"/>
                                </a:lnTo>
                                <a:lnTo>
                                  <a:pt x="89535" y="905510"/>
                                </a:lnTo>
                                <a:lnTo>
                                  <a:pt x="35560" y="905510"/>
                                </a:lnTo>
                                <a:lnTo>
                                  <a:pt x="0" y="904875"/>
                                </a:lnTo>
                                <a:lnTo>
                                  <a:pt x="0" y="548005"/>
                                </a:lnTo>
                                <a:lnTo>
                                  <a:pt x="328930" y="548005"/>
                                </a:lnTo>
                                <a:lnTo>
                                  <a:pt x="1024890" y="535940"/>
                                </a:lnTo>
                                <a:lnTo>
                                  <a:pt x="1177290" y="520699"/>
                                </a:lnTo>
                                <a:lnTo>
                                  <a:pt x="1330325" y="503555"/>
                                </a:lnTo>
                                <a:lnTo>
                                  <a:pt x="1533525" y="476250"/>
                                </a:lnTo>
                                <a:lnTo>
                                  <a:pt x="1736725" y="445135"/>
                                </a:lnTo>
                                <a:lnTo>
                                  <a:pt x="2040255" y="393065"/>
                                </a:lnTo>
                                <a:lnTo>
                                  <a:pt x="3396615" y="128904"/>
                                </a:lnTo>
                                <a:lnTo>
                                  <a:pt x="3694430" y="76835"/>
                                </a:lnTo>
                                <a:lnTo>
                                  <a:pt x="3891915" y="45085"/>
                                </a:lnTo>
                                <a:lnTo>
                                  <a:pt x="4039235" y="24130"/>
                                </a:lnTo>
                                <a:lnTo>
                                  <a:pt x="4186555" y="5715"/>
                                </a:lnTo>
                                <a:lnTo>
                                  <a:pt x="4235450" y="0"/>
                                </a:lnTo>
                                <a:close/>
                                <a:moveTo>
                                  <a:pt x="0" y="502920"/>
                                </a:moveTo>
                                <a:lnTo>
                                  <a:pt x="328930" y="548005"/>
                                </a:lnTo>
                                <a:lnTo>
                                  <a:pt x="0" y="548005"/>
                                </a:lnTo>
                                <a:lnTo>
                                  <a:pt x="0" y="50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1372697" name="Forma libre: forma 721372697"/>
                        <wps:cNvSpPr/>
                        <wps:spPr>
                          <a:xfrm>
                            <a:off x="0" y="318135"/>
                            <a:ext cx="423545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0" h="727710" extrusionOk="0">
                                <a:moveTo>
                                  <a:pt x="2882265" y="146685"/>
                                </a:moveTo>
                                <a:lnTo>
                                  <a:pt x="1361440" y="269240"/>
                                </a:lnTo>
                                <a:lnTo>
                                  <a:pt x="307340" y="143510"/>
                                </a:lnTo>
                                <a:lnTo>
                                  <a:pt x="0" y="41910"/>
                                </a:lnTo>
                                <a:lnTo>
                                  <a:pt x="0" y="196214"/>
                                </a:lnTo>
                                <a:lnTo>
                                  <a:pt x="206375" y="250825"/>
                                </a:lnTo>
                                <a:lnTo>
                                  <a:pt x="754380" y="303530"/>
                                </a:lnTo>
                                <a:lnTo>
                                  <a:pt x="869950" y="304800"/>
                                </a:lnTo>
                                <a:lnTo>
                                  <a:pt x="983615" y="305435"/>
                                </a:lnTo>
                                <a:lnTo>
                                  <a:pt x="1094105" y="304800"/>
                                </a:lnTo>
                                <a:lnTo>
                                  <a:pt x="1202055" y="303530"/>
                                </a:lnTo>
                                <a:lnTo>
                                  <a:pt x="1308100" y="300990"/>
                                </a:lnTo>
                                <a:lnTo>
                                  <a:pt x="1411605" y="297815"/>
                                </a:lnTo>
                                <a:lnTo>
                                  <a:pt x="1513840" y="293370"/>
                                </a:lnTo>
                                <a:lnTo>
                                  <a:pt x="1614169" y="288925"/>
                                </a:lnTo>
                                <a:lnTo>
                                  <a:pt x="1712595" y="283210"/>
                                </a:lnTo>
                                <a:lnTo>
                                  <a:pt x="1810385" y="276225"/>
                                </a:lnTo>
                                <a:lnTo>
                                  <a:pt x="1906905" y="269240"/>
                                </a:lnTo>
                                <a:lnTo>
                                  <a:pt x="2002155" y="260985"/>
                                </a:lnTo>
                                <a:lnTo>
                                  <a:pt x="2096770" y="252095"/>
                                </a:lnTo>
                                <a:lnTo>
                                  <a:pt x="2191385" y="242570"/>
                                </a:lnTo>
                                <a:lnTo>
                                  <a:pt x="2284730" y="232410"/>
                                </a:lnTo>
                                <a:lnTo>
                                  <a:pt x="2378710" y="221614"/>
                                </a:lnTo>
                                <a:lnTo>
                                  <a:pt x="2519045" y="203835"/>
                                </a:lnTo>
                                <a:lnTo>
                                  <a:pt x="2660015" y="184785"/>
                                </a:lnTo>
                                <a:lnTo>
                                  <a:pt x="2802255" y="163830"/>
                                </a:lnTo>
                                <a:lnTo>
                                  <a:pt x="2882265" y="146685"/>
                                </a:lnTo>
                                <a:close/>
                                <a:moveTo>
                                  <a:pt x="4097655" y="16510"/>
                                </a:moveTo>
                                <a:lnTo>
                                  <a:pt x="3903980" y="43815"/>
                                </a:lnTo>
                                <a:lnTo>
                                  <a:pt x="3709035" y="74295"/>
                                </a:lnTo>
                                <a:lnTo>
                                  <a:pt x="3415665" y="125729"/>
                                </a:lnTo>
                                <a:lnTo>
                                  <a:pt x="2027555" y="395605"/>
                                </a:lnTo>
                                <a:lnTo>
                                  <a:pt x="1727200" y="447040"/>
                                </a:lnTo>
                                <a:lnTo>
                                  <a:pt x="1526540" y="477519"/>
                                </a:lnTo>
                                <a:lnTo>
                                  <a:pt x="1325880" y="504190"/>
                                </a:lnTo>
                                <a:lnTo>
                                  <a:pt x="1175385" y="521335"/>
                                </a:lnTo>
                                <a:lnTo>
                                  <a:pt x="1024890" y="535940"/>
                                </a:lnTo>
                                <a:lnTo>
                                  <a:pt x="328930" y="548005"/>
                                </a:lnTo>
                                <a:lnTo>
                                  <a:pt x="0" y="502919"/>
                                </a:lnTo>
                                <a:lnTo>
                                  <a:pt x="0" y="548005"/>
                                </a:lnTo>
                                <a:lnTo>
                                  <a:pt x="0" y="716915"/>
                                </a:lnTo>
                                <a:lnTo>
                                  <a:pt x="147955" y="727075"/>
                                </a:lnTo>
                                <a:lnTo>
                                  <a:pt x="645795" y="692785"/>
                                </a:lnTo>
                                <a:lnTo>
                                  <a:pt x="741045" y="678815"/>
                                </a:lnTo>
                                <a:lnTo>
                                  <a:pt x="978535" y="638810"/>
                                </a:lnTo>
                                <a:lnTo>
                                  <a:pt x="3874770" y="57150"/>
                                </a:lnTo>
                                <a:lnTo>
                                  <a:pt x="4043045" y="26035"/>
                                </a:lnTo>
                                <a:lnTo>
                                  <a:pt x="4097655" y="16510"/>
                                </a:lnTo>
                                <a:close/>
                                <a:moveTo>
                                  <a:pt x="4235450" y="0"/>
                                </a:moveTo>
                                <a:lnTo>
                                  <a:pt x="4229100" y="635"/>
                                </a:lnTo>
                                <a:lnTo>
                                  <a:pt x="4231640" y="635"/>
                                </a:lnTo>
                                <a:lnTo>
                                  <a:pt x="4235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28A7191" id="Grupo 2" o:spid="_x0000_s1026" style="position:absolute;margin-left:-2pt;margin-top:-1.5pt;width:598.95pt;height:174.55pt;z-index:251658240;mso-position-horizontal-relative:page;mso-position-vertical-relative:page" coordorigin="15645,26836" coordsize="75628,2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">
              <v:group id="Grupo 498477607" o:spid="_x0000_s1027" style="position:absolute;left:15645;top:26836;width:75629;height:21927" coordsize="75628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">
                <v:rect id="Rectángulo 947221526" o:spid="_x0000_s1028" style="position:absolute;width:75628;height:2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6EDD2421" w14:textId="77777777" w:rsidR="007A1463" w:rsidRDefault="007A1463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934058253" o:spid="_x0000_s1029" style="position:absolute;width:75628;height:21926;visibility:visible;mso-wrap-style:square;v-text-anchor:middle" coordsize="7562850,219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" path="m,l7562850,r,2192020l7343140,1682750,6648450,810895,5526405,286385r-41910,-6350l5441950,273685r-42545,-5715l5356225,263525r-42545,-5080l5269865,254635r-43180,-3810l5138420,244474r-88900,-4444l4959985,236855r-90170,-1270l,234950,,xm,234950r4824095,l4732655,235585r-139065,3175l4453255,243840r-141605,8255l4120515,265430r-290196,26035l2447290,441960r-296545,25400l1953895,480695r-195580,9525l1612900,494665r-144780,1270l1372235,495300r-95250,-1905l1182370,490220r-94615,-5080l994409,478790r-92709,-8255l855345,465455r-45720,-5080l763270,454660r-45085,-6350l672465,441960r-45085,-6985l582295,427355r-45085,-8255l492760,410210r-44450,-9525l403860,391160,360045,381000,316230,370205,273050,358775,229870,346710,186690,334010,143510,320675,100965,306705,59055,292735,17145,277495,,271145,,234950xe" fillcolor="#0097b1" stroked="f">
                  <v:path arrowok="t" o:extrusionok="f"/>
                </v:shape>
                <v:shape id="Forma libre: forma 691684396" o:spid="_x0000_s1030" style="position:absolute;width:75628;height:4089;visibility:visible;mso-wrap-style:square;v-text-anchor:middle" coordsize="756285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" path="m,l2366010,,2146300,53975r-215266,50164l1804035,130810r-125095,24130l1596390,169545r-81915,13335l1432560,194945r-81280,10794l1270635,213994r-40005,3811l1189990,221615r-40005,2540l1109980,226695r-40005,1904l1029335,230505r-40005,1270l949325,232410r-40005,l869315,231775r-40005,-636l789305,229235r-40640,-1905l708660,224790r-40005,-3175l628015,218440r-40005,-4446l547370,208915r-40641,-5080l466090,197485,404495,187325,344170,175895,285115,163830,227965,150495,172720,136525,119380,121920,66675,106045,16510,90170,,84455,,xm7160895,r401955,l7562850,408305r-12065,-15875l7529830,366395r-21590,-26670l7485380,313055r-23495,-27305l7437755,258445r-26035,-27940l7385685,203200r-27940,-27940l7329170,147320r-29845,-28575l7268845,90805,7237095,62865,7204075,34925,7170420,6985,7160895,xe" fillcolor="#004aac" stroked="f">
                  <v:path arrowok="t" o:extrusionok="f"/>
                </v:shape>
                <v:shape id="Forma libre: forma 1479183404" o:spid="_x0000_s1031" style="position:absolute;top:584;width:75628;height:21336;visibility:visible;mso-wrap-style:square;v-text-anchor:middle" coordsize="7562850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" path="m3759200,63500r1890395,l5766435,88900r57150,25400l5986780,152400r52705,25400l6090920,190500r50165,25400l6189980,228600r48260,25400l6285230,266700r46355,25400l6376670,317500r44450,25400l6464300,368300r41910,25400l6547485,419100r40640,25400l6627495,469900r38735,25400l6704330,520700r36830,25400l6777355,571500r35560,38100l6847205,635000r33655,25400l6913880,698500r31750,25400l6977380,762000r30480,25400l7037705,825500r29210,25400l7095490,889000r27940,25400l7150735,952500r26670,38100l7202805,1016000r25400,38100l7252970,1092200r24130,38100l7300595,1155700r22860,38100l7345680,1231900r22225,38100l7388860,1295400r20955,38100l7430135,1371600r19685,38100l7469505,1447800r18415,38100l7506970,1511300r17780,38100l7542530,1587500r17145,38100l7562850,1625600r,508000l7343140,1625600,6648450,762000,5526405,228600r-41910,l5441950,215900r-85725,l5313680,203200r-86995,l5182235,190500r-222250,l4914900,177800r-1926590,l3070225,165100r48895,-12700l3168650,152400r48895,-12700l3266440,139700r49530,-12700l3364865,127000r49530,-12700l3463290,114300r99060,-25400l3611245,88900r49530,-12700l3709670,76200r49530,-12700xm1182370,431800r576580,l1710055,444500r-480060,l1182370,431800xm948055,419100r1055370,l1953895,431800r-959486,l948055,419100xm809625,406400r1390650,l2150745,419100r-1295400,l809625,406400xm718185,393700r1630045,l2298700,406400r-1534795,l718185,393700xm627380,381000r1869440,l2447290,393700r-1774825,l627380,381000xm448310,342900r314325,l806450,355600r133350,l984885,368300r1661160,l2596515,381000r-2014220,l448310,342900xm1440180,355600r1304925,l2695575,368300r-1301750,l1440180,355600xm1673225,342900r1171575,l2794635,355600r-1168400,l1673225,342900xm2146935,292100r1143635,l2993390,330200r-49530,12700l1767205,342900r46990,-12700l1908809,330200r47626,-12700l2004059,317500r47626,-12700l2099310,304800r47625,-12700xm,190500r1905,l248285,266700r41910,l416560,304800r42545,l501650,317500r43180,l588010,330200r43180,l675005,342900r-270510,l17145,228600,,215900,,190500xm2243455,279400r1195070,l3389630,292100r-1194435,l2243455,279400xm2339340,266700r1197610,l3488055,279400r-1196975,l2339340,266700xm2435860,254000r1199515,l3586480,266700r-1198880,l2435860,254000xm2533015,241300r1249045,l3733165,254000r-1248410,l2533015,241300xm2630170,228600r1249045,l3830319,241300r-1248409,l2630170,228600xm2727325,215900r1297304,l3976370,228600r-1297305,l2727325,215900xm2988310,177800r1697990,l4639945,190500r-281305,l4311650,203200r-95250,l4168775,215900r-1392555,l2825115,203200r163195,-25400xm4152900,25400r1248410,l5589270,63500r-1731645,l3907155,50800r48895,l4005580,38100r98425,l4152900,25400xm4300220,12700r970280,l5336540,25400r-1085215,l4300220,12700xm4447540,r678815,l5174615,12700r-776605,l4447540,xe" fillcolor="#8ccfda" stroked="f">
                  <v:path arrowok="t" o:extrusionok="f"/>
                </v:shape>
                <v:shape id="Forma libre: forma 1519115832" o:spid="_x0000_s1032" style="position:absolute;top:3600;width:28822;height:3480;visibility:visible;mso-wrap-style:square;v-text-anchor:middle" coordsize="2882265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" path="m2882265,104775r-386715,78105l1569085,314960,452755,347345,,242570,,227330r1361440,l2882265,104775xm,l307340,101599,1361440,227330,,227330,,xe" fillcolor="#004aac" stroked="f">
                  <v:path arrowok="t" o:extrusionok="f"/>
                </v:shape>
                <v:shape id="Forma libre: forma 1263414430" o:spid="_x0000_s1033" style="position:absolute;top:3181;width:42354;height:9061;visibility:visible;mso-wrap-style:square;v-text-anchor:middle" coordsize="4235450,90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" path="m4235450,l1925320,608965r-189230,48895l1558925,701040r-195580,43180l1207135,776605r-162560,30480l934085,825500,821055,843280,708025,859155,593725,873125,480060,885190r-56515,5080l367030,894080r-56515,3810l254635,901065r-55245,2540l144145,904875r-54610,635l35560,905510,,904875,,548005r328930,l1024890,535940r152400,-15241l1330325,503555r203200,-27305l1736725,445135r303530,-52070l3396615,128904,3694430,76835,3891915,45085,4039235,24130,4186555,5715,4235450,xm,502920r328930,45085l,548005,,502920xe" fillcolor="#8ccfda" stroked="f">
                  <v:path arrowok="t" o:extrusionok="f"/>
                </v:shape>
                <v:shape id="Forma libre: forma 721372697" o:spid="_x0000_s1034" style="position:absolute;top:3181;width:42354;height:7277;visibility:visible;mso-wrap-style:square;v-text-anchor:middle" coordsize="4235450,727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" path="m2882265,146685l1361440,269240,307340,143510,,41910,,196214r206375,54611l754380,303530r115570,1270l983615,305435r110490,-635l1202055,303530r106045,-2540l1411605,297815r102235,-4445l1614169,288925r98426,-5715l1810385,276225r96520,-6985l2002155,260985r94615,-8890l2191385,242570r93345,-10160l2378710,221614r140335,-17779l2660015,184785r142240,-20955l2882265,146685xm4097655,16510l3903980,43815,3709035,74295r-293370,51434l2027555,395605r-300355,51435l1526540,477519r-200660,26671l1175385,521335r-150495,14605l328930,548005,,502919r,45086l,716915r147955,10160l645795,692785r95250,-13970l978535,638810,3874770,57150,4043045,26035r54610,-9525xm4235450,r-6350,635l4231640,635,4235450,xe" fillcolor="#0097b1" stroked="f"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9C8F4" w14:textId="77777777" w:rsidR="007A1463" w:rsidRDefault="00E02453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09483E1" wp14:editId="3C943132">
              <wp:simplePos x="0" y="0"/>
              <wp:positionH relativeFrom="page">
                <wp:posOffset>-25236</wp:posOffset>
              </wp:positionH>
              <wp:positionV relativeFrom="page">
                <wp:posOffset>-30374</wp:posOffset>
              </wp:positionV>
              <wp:extent cx="7606693" cy="2217026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06693" cy="2217026"/>
                        <a:chOff x="1564575" y="2683650"/>
                        <a:chExt cx="7562850" cy="2192675"/>
                      </a:xfrm>
                    </wpg:grpSpPr>
                    <wpg:grpSp>
                      <wpg:cNvPr id="1588067088" name="Grupo 1588067088"/>
                      <wpg:cNvGrpSpPr/>
                      <wpg:grpSpPr>
                        <a:xfrm>
                          <a:off x="1564575" y="2683673"/>
                          <a:ext cx="7562850" cy="2192655"/>
                          <a:chOff x="0" y="0"/>
                          <a:chExt cx="7562850" cy="2192655"/>
                        </a:xfrm>
                      </wpg:grpSpPr>
                      <wps:wsp>
                        <wps:cNvPr id="892197149" name="Rectángulo 892197149"/>
                        <wps:cNvSpPr/>
                        <wps:spPr>
                          <a:xfrm>
                            <a:off x="0" y="0"/>
                            <a:ext cx="7562850" cy="219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538C6A" w14:textId="77777777" w:rsidR="007A1463" w:rsidRDefault="007A146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0377077" name="Forma libre: forma 870377077"/>
                        <wps:cNvSpPr/>
                        <wps:spPr>
                          <a:xfrm>
                            <a:off x="0" y="0"/>
                            <a:ext cx="7562850" cy="219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192655" extrusionOk="0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2192020"/>
                                </a:lnTo>
                                <a:lnTo>
                                  <a:pt x="7343140" y="1682750"/>
                                </a:lnTo>
                                <a:lnTo>
                                  <a:pt x="6648450" y="810895"/>
                                </a:lnTo>
                                <a:lnTo>
                                  <a:pt x="5526405" y="286385"/>
                                </a:lnTo>
                                <a:lnTo>
                                  <a:pt x="5484495" y="280035"/>
                                </a:lnTo>
                                <a:lnTo>
                                  <a:pt x="5441950" y="273685"/>
                                </a:lnTo>
                                <a:lnTo>
                                  <a:pt x="5399405" y="267970"/>
                                </a:lnTo>
                                <a:lnTo>
                                  <a:pt x="5356225" y="263525"/>
                                </a:lnTo>
                                <a:lnTo>
                                  <a:pt x="5313680" y="258445"/>
                                </a:lnTo>
                                <a:lnTo>
                                  <a:pt x="5269865" y="254635"/>
                                </a:lnTo>
                                <a:lnTo>
                                  <a:pt x="5226685" y="250825"/>
                                </a:lnTo>
                                <a:lnTo>
                                  <a:pt x="5138420" y="244474"/>
                                </a:lnTo>
                                <a:lnTo>
                                  <a:pt x="5049520" y="240030"/>
                                </a:lnTo>
                                <a:lnTo>
                                  <a:pt x="4959985" y="236855"/>
                                </a:lnTo>
                                <a:lnTo>
                                  <a:pt x="4869815" y="235585"/>
                                </a:lnTo>
                                <a:lnTo>
                                  <a:pt x="0" y="23495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234950"/>
                                </a:moveTo>
                                <a:lnTo>
                                  <a:pt x="4824095" y="234950"/>
                                </a:lnTo>
                                <a:lnTo>
                                  <a:pt x="4732655" y="235585"/>
                                </a:lnTo>
                                <a:lnTo>
                                  <a:pt x="4593590" y="238760"/>
                                </a:lnTo>
                                <a:lnTo>
                                  <a:pt x="4453255" y="243840"/>
                                </a:lnTo>
                                <a:lnTo>
                                  <a:pt x="4311650" y="252095"/>
                                </a:lnTo>
                                <a:lnTo>
                                  <a:pt x="4120515" y="265430"/>
                                </a:lnTo>
                                <a:lnTo>
                                  <a:pt x="3830319" y="291465"/>
                                </a:lnTo>
                                <a:lnTo>
                                  <a:pt x="2447290" y="441960"/>
                                </a:lnTo>
                                <a:lnTo>
                                  <a:pt x="2150745" y="467360"/>
                                </a:lnTo>
                                <a:lnTo>
                                  <a:pt x="1953895" y="480695"/>
                                </a:lnTo>
                                <a:lnTo>
                                  <a:pt x="1758315" y="490220"/>
                                </a:lnTo>
                                <a:lnTo>
                                  <a:pt x="1612900" y="494665"/>
                                </a:lnTo>
                                <a:lnTo>
                                  <a:pt x="1468120" y="495935"/>
                                </a:lnTo>
                                <a:lnTo>
                                  <a:pt x="1372235" y="495300"/>
                                </a:lnTo>
                                <a:lnTo>
                                  <a:pt x="1276985" y="493395"/>
                                </a:lnTo>
                                <a:lnTo>
                                  <a:pt x="1182370" y="490220"/>
                                </a:lnTo>
                                <a:lnTo>
                                  <a:pt x="1087755" y="485140"/>
                                </a:lnTo>
                                <a:lnTo>
                                  <a:pt x="994409" y="478790"/>
                                </a:lnTo>
                                <a:lnTo>
                                  <a:pt x="901700" y="470535"/>
                                </a:lnTo>
                                <a:lnTo>
                                  <a:pt x="855345" y="465455"/>
                                </a:lnTo>
                                <a:lnTo>
                                  <a:pt x="809625" y="460375"/>
                                </a:lnTo>
                                <a:lnTo>
                                  <a:pt x="763270" y="454660"/>
                                </a:lnTo>
                                <a:lnTo>
                                  <a:pt x="718185" y="448310"/>
                                </a:lnTo>
                                <a:lnTo>
                                  <a:pt x="672465" y="441960"/>
                                </a:lnTo>
                                <a:lnTo>
                                  <a:pt x="627380" y="434975"/>
                                </a:lnTo>
                                <a:lnTo>
                                  <a:pt x="582295" y="427355"/>
                                </a:lnTo>
                                <a:lnTo>
                                  <a:pt x="537210" y="419100"/>
                                </a:lnTo>
                                <a:lnTo>
                                  <a:pt x="492760" y="410210"/>
                                </a:lnTo>
                                <a:lnTo>
                                  <a:pt x="448310" y="400685"/>
                                </a:lnTo>
                                <a:lnTo>
                                  <a:pt x="403860" y="391160"/>
                                </a:lnTo>
                                <a:lnTo>
                                  <a:pt x="360045" y="381000"/>
                                </a:lnTo>
                                <a:lnTo>
                                  <a:pt x="316230" y="370205"/>
                                </a:lnTo>
                                <a:lnTo>
                                  <a:pt x="273050" y="358775"/>
                                </a:lnTo>
                                <a:lnTo>
                                  <a:pt x="229870" y="346710"/>
                                </a:lnTo>
                                <a:lnTo>
                                  <a:pt x="186690" y="334010"/>
                                </a:lnTo>
                                <a:lnTo>
                                  <a:pt x="143510" y="320675"/>
                                </a:lnTo>
                                <a:lnTo>
                                  <a:pt x="100965" y="306705"/>
                                </a:lnTo>
                                <a:lnTo>
                                  <a:pt x="59055" y="292735"/>
                                </a:lnTo>
                                <a:lnTo>
                                  <a:pt x="17145" y="277495"/>
                                </a:lnTo>
                                <a:lnTo>
                                  <a:pt x="0" y="271145"/>
                                </a:lnTo>
                                <a:lnTo>
                                  <a:pt x="0" y="234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55548946" name="Forma libre: forma 1955548946"/>
                        <wps:cNvSpPr/>
                        <wps:spPr>
                          <a:xfrm>
                            <a:off x="0" y="0"/>
                            <a:ext cx="756285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08940" extrusionOk="0">
                                <a:moveTo>
                                  <a:pt x="0" y="0"/>
                                </a:moveTo>
                                <a:lnTo>
                                  <a:pt x="2366010" y="0"/>
                                </a:lnTo>
                                <a:lnTo>
                                  <a:pt x="2146300" y="53975"/>
                                </a:lnTo>
                                <a:lnTo>
                                  <a:pt x="1931034" y="104139"/>
                                </a:lnTo>
                                <a:lnTo>
                                  <a:pt x="1804035" y="130810"/>
                                </a:lnTo>
                                <a:lnTo>
                                  <a:pt x="1678940" y="154940"/>
                                </a:lnTo>
                                <a:lnTo>
                                  <a:pt x="1596390" y="169545"/>
                                </a:lnTo>
                                <a:lnTo>
                                  <a:pt x="1514475" y="182880"/>
                                </a:lnTo>
                                <a:lnTo>
                                  <a:pt x="1432560" y="194945"/>
                                </a:lnTo>
                                <a:lnTo>
                                  <a:pt x="1351280" y="205739"/>
                                </a:lnTo>
                                <a:lnTo>
                                  <a:pt x="1270635" y="213994"/>
                                </a:lnTo>
                                <a:lnTo>
                                  <a:pt x="1230630" y="217805"/>
                                </a:lnTo>
                                <a:lnTo>
                                  <a:pt x="1189990" y="221615"/>
                                </a:lnTo>
                                <a:lnTo>
                                  <a:pt x="1149985" y="224155"/>
                                </a:lnTo>
                                <a:lnTo>
                                  <a:pt x="1109980" y="226695"/>
                                </a:lnTo>
                                <a:lnTo>
                                  <a:pt x="1069975" y="228599"/>
                                </a:lnTo>
                                <a:lnTo>
                                  <a:pt x="1029335" y="230505"/>
                                </a:lnTo>
                                <a:lnTo>
                                  <a:pt x="989330" y="231775"/>
                                </a:lnTo>
                                <a:lnTo>
                                  <a:pt x="949325" y="232410"/>
                                </a:lnTo>
                                <a:lnTo>
                                  <a:pt x="909320" y="232410"/>
                                </a:lnTo>
                                <a:lnTo>
                                  <a:pt x="869315" y="231775"/>
                                </a:lnTo>
                                <a:lnTo>
                                  <a:pt x="829310" y="231139"/>
                                </a:lnTo>
                                <a:lnTo>
                                  <a:pt x="789305" y="229235"/>
                                </a:lnTo>
                                <a:lnTo>
                                  <a:pt x="748665" y="227330"/>
                                </a:lnTo>
                                <a:lnTo>
                                  <a:pt x="708660" y="224790"/>
                                </a:lnTo>
                                <a:lnTo>
                                  <a:pt x="668655" y="221615"/>
                                </a:lnTo>
                                <a:lnTo>
                                  <a:pt x="628015" y="218440"/>
                                </a:lnTo>
                                <a:lnTo>
                                  <a:pt x="588010" y="213994"/>
                                </a:lnTo>
                                <a:lnTo>
                                  <a:pt x="547370" y="208915"/>
                                </a:lnTo>
                                <a:lnTo>
                                  <a:pt x="506729" y="203835"/>
                                </a:lnTo>
                                <a:lnTo>
                                  <a:pt x="466090" y="197485"/>
                                </a:lnTo>
                                <a:lnTo>
                                  <a:pt x="404495" y="187325"/>
                                </a:lnTo>
                                <a:lnTo>
                                  <a:pt x="344170" y="175895"/>
                                </a:lnTo>
                                <a:lnTo>
                                  <a:pt x="285115" y="163830"/>
                                </a:lnTo>
                                <a:lnTo>
                                  <a:pt x="227965" y="150495"/>
                                </a:lnTo>
                                <a:lnTo>
                                  <a:pt x="172720" y="136525"/>
                                </a:lnTo>
                                <a:lnTo>
                                  <a:pt x="119380" y="121920"/>
                                </a:lnTo>
                                <a:lnTo>
                                  <a:pt x="66675" y="106045"/>
                                </a:lnTo>
                                <a:lnTo>
                                  <a:pt x="16510" y="90170"/>
                                </a:lnTo>
                                <a:lnTo>
                                  <a:pt x="0" y="8445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160895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408305"/>
                                </a:lnTo>
                                <a:lnTo>
                                  <a:pt x="7550785" y="392430"/>
                                </a:lnTo>
                                <a:lnTo>
                                  <a:pt x="7529830" y="366395"/>
                                </a:lnTo>
                                <a:lnTo>
                                  <a:pt x="7508240" y="339725"/>
                                </a:lnTo>
                                <a:lnTo>
                                  <a:pt x="7485380" y="313055"/>
                                </a:lnTo>
                                <a:lnTo>
                                  <a:pt x="7461885" y="285750"/>
                                </a:lnTo>
                                <a:lnTo>
                                  <a:pt x="7437755" y="258445"/>
                                </a:lnTo>
                                <a:lnTo>
                                  <a:pt x="7411720" y="230505"/>
                                </a:lnTo>
                                <a:lnTo>
                                  <a:pt x="7385685" y="203200"/>
                                </a:lnTo>
                                <a:lnTo>
                                  <a:pt x="7357745" y="175260"/>
                                </a:lnTo>
                                <a:lnTo>
                                  <a:pt x="7329170" y="147320"/>
                                </a:lnTo>
                                <a:lnTo>
                                  <a:pt x="7299325" y="118745"/>
                                </a:lnTo>
                                <a:lnTo>
                                  <a:pt x="7268845" y="90805"/>
                                </a:lnTo>
                                <a:lnTo>
                                  <a:pt x="7237095" y="62865"/>
                                </a:lnTo>
                                <a:lnTo>
                                  <a:pt x="7204075" y="34925"/>
                                </a:lnTo>
                                <a:lnTo>
                                  <a:pt x="7170420" y="6985"/>
                                </a:lnTo>
                                <a:lnTo>
                                  <a:pt x="716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6435030" name="Forma libre: forma 1476435030"/>
                        <wps:cNvSpPr/>
                        <wps:spPr>
                          <a:xfrm>
                            <a:off x="0" y="58420"/>
                            <a:ext cx="756285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133600" extrusionOk="0">
                                <a:moveTo>
                                  <a:pt x="3759200" y="63500"/>
                                </a:moveTo>
                                <a:lnTo>
                                  <a:pt x="5649595" y="63500"/>
                                </a:lnTo>
                                <a:lnTo>
                                  <a:pt x="5766435" y="88900"/>
                                </a:lnTo>
                                <a:lnTo>
                                  <a:pt x="5823585" y="114300"/>
                                </a:lnTo>
                                <a:lnTo>
                                  <a:pt x="5986780" y="152400"/>
                                </a:lnTo>
                                <a:lnTo>
                                  <a:pt x="6039485" y="177800"/>
                                </a:lnTo>
                                <a:lnTo>
                                  <a:pt x="6090920" y="190500"/>
                                </a:lnTo>
                                <a:lnTo>
                                  <a:pt x="6141085" y="215900"/>
                                </a:lnTo>
                                <a:lnTo>
                                  <a:pt x="6189980" y="228600"/>
                                </a:lnTo>
                                <a:lnTo>
                                  <a:pt x="6238240" y="254000"/>
                                </a:lnTo>
                                <a:lnTo>
                                  <a:pt x="6285230" y="266700"/>
                                </a:lnTo>
                                <a:lnTo>
                                  <a:pt x="6331585" y="292100"/>
                                </a:lnTo>
                                <a:lnTo>
                                  <a:pt x="6376670" y="317500"/>
                                </a:lnTo>
                                <a:lnTo>
                                  <a:pt x="6421120" y="342900"/>
                                </a:lnTo>
                                <a:lnTo>
                                  <a:pt x="6464300" y="368300"/>
                                </a:lnTo>
                                <a:lnTo>
                                  <a:pt x="6506210" y="393700"/>
                                </a:lnTo>
                                <a:lnTo>
                                  <a:pt x="6547485" y="419100"/>
                                </a:lnTo>
                                <a:lnTo>
                                  <a:pt x="6588125" y="444500"/>
                                </a:lnTo>
                                <a:lnTo>
                                  <a:pt x="6627495" y="469900"/>
                                </a:lnTo>
                                <a:lnTo>
                                  <a:pt x="6666230" y="495300"/>
                                </a:lnTo>
                                <a:lnTo>
                                  <a:pt x="6704330" y="520700"/>
                                </a:lnTo>
                                <a:lnTo>
                                  <a:pt x="6741160" y="546100"/>
                                </a:lnTo>
                                <a:lnTo>
                                  <a:pt x="6777355" y="571500"/>
                                </a:lnTo>
                                <a:lnTo>
                                  <a:pt x="6812915" y="609600"/>
                                </a:lnTo>
                                <a:lnTo>
                                  <a:pt x="6847205" y="635000"/>
                                </a:lnTo>
                                <a:lnTo>
                                  <a:pt x="6880860" y="660400"/>
                                </a:lnTo>
                                <a:lnTo>
                                  <a:pt x="6913880" y="698500"/>
                                </a:lnTo>
                                <a:lnTo>
                                  <a:pt x="6945630" y="723900"/>
                                </a:lnTo>
                                <a:lnTo>
                                  <a:pt x="6977380" y="762000"/>
                                </a:lnTo>
                                <a:lnTo>
                                  <a:pt x="7007860" y="787400"/>
                                </a:lnTo>
                                <a:lnTo>
                                  <a:pt x="7037705" y="825500"/>
                                </a:lnTo>
                                <a:lnTo>
                                  <a:pt x="7066915" y="850900"/>
                                </a:lnTo>
                                <a:lnTo>
                                  <a:pt x="7095490" y="889000"/>
                                </a:lnTo>
                                <a:lnTo>
                                  <a:pt x="7123430" y="914400"/>
                                </a:lnTo>
                                <a:lnTo>
                                  <a:pt x="7150735" y="952500"/>
                                </a:lnTo>
                                <a:lnTo>
                                  <a:pt x="7177405" y="990600"/>
                                </a:lnTo>
                                <a:lnTo>
                                  <a:pt x="7202805" y="1016000"/>
                                </a:lnTo>
                                <a:lnTo>
                                  <a:pt x="7228205" y="1054100"/>
                                </a:lnTo>
                                <a:lnTo>
                                  <a:pt x="7252970" y="1092200"/>
                                </a:lnTo>
                                <a:lnTo>
                                  <a:pt x="7277100" y="1130300"/>
                                </a:lnTo>
                                <a:lnTo>
                                  <a:pt x="7300595" y="1155700"/>
                                </a:lnTo>
                                <a:lnTo>
                                  <a:pt x="7323455" y="1193800"/>
                                </a:lnTo>
                                <a:lnTo>
                                  <a:pt x="7345680" y="1231900"/>
                                </a:lnTo>
                                <a:lnTo>
                                  <a:pt x="7367905" y="1270000"/>
                                </a:lnTo>
                                <a:lnTo>
                                  <a:pt x="7388860" y="1295400"/>
                                </a:lnTo>
                                <a:lnTo>
                                  <a:pt x="7409815" y="1333500"/>
                                </a:lnTo>
                                <a:lnTo>
                                  <a:pt x="7430135" y="1371600"/>
                                </a:lnTo>
                                <a:lnTo>
                                  <a:pt x="7449820" y="1409700"/>
                                </a:lnTo>
                                <a:lnTo>
                                  <a:pt x="7469505" y="1447800"/>
                                </a:lnTo>
                                <a:lnTo>
                                  <a:pt x="7487920" y="1485900"/>
                                </a:lnTo>
                                <a:lnTo>
                                  <a:pt x="7506970" y="1511300"/>
                                </a:lnTo>
                                <a:lnTo>
                                  <a:pt x="7524750" y="1549400"/>
                                </a:lnTo>
                                <a:lnTo>
                                  <a:pt x="7542530" y="1587500"/>
                                </a:lnTo>
                                <a:lnTo>
                                  <a:pt x="7559675" y="1625600"/>
                                </a:lnTo>
                                <a:lnTo>
                                  <a:pt x="7562850" y="1625600"/>
                                </a:lnTo>
                                <a:lnTo>
                                  <a:pt x="7562850" y="2133600"/>
                                </a:lnTo>
                                <a:lnTo>
                                  <a:pt x="7343140" y="1625600"/>
                                </a:lnTo>
                                <a:lnTo>
                                  <a:pt x="6648450" y="762000"/>
                                </a:lnTo>
                                <a:lnTo>
                                  <a:pt x="5526405" y="228600"/>
                                </a:lnTo>
                                <a:lnTo>
                                  <a:pt x="5484495" y="228600"/>
                                </a:lnTo>
                                <a:lnTo>
                                  <a:pt x="5441950" y="215900"/>
                                </a:lnTo>
                                <a:lnTo>
                                  <a:pt x="5356225" y="215900"/>
                                </a:lnTo>
                                <a:lnTo>
                                  <a:pt x="5313680" y="203200"/>
                                </a:lnTo>
                                <a:lnTo>
                                  <a:pt x="5226685" y="203200"/>
                                </a:lnTo>
                                <a:lnTo>
                                  <a:pt x="5182235" y="190500"/>
                                </a:lnTo>
                                <a:lnTo>
                                  <a:pt x="4959985" y="190500"/>
                                </a:lnTo>
                                <a:lnTo>
                                  <a:pt x="4914900" y="177800"/>
                                </a:lnTo>
                                <a:lnTo>
                                  <a:pt x="2988310" y="177800"/>
                                </a:lnTo>
                                <a:lnTo>
                                  <a:pt x="3070225" y="165100"/>
                                </a:lnTo>
                                <a:lnTo>
                                  <a:pt x="3119120" y="152400"/>
                                </a:lnTo>
                                <a:lnTo>
                                  <a:pt x="3168650" y="152400"/>
                                </a:lnTo>
                                <a:lnTo>
                                  <a:pt x="3217545" y="139700"/>
                                </a:lnTo>
                                <a:lnTo>
                                  <a:pt x="3266440" y="139700"/>
                                </a:lnTo>
                                <a:lnTo>
                                  <a:pt x="3315970" y="127000"/>
                                </a:lnTo>
                                <a:lnTo>
                                  <a:pt x="3364865" y="127000"/>
                                </a:lnTo>
                                <a:lnTo>
                                  <a:pt x="3414395" y="114300"/>
                                </a:lnTo>
                                <a:lnTo>
                                  <a:pt x="3463290" y="114300"/>
                                </a:lnTo>
                                <a:lnTo>
                                  <a:pt x="3562350" y="88900"/>
                                </a:lnTo>
                                <a:lnTo>
                                  <a:pt x="3611245" y="88900"/>
                                </a:lnTo>
                                <a:lnTo>
                                  <a:pt x="3660775" y="76200"/>
                                </a:lnTo>
                                <a:lnTo>
                                  <a:pt x="3709670" y="76200"/>
                                </a:lnTo>
                                <a:lnTo>
                                  <a:pt x="3759200" y="63500"/>
                                </a:lnTo>
                                <a:close/>
                                <a:moveTo>
                                  <a:pt x="1182370" y="431800"/>
                                </a:moveTo>
                                <a:lnTo>
                                  <a:pt x="1758950" y="431800"/>
                                </a:lnTo>
                                <a:lnTo>
                                  <a:pt x="1710055" y="444500"/>
                                </a:lnTo>
                                <a:lnTo>
                                  <a:pt x="1229995" y="444500"/>
                                </a:lnTo>
                                <a:lnTo>
                                  <a:pt x="1182370" y="431800"/>
                                </a:lnTo>
                                <a:close/>
                                <a:moveTo>
                                  <a:pt x="948055" y="419100"/>
                                </a:moveTo>
                                <a:lnTo>
                                  <a:pt x="2003425" y="419100"/>
                                </a:lnTo>
                                <a:lnTo>
                                  <a:pt x="1953895" y="431800"/>
                                </a:lnTo>
                                <a:lnTo>
                                  <a:pt x="994409" y="431800"/>
                                </a:lnTo>
                                <a:lnTo>
                                  <a:pt x="948055" y="419100"/>
                                </a:lnTo>
                                <a:close/>
                                <a:moveTo>
                                  <a:pt x="809625" y="406400"/>
                                </a:moveTo>
                                <a:lnTo>
                                  <a:pt x="2200275" y="406400"/>
                                </a:lnTo>
                                <a:lnTo>
                                  <a:pt x="2150745" y="419100"/>
                                </a:lnTo>
                                <a:lnTo>
                                  <a:pt x="855345" y="419100"/>
                                </a:lnTo>
                                <a:lnTo>
                                  <a:pt x="809625" y="406400"/>
                                </a:lnTo>
                                <a:close/>
                                <a:moveTo>
                                  <a:pt x="718185" y="393700"/>
                                </a:moveTo>
                                <a:lnTo>
                                  <a:pt x="2348230" y="393700"/>
                                </a:lnTo>
                                <a:lnTo>
                                  <a:pt x="2298700" y="406400"/>
                                </a:lnTo>
                                <a:lnTo>
                                  <a:pt x="763905" y="406400"/>
                                </a:lnTo>
                                <a:lnTo>
                                  <a:pt x="718185" y="393700"/>
                                </a:lnTo>
                                <a:close/>
                                <a:moveTo>
                                  <a:pt x="627380" y="381000"/>
                                </a:moveTo>
                                <a:lnTo>
                                  <a:pt x="2496820" y="381000"/>
                                </a:lnTo>
                                <a:lnTo>
                                  <a:pt x="2447290" y="393700"/>
                                </a:lnTo>
                                <a:lnTo>
                                  <a:pt x="672465" y="393700"/>
                                </a:lnTo>
                                <a:lnTo>
                                  <a:pt x="627380" y="381000"/>
                                </a:lnTo>
                                <a:close/>
                                <a:moveTo>
                                  <a:pt x="448310" y="342900"/>
                                </a:moveTo>
                                <a:lnTo>
                                  <a:pt x="762635" y="342900"/>
                                </a:lnTo>
                                <a:lnTo>
                                  <a:pt x="806450" y="355600"/>
                                </a:lnTo>
                                <a:lnTo>
                                  <a:pt x="939800" y="355600"/>
                                </a:lnTo>
                                <a:lnTo>
                                  <a:pt x="984885" y="368300"/>
                                </a:lnTo>
                                <a:lnTo>
                                  <a:pt x="2646045" y="368300"/>
                                </a:lnTo>
                                <a:lnTo>
                                  <a:pt x="2596515" y="381000"/>
                                </a:lnTo>
                                <a:lnTo>
                                  <a:pt x="582295" y="381000"/>
                                </a:lnTo>
                                <a:lnTo>
                                  <a:pt x="448310" y="342900"/>
                                </a:lnTo>
                                <a:close/>
                                <a:moveTo>
                                  <a:pt x="1440180" y="355600"/>
                                </a:moveTo>
                                <a:lnTo>
                                  <a:pt x="2745105" y="355600"/>
                                </a:lnTo>
                                <a:lnTo>
                                  <a:pt x="2695575" y="368300"/>
                                </a:lnTo>
                                <a:lnTo>
                                  <a:pt x="1393825" y="368300"/>
                                </a:lnTo>
                                <a:lnTo>
                                  <a:pt x="1440180" y="355600"/>
                                </a:lnTo>
                                <a:close/>
                                <a:moveTo>
                                  <a:pt x="1673225" y="342900"/>
                                </a:moveTo>
                                <a:lnTo>
                                  <a:pt x="2844800" y="342900"/>
                                </a:lnTo>
                                <a:lnTo>
                                  <a:pt x="2794635" y="355600"/>
                                </a:lnTo>
                                <a:lnTo>
                                  <a:pt x="1626235" y="355600"/>
                                </a:lnTo>
                                <a:lnTo>
                                  <a:pt x="1673225" y="342900"/>
                                </a:lnTo>
                                <a:close/>
                                <a:moveTo>
                                  <a:pt x="2146935" y="292100"/>
                                </a:moveTo>
                                <a:lnTo>
                                  <a:pt x="3290570" y="292100"/>
                                </a:lnTo>
                                <a:lnTo>
                                  <a:pt x="2993390" y="330200"/>
                                </a:lnTo>
                                <a:lnTo>
                                  <a:pt x="2943860" y="342900"/>
                                </a:lnTo>
                                <a:lnTo>
                                  <a:pt x="1767205" y="342900"/>
                                </a:lnTo>
                                <a:lnTo>
                                  <a:pt x="1814195" y="330200"/>
                                </a:lnTo>
                                <a:lnTo>
                                  <a:pt x="1908809" y="330200"/>
                                </a:lnTo>
                                <a:lnTo>
                                  <a:pt x="1956435" y="317500"/>
                                </a:lnTo>
                                <a:lnTo>
                                  <a:pt x="2004059" y="317500"/>
                                </a:lnTo>
                                <a:lnTo>
                                  <a:pt x="2051685" y="304800"/>
                                </a:lnTo>
                                <a:lnTo>
                                  <a:pt x="2099310" y="304800"/>
                                </a:lnTo>
                                <a:lnTo>
                                  <a:pt x="2146935" y="292100"/>
                                </a:lnTo>
                                <a:close/>
                                <a:moveTo>
                                  <a:pt x="0" y="190500"/>
                                </a:moveTo>
                                <a:lnTo>
                                  <a:pt x="1905" y="190500"/>
                                </a:lnTo>
                                <a:lnTo>
                                  <a:pt x="248285" y="266700"/>
                                </a:lnTo>
                                <a:lnTo>
                                  <a:pt x="290195" y="266700"/>
                                </a:lnTo>
                                <a:lnTo>
                                  <a:pt x="416560" y="304800"/>
                                </a:lnTo>
                                <a:lnTo>
                                  <a:pt x="459105" y="304800"/>
                                </a:lnTo>
                                <a:lnTo>
                                  <a:pt x="501650" y="317500"/>
                                </a:lnTo>
                                <a:lnTo>
                                  <a:pt x="544830" y="317500"/>
                                </a:lnTo>
                                <a:lnTo>
                                  <a:pt x="588010" y="330200"/>
                                </a:lnTo>
                                <a:lnTo>
                                  <a:pt x="631190" y="330200"/>
                                </a:lnTo>
                                <a:lnTo>
                                  <a:pt x="675005" y="342900"/>
                                </a:lnTo>
                                <a:lnTo>
                                  <a:pt x="404495" y="342900"/>
                                </a:lnTo>
                                <a:lnTo>
                                  <a:pt x="17145" y="2286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190500"/>
                                </a:lnTo>
                                <a:close/>
                                <a:moveTo>
                                  <a:pt x="2243455" y="279400"/>
                                </a:moveTo>
                                <a:lnTo>
                                  <a:pt x="3438525" y="279400"/>
                                </a:lnTo>
                                <a:lnTo>
                                  <a:pt x="3389630" y="292100"/>
                                </a:lnTo>
                                <a:lnTo>
                                  <a:pt x="2195195" y="292100"/>
                                </a:lnTo>
                                <a:lnTo>
                                  <a:pt x="2243455" y="279400"/>
                                </a:lnTo>
                                <a:close/>
                                <a:moveTo>
                                  <a:pt x="2339340" y="266700"/>
                                </a:moveTo>
                                <a:lnTo>
                                  <a:pt x="3536950" y="266700"/>
                                </a:lnTo>
                                <a:lnTo>
                                  <a:pt x="3488055" y="279400"/>
                                </a:lnTo>
                                <a:lnTo>
                                  <a:pt x="2291080" y="279400"/>
                                </a:lnTo>
                                <a:lnTo>
                                  <a:pt x="2339340" y="266700"/>
                                </a:lnTo>
                                <a:close/>
                                <a:moveTo>
                                  <a:pt x="2435860" y="254000"/>
                                </a:moveTo>
                                <a:lnTo>
                                  <a:pt x="3635375" y="254000"/>
                                </a:lnTo>
                                <a:lnTo>
                                  <a:pt x="3586480" y="266700"/>
                                </a:lnTo>
                                <a:lnTo>
                                  <a:pt x="2387600" y="266700"/>
                                </a:lnTo>
                                <a:lnTo>
                                  <a:pt x="2435860" y="254000"/>
                                </a:lnTo>
                                <a:close/>
                                <a:moveTo>
                                  <a:pt x="2533015" y="241300"/>
                                </a:moveTo>
                                <a:lnTo>
                                  <a:pt x="3782060" y="241300"/>
                                </a:lnTo>
                                <a:lnTo>
                                  <a:pt x="3733165" y="254000"/>
                                </a:lnTo>
                                <a:lnTo>
                                  <a:pt x="2484755" y="254000"/>
                                </a:lnTo>
                                <a:lnTo>
                                  <a:pt x="2533015" y="241300"/>
                                </a:lnTo>
                                <a:close/>
                                <a:moveTo>
                                  <a:pt x="2630170" y="228600"/>
                                </a:moveTo>
                                <a:lnTo>
                                  <a:pt x="3879215" y="228600"/>
                                </a:lnTo>
                                <a:lnTo>
                                  <a:pt x="3830319" y="241300"/>
                                </a:lnTo>
                                <a:lnTo>
                                  <a:pt x="2581910" y="241300"/>
                                </a:lnTo>
                                <a:lnTo>
                                  <a:pt x="2630170" y="228600"/>
                                </a:lnTo>
                                <a:close/>
                                <a:moveTo>
                                  <a:pt x="2727325" y="215900"/>
                                </a:moveTo>
                                <a:lnTo>
                                  <a:pt x="4024629" y="215900"/>
                                </a:lnTo>
                                <a:lnTo>
                                  <a:pt x="3976370" y="228600"/>
                                </a:lnTo>
                                <a:lnTo>
                                  <a:pt x="2679065" y="228600"/>
                                </a:lnTo>
                                <a:lnTo>
                                  <a:pt x="2727325" y="215900"/>
                                </a:lnTo>
                                <a:close/>
                                <a:moveTo>
                                  <a:pt x="2988310" y="177800"/>
                                </a:moveTo>
                                <a:lnTo>
                                  <a:pt x="4686300" y="177800"/>
                                </a:lnTo>
                                <a:lnTo>
                                  <a:pt x="4639945" y="190500"/>
                                </a:lnTo>
                                <a:lnTo>
                                  <a:pt x="4358640" y="190500"/>
                                </a:lnTo>
                                <a:lnTo>
                                  <a:pt x="4311650" y="203200"/>
                                </a:lnTo>
                                <a:lnTo>
                                  <a:pt x="4216400" y="203200"/>
                                </a:lnTo>
                                <a:lnTo>
                                  <a:pt x="4168775" y="215900"/>
                                </a:lnTo>
                                <a:lnTo>
                                  <a:pt x="2776220" y="215900"/>
                                </a:lnTo>
                                <a:lnTo>
                                  <a:pt x="2825115" y="203200"/>
                                </a:lnTo>
                                <a:lnTo>
                                  <a:pt x="2988310" y="177800"/>
                                </a:lnTo>
                                <a:close/>
                                <a:moveTo>
                                  <a:pt x="4152900" y="25400"/>
                                </a:moveTo>
                                <a:lnTo>
                                  <a:pt x="5401310" y="25400"/>
                                </a:lnTo>
                                <a:lnTo>
                                  <a:pt x="5589270" y="63500"/>
                                </a:lnTo>
                                <a:lnTo>
                                  <a:pt x="3857625" y="63500"/>
                                </a:lnTo>
                                <a:lnTo>
                                  <a:pt x="3907155" y="50800"/>
                                </a:lnTo>
                                <a:lnTo>
                                  <a:pt x="3956050" y="50800"/>
                                </a:lnTo>
                                <a:lnTo>
                                  <a:pt x="4005580" y="38100"/>
                                </a:lnTo>
                                <a:lnTo>
                                  <a:pt x="4104005" y="38100"/>
                                </a:lnTo>
                                <a:lnTo>
                                  <a:pt x="4152900" y="25400"/>
                                </a:lnTo>
                                <a:close/>
                                <a:moveTo>
                                  <a:pt x="4300220" y="12700"/>
                                </a:moveTo>
                                <a:lnTo>
                                  <a:pt x="5270500" y="12700"/>
                                </a:lnTo>
                                <a:lnTo>
                                  <a:pt x="5336540" y="25400"/>
                                </a:lnTo>
                                <a:lnTo>
                                  <a:pt x="4251325" y="25400"/>
                                </a:lnTo>
                                <a:lnTo>
                                  <a:pt x="4300220" y="12700"/>
                                </a:lnTo>
                                <a:close/>
                                <a:moveTo>
                                  <a:pt x="4447540" y="0"/>
                                </a:moveTo>
                                <a:lnTo>
                                  <a:pt x="5126355" y="0"/>
                                </a:lnTo>
                                <a:lnTo>
                                  <a:pt x="5174615" y="12700"/>
                                </a:lnTo>
                                <a:lnTo>
                                  <a:pt x="4398010" y="12700"/>
                                </a:lnTo>
                                <a:lnTo>
                                  <a:pt x="4447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414295" name="Forma libre: forma 177414295"/>
                        <wps:cNvSpPr/>
                        <wps:spPr>
                          <a:xfrm>
                            <a:off x="0" y="360045"/>
                            <a:ext cx="288226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265" h="347980" extrusionOk="0">
                                <a:moveTo>
                                  <a:pt x="2882265" y="104775"/>
                                </a:moveTo>
                                <a:lnTo>
                                  <a:pt x="2495550" y="182880"/>
                                </a:lnTo>
                                <a:lnTo>
                                  <a:pt x="1569085" y="314960"/>
                                </a:lnTo>
                                <a:lnTo>
                                  <a:pt x="452755" y="347345"/>
                                </a:lnTo>
                                <a:lnTo>
                                  <a:pt x="0" y="242570"/>
                                </a:lnTo>
                                <a:lnTo>
                                  <a:pt x="0" y="227330"/>
                                </a:lnTo>
                                <a:lnTo>
                                  <a:pt x="1361440" y="227330"/>
                                </a:lnTo>
                                <a:lnTo>
                                  <a:pt x="2882265" y="1047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07340" y="101599"/>
                                </a:lnTo>
                                <a:lnTo>
                                  <a:pt x="1361440" y="227330"/>
                                </a:lnTo>
                                <a:lnTo>
                                  <a:pt x="0" y="227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4081506" name="Forma libre: forma 1024081506"/>
                        <wps:cNvSpPr/>
                        <wps:spPr>
                          <a:xfrm>
                            <a:off x="0" y="318135"/>
                            <a:ext cx="4235450" cy="906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0" h="906145" extrusionOk="0">
                                <a:moveTo>
                                  <a:pt x="4235450" y="0"/>
                                </a:moveTo>
                                <a:lnTo>
                                  <a:pt x="1925320" y="608965"/>
                                </a:lnTo>
                                <a:lnTo>
                                  <a:pt x="1736090" y="657860"/>
                                </a:lnTo>
                                <a:lnTo>
                                  <a:pt x="1558925" y="701040"/>
                                </a:lnTo>
                                <a:lnTo>
                                  <a:pt x="1363345" y="744220"/>
                                </a:lnTo>
                                <a:lnTo>
                                  <a:pt x="1207135" y="776605"/>
                                </a:lnTo>
                                <a:lnTo>
                                  <a:pt x="1044575" y="807085"/>
                                </a:lnTo>
                                <a:lnTo>
                                  <a:pt x="934085" y="825500"/>
                                </a:lnTo>
                                <a:lnTo>
                                  <a:pt x="821055" y="843280"/>
                                </a:lnTo>
                                <a:lnTo>
                                  <a:pt x="708025" y="859155"/>
                                </a:lnTo>
                                <a:lnTo>
                                  <a:pt x="593725" y="873125"/>
                                </a:lnTo>
                                <a:lnTo>
                                  <a:pt x="480060" y="885190"/>
                                </a:lnTo>
                                <a:lnTo>
                                  <a:pt x="423545" y="890270"/>
                                </a:lnTo>
                                <a:lnTo>
                                  <a:pt x="367030" y="894080"/>
                                </a:lnTo>
                                <a:lnTo>
                                  <a:pt x="310515" y="897890"/>
                                </a:lnTo>
                                <a:lnTo>
                                  <a:pt x="254635" y="901065"/>
                                </a:lnTo>
                                <a:lnTo>
                                  <a:pt x="199390" y="903605"/>
                                </a:lnTo>
                                <a:lnTo>
                                  <a:pt x="144145" y="904875"/>
                                </a:lnTo>
                                <a:lnTo>
                                  <a:pt x="89535" y="905510"/>
                                </a:lnTo>
                                <a:lnTo>
                                  <a:pt x="35560" y="905510"/>
                                </a:lnTo>
                                <a:lnTo>
                                  <a:pt x="0" y="904875"/>
                                </a:lnTo>
                                <a:lnTo>
                                  <a:pt x="0" y="548005"/>
                                </a:lnTo>
                                <a:lnTo>
                                  <a:pt x="328930" y="548005"/>
                                </a:lnTo>
                                <a:lnTo>
                                  <a:pt x="1024890" y="535940"/>
                                </a:lnTo>
                                <a:lnTo>
                                  <a:pt x="1177290" y="520699"/>
                                </a:lnTo>
                                <a:lnTo>
                                  <a:pt x="1330325" y="503555"/>
                                </a:lnTo>
                                <a:lnTo>
                                  <a:pt x="1533525" y="476250"/>
                                </a:lnTo>
                                <a:lnTo>
                                  <a:pt x="1736725" y="445135"/>
                                </a:lnTo>
                                <a:lnTo>
                                  <a:pt x="2040255" y="393065"/>
                                </a:lnTo>
                                <a:lnTo>
                                  <a:pt x="3396615" y="128904"/>
                                </a:lnTo>
                                <a:lnTo>
                                  <a:pt x="3694430" y="76835"/>
                                </a:lnTo>
                                <a:lnTo>
                                  <a:pt x="3891915" y="45085"/>
                                </a:lnTo>
                                <a:lnTo>
                                  <a:pt x="4039235" y="24130"/>
                                </a:lnTo>
                                <a:lnTo>
                                  <a:pt x="4186555" y="5715"/>
                                </a:lnTo>
                                <a:lnTo>
                                  <a:pt x="4235450" y="0"/>
                                </a:lnTo>
                                <a:close/>
                                <a:moveTo>
                                  <a:pt x="0" y="502920"/>
                                </a:moveTo>
                                <a:lnTo>
                                  <a:pt x="328930" y="548005"/>
                                </a:lnTo>
                                <a:lnTo>
                                  <a:pt x="0" y="548005"/>
                                </a:lnTo>
                                <a:lnTo>
                                  <a:pt x="0" y="50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CFD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8828490" name="Forma libre: forma 1078828490"/>
                        <wps:cNvSpPr/>
                        <wps:spPr>
                          <a:xfrm>
                            <a:off x="0" y="318135"/>
                            <a:ext cx="423545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0" h="727710" extrusionOk="0">
                                <a:moveTo>
                                  <a:pt x="2882265" y="146685"/>
                                </a:moveTo>
                                <a:lnTo>
                                  <a:pt x="1361440" y="269240"/>
                                </a:lnTo>
                                <a:lnTo>
                                  <a:pt x="307340" y="143510"/>
                                </a:lnTo>
                                <a:lnTo>
                                  <a:pt x="0" y="41910"/>
                                </a:lnTo>
                                <a:lnTo>
                                  <a:pt x="0" y="196214"/>
                                </a:lnTo>
                                <a:lnTo>
                                  <a:pt x="206375" y="250825"/>
                                </a:lnTo>
                                <a:lnTo>
                                  <a:pt x="754380" y="303530"/>
                                </a:lnTo>
                                <a:lnTo>
                                  <a:pt x="869950" y="304800"/>
                                </a:lnTo>
                                <a:lnTo>
                                  <a:pt x="983615" y="305435"/>
                                </a:lnTo>
                                <a:lnTo>
                                  <a:pt x="1094105" y="304800"/>
                                </a:lnTo>
                                <a:lnTo>
                                  <a:pt x="1202055" y="303530"/>
                                </a:lnTo>
                                <a:lnTo>
                                  <a:pt x="1308100" y="300990"/>
                                </a:lnTo>
                                <a:lnTo>
                                  <a:pt x="1411605" y="297815"/>
                                </a:lnTo>
                                <a:lnTo>
                                  <a:pt x="1513840" y="293370"/>
                                </a:lnTo>
                                <a:lnTo>
                                  <a:pt x="1614169" y="288925"/>
                                </a:lnTo>
                                <a:lnTo>
                                  <a:pt x="1712595" y="283210"/>
                                </a:lnTo>
                                <a:lnTo>
                                  <a:pt x="1810385" y="276225"/>
                                </a:lnTo>
                                <a:lnTo>
                                  <a:pt x="1906905" y="269240"/>
                                </a:lnTo>
                                <a:lnTo>
                                  <a:pt x="2002155" y="260985"/>
                                </a:lnTo>
                                <a:lnTo>
                                  <a:pt x="2096770" y="252095"/>
                                </a:lnTo>
                                <a:lnTo>
                                  <a:pt x="2191385" y="242570"/>
                                </a:lnTo>
                                <a:lnTo>
                                  <a:pt x="2284730" y="232410"/>
                                </a:lnTo>
                                <a:lnTo>
                                  <a:pt x="2378710" y="221614"/>
                                </a:lnTo>
                                <a:lnTo>
                                  <a:pt x="2519045" y="203835"/>
                                </a:lnTo>
                                <a:lnTo>
                                  <a:pt x="2660015" y="184785"/>
                                </a:lnTo>
                                <a:lnTo>
                                  <a:pt x="2802255" y="163830"/>
                                </a:lnTo>
                                <a:lnTo>
                                  <a:pt x="2882265" y="146685"/>
                                </a:lnTo>
                                <a:close/>
                                <a:moveTo>
                                  <a:pt x="4097655" y="16510"/>
                                </a:moveTo>
                                <a:lnTo>
                                  <a:pt x="3903980" y="43815"/>
                                </a:lnTo>
                                <a:lnTo>
                                  <a:pt x="3709035" y="74295"/>
                                </a:lnTo>
                                <a:lnTo>
                                  <a:pt x="3415665" y="125729"/>
                                </a:lnTo>
                                <a:lnTo>
                                  <a:pt x="2027555" y="395605"/>
                                </a:lnTo>
                                <a:lnTo>
                                  <a:pt x="1727200" y="447040"/>
                                </a:lnTo>
                                <a:lnTo>
                                  <a:pt x="1526540" y="477519"/>
                                </a:lnTo>
                                <a:lnTo>
                                  <a:pt x="1325880" y="504190"/>
                                </a:lnTo>
                                <a:lnTo>
                                  <a:pt x="1175385" y="521335"/>
                                </a:lnTo>
                                <a:lnTo>
                                  <a:pt x="1024890" y="535940"/>
                                </a:lnTo>
                                <a:lnTo>
                                  <a:pt x="328930" y="548005"/>
                                </a:lnTo>
                                <a:lnTo>
                                  <a:pt x="0" y="502919"/>
                                </a:lnTo>
                                <a:lnTo>
                                  <a:pt x="0" y="548005"/>
                                </a:lnTo>
                                <a:lnTo>
                                  <a:pt x="0" y="716915"/>
                                </a:lnTo>
                                <a:lnTo>
                                  <a:pt x="147955" y="727075"/>
                                </a:lnTo>
                                <a:lnTo>
                                  <a:pt x="645795" y="692785"/>
                                </a:lnTo>
                                <a:lnTo>
                                  <a:pt x="741045" y="678815"/>
                                </a:lnTo>
                                <a:lnTo>
                                  <a:pt x="978535" y="638810"/>
                                </a:lnTo>
                                <a:lnTo>
                                  <a:pt x="3874770" y="57150"/>
                                </a:lnTo>
                                <a:lnTo>
                                  <a:pt x="4043045" y="26035"/>
                                </a:lnTo>
                                <a:lnTo>
                                  <a:pt x="4097655" y="16510"/>
                                </a:lnTo>
                                <a:close/>
                                <a:moveTo>
                                  <a:pt x="4235450" y="0"/>
                                </a:moveTo>
                                <a:lnTo>
                                  <a:pt x="4229100" y="635"/>
                                </a:lnTo>
                                <a:lnTo>
                                  <a:pt x="4231640" y="635"/>
                                </a:lnTo>
                                <a:lnTo>
                                  <a:pt x="4235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09483E1" id="Grupo 1" o:spid="_x0000_s1044" style="position:absolute;margin-left:-2pt;margin-top:-2.4pt;width:598.95pt;height:174.55pt;z-index:251659264;mso-position-horizontal-relative:page;mso-position-vertical-relative:page" coordorigin="15645,26836" coordsize="75628,2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">
              <v:group id="Grupo 1588067088" o:spid="_x0000_s1045" style="position:absolute;left:15645;top:26836;width:75629;height:21927" coordsize="75628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">
                <v:rect id="Rectángulo 892197149" o:spid="_x0000_s1046" style="position:absolute;width:75628;height:2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E538C6A" w14:textId="77777777" w:rsidR="007A1463" w:rsidRDefault="007A1463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870377077" o:spid="_x0000_s1047" style="position:absolute;width:75628;height:21926;visibility:visible;mso-wrap-style:square;v-text-anchor:middle" coordsize="7562850,219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" path="m,l7562850,r,2192020l7343140,1682750,6648450,810895,5526405,286385r-41910,-6350l5441950,273685r-42545,-5715l5356225,263525r-42545,-5080l5269865,254635r-43180,-3810l5138420,244474r-88900,-4444l4959985,236855r-90170,-1270l,234950,,xm,234950r4824095,l4732655,235585r-139065,3175l4453255,243840r-141605,8255l4120515,265430r-290196,26035l2447290,441960r-296545,25400l1953895,480695r-195580,9525l1612900,494665r-144780,1270l1372235,495300r-95250,-1905l1182370,490220r-94615,-5080l994409,478790r-92709,-8255l855345,465455r-45720,-5080l763270,454660r-45085,-6350l672465,441960r-45085,-6985l582295,427355r-45085,-8255l492760,410210r-44450,-9525l403860,391160,360045,381000,316230,370205,273050,358775,229870,346710,186690,334010,143510,320675,100965,306705,59055,292735,17145,277495,,271145,,234950xe" fillcolor="#0097b1" stroked="f">
                  <v:path arrowok="t" o:extrusionok="f"/>
                </v:shape>
                <v:shape id="Forma libre: forma 1955548946" o:spid="_x0000_s1048" style="position:absolute;width:75628;height:4089;visibility:visible;mso-wrap-style:square;v-text-anchor:middle" coordsize="756285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" path="m,l2366010,,2146300,53975r-215266,50164l1804035,130810r-125095,24130l1596390,169545r-81915,13335l1432560,194945r-81280,10794l1270635,213994r-40005,3811l1189990,221615r-40005,2540l1109980,226695r-40005,1904l1029335,230505r-40005,1270l949325,232410r-40005,l869315,231775r-40005,-636l789305,229235r-40640,-1905l708660,224790r-40005,-3175l628015,218440r-40005,-4446l547370,208915r-40641,-5080l466090,197485,404495,187325,344170,175895,285115,163830,227965,150495,172720,136525,119380,121920,66675,106045,16510,90170,,84455,,xm7160895,r401955,l7562850,408305r-12065,-15875l7529830,366395r-21590,-26670l7485380,313055r-23495,-27305l7437755,258445r-26035,-27940l7385685,203200r-27940,-27940l7329170,147320r-29845,-28575l7268845,90805,7237095,62865,7204075,34925,7170420,6985,7160895,xe" fillcolor="#004aac" stroked="f">
                  <v:path arrowok="t" o:extrusionok="f"/>
                </v:shape>
                <v:shape id="Forma libre: forma 1476435030" o:spid="_x0000_s1049" style="position:absolute;top:584;width:75628;height:21336;visibility:visible;mso-wrap-style:square;v-text-anchor:middle" coordsize="7562850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" path="m3759200,63500r1890395,l5766435,88900r57150,25400l5986780,152400r52705,25400l6090920,190500r50165,25400l6189980,228600r48260,25400l6285230,266700r46355,25400l6376670,317500r44450,25400l6464300,368300r41910,25400l6547485,419100r40640,25400l6627495,469900r38735,25400l6704330,520700r36830,25400l6777355,571500r35560,38100l6847205,635000r33655,25400l6913880,698500r31750,25400l6977380,762000r30480,25400l7037705,825500r29210,25400l7095490,889000r27940,25400l7150735,952500r26670,38100l7202805,1016000r25400,38100l7252970,1092200r24130,38100l7300595,1155700r22860,38100l7345680,1231900r22225,38100l7388860,1295400r20955,38100l7430135,1371600r19685,38100l7469505,1447800r18415,38100l7506970,1511300r17780,38100l7542530,1587500r17145,38100l7562850,1625600r,508000l7343140,1625600,6648450,762000,5526405,228600r-41910,l5441950,215900r-85725,l5313680,203200r-86995,l5182235,190500r-222250,l4914900,177800r-1926590,l3070225,165100r48895,-12700l3168650,152400r48895,-12700l3266440,139700r49530,-12700l3364865,127000r49530,-12700l3463290,114300r99060,-25400l3611245,88900r49530,-12700l3709670,76200r49530,-12700xm1182370,431800r576580,l1710055,444500r-480060,l1182370,431800xm948055,419100r1055370,l1953895,431800r-959486,l948055,419100xm809625,406400r1390650,l2150745,419100r-1295400,l809625,406400xm718185,393700r1630045,l2298700,406400r-1534795,l718185,393700xm627380,381000r1869440,l2447290,393700r-1774825,l627380,381000xm448310,342900r314325,l806450,355600r133350,l984885,368300r1661160,l2596515,381000r-2014220,l448310,342900xm1440180,355600r1304925,l2695575,368300r-1301750,l1440180,355600xm1673225,342900r1171575,l2794635,355600r-1168400,l1673225,342900xm2146935,292100r1143635,l2993390,330200r-49530,12700l1767205,342900r46990,-12700l1908809,330200r47626,-12700l2004059,317500r47626,-12700l2099310,304800r47625,-12700xm,190500r1905,l248285,266700r41910,l416560,304800r42545,l501650,317500r43180,l588010,330200r43180,l675005,342900r-270510,l17145,228600,,215900,,190500xm2243455,279400r1195070,l3389630,292100r-1194435,l2243455,279400xm2339340,266700r1197610,l3488055,279400r-1196975,l2339340,266700xm2435860,254000r1199515,l3586480,266700r-1198880,l2435860,254000xm2533015,241300r1249045,l3733165,254000r-1248410,l2533015,241300xm2630170,228600r1249045,l3830319,241300r-1248409,l2630170,228600xm2727325,215900r1297304,l3976370,228600r-1297305,l2727325,215900xm2988310,177800r1697990,l4639945,190500r-281305,l4311650,203200r-95250,l4168775,215900r-1392555,l2825115,203200r163195,-25400xm4152900,25400r1248410,l5589270,63500r-1731645,l3907155,50800r48895,l4005580,38100r98425,l4152900,25400xm4300220,12700r970280,l5336540,25400r-1085215,l4300220,12700xm4447540,r678815,l5174615,12700r-776605,l4447540,xe" fillcolor="#8ccfda" stroked="f">
                  <v:path arrowok="t" o:extrusionok="f"/>
                </v:shape>
                <v:shape id="Forma libre: forma 177414295" o:spid="_x0000_s1050" style="position:absolute;top:3600;width:28822;height:3480;visibility:visible;mso-wrap-style:square;v-text-anchor:middle" coordsize="2882265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" path="m2882265,104775r-386715,78105l1569085,314960,452755,347345,,242570,,227330r1361440,l2882265,104775xm,l307340,101599,1361440,227330,,227330,,xe" fillcolor="#004aac" stroked="f">
                  <v:path arrowok="t" o:extrusionok="f"/>
                </v:shape>
                <v:shape id="Forma libre: forma 1024081506" o:spid="_x0000_s1051" style="position:absolute;top:3181;width:42354;height:9061;visibility:visible;mso-wrap-style:square;v-text-anchor:middle" coordsize="4235450,90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" path="m4235450,l1925320,608965r-189230,48895l1558925,701040r-195580,43180l1207135,776605r-162560,30480l934085,825500,821055,843280,708025,859155,593725,873125,480060,885190r-56515,5080l367030,894080r-56515,3810l254635,901065r-55245,2540l144145,904875r-54610,635l35560,905510,,904875,,548005r328930,l1024890,535940r152400,-15241l1330325,503555r203200,-27305l1736725,445135r303530,-52070l3396615,128904,3694430,76835,3891915,45085,4039235,24130,4186555,5715,4235450,xm,502920r328930,45085l,548005,,502920xe" fillcolor="#8ccfda" stroked="f">
                  <v:path arrowok="t" o:extrusionok="f"/>
                </v:shape>
                <v:shape id="Forma libre: forma 1078828490" o:spid="_x0000_s1052" style="position:absolute;top:3181;width:42354;height:7277;visibility:visible;mso-wrap-style:square;v-text-anchor:middle" coordsize="4235450,727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" path="m2882265,146685l1361440,269240,307340,143510,,41910,,196214r206375,54611l754380,303530r115570,1270l983615,305435r110490,-635l1202055,303530r106045,-2540l1411605,297815r102235,-4445l1614169,288925r98426,-5715l1810385,276225r96520,-6985l2002155,260985r94615,-8890l2191385,242570r93345,-10160l2378710,221614r140335,-17779l2660015,184785r142240,-20955l2882265,146685xm4097655,16510l3903980,43815,3709035,74295r-293370,51434l2027555,395605r-300355,51435l1526540,477519r-200660,26671l1175385,521335r-150495,14605l328930,548005,,502919r,45086l,716915r147955,10160l645795,692785r95250,-13970l978535,638810,3874770,57150,4043045,26035r54610,-9525xm4235450,r-6350,635l4231640,635,4235450,xe" fillcolor="#0097b1" stroked="f">
                  <v:path arrowok="t" o:extrusionok="f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1C301891" wp14:editId="7C2B3E80">
          <wp:simplePos x="0" y="0"/>
          <wp:positionH relativeFrom="column">
            <wp:posOffset>-152399</wp:posOffset>
          </wp:positionH>
          <wp:positionV relativeFrom="paragraph">
            <wp:posOffset>1362075</wp:posOffset>
          </wp:positionV>
          <wp:extent cx="1396612" cy="1492563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8493"/>
                  <a:stretch>
                    <a:fillRect/>
                  </a:stretch>
                </pic:blipFill>
                <pic:spPr>
                  <a:xfrm>
                    <a:off x="0" y="0"/>
                    <a:ext cx="1396612" cy="1492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453"/>
    <w:rsid w:val="003930EB"/>
    <w:rsid w:val="003E476A"/>
    <w:rsid w:val="005217AA"/>
    <w:rsid w:val="007A1463"/>
    <w:rsid w:val="008903A0"/>
    <w:rsid w:val="00A57128"/>
    <w:rsid w:val="00CB5C2C"/>
    <w:rsid w:val="00CF252F"/>
    <w:rsid w:val="00E0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10528"/>
  <w15:docId w15:val="{FB81018E-E61E-495A-B856-8BF732B0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s-P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\OneDrive\Documentos\Plantillas%20personalizadas%20de%20Office\PLANTILLA%2020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2024</Template>
  <TotalTime>6</TotalTime>
  <Pages>9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campbell</dc:creator>
  <cp:lastModifiedBy>adrian campbell</cp:lastModifiedBy>
  <cp:revision>3</cp:revision>
  <cp:lastPrinted>2024-06-18T01:55:00Z</cp:lastPrinted>
  <dcterms:created xsi:type="dcterms:W3CDTF">2024-06-18T01:44:00Z</dcterms:created>
  <dcterms:modified xsi:type="dcterms:W3CDTF">2024-06-18T01:56:00Z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2024-01-25T00:00:00Z</vt:lpwstr>
  </property>
  <property fmtid="{D5CDD505-2E9C-101B-9397-08002B2CF9AE}" pid="3" name="Creator">
    <vt:lpwstr>Canva</vt:lpwstr>
  </property>
  <property fmtid="{D5CDD505-2E9C-101B-9397-08002B2CF9AE}" pid="4" name="Created">
    <vt:lpwstr>2024-01-25T00:00:00Z</vt:lpwstr>
  </property>
</Properties>
</file>