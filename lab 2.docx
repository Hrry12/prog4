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5AE5A" w14:textId="77777777" w:rsidR="007A1463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42CE657F" w14:textId="77777777" w:rsidR="007A1463" w:rsidRDefault="007A1463">
      <w:pPr>
        <w:widowControl/>
        <w:spacing w:line="276" w:lineRule="auto"/>
        <w:rPr>
          <w:rFonts w:ascii="Arial" w:eastAsia="Arial" w:hAnsi="Arial" w:cs="Arial"/>
          <w:b/>
          <w:sz w:val="32"/>
          <w:szCs w:val="32"/>
        </w:rPr>
      </w:pPr>
    </w:p>
    <w:p w14:paraId="031898D3" w14:textId="77777777" w:rsidR="007A1463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61AB8867" w14:textId="77777777" w:rsidR="007A1463" w:rsidRDefault="007A1463">
      <w:pPr>
        <w:widowControl/>
        <w:spacing w:line="276" w:lineRule="auto"/>
        <w:rPr>
          <w:rFonts w:ascii="Arial" w:eastAsia="Arial" w:hAnsi="Arial" w:cs="Arial"/>
          <w:b/>
          <w:sz w:val="32"/>
          <w:szCs w:val="32"/>
        </w:rPr>
      </w:pPr>
    </w:p>
    <w:p w14:paraId="0C9CC8A4" w14:textId="77777777" w:rsidR="007A1463" w:rsidRPr="00A57128" w:rsidRDefault="00995372">
      <w:pPr>
        <w:widowControl/>
        <w:spacing w:line="276" w:lineRule="auto"/>
        <w:jc w:val="center"/>
        <w:rPr>
          <w:rFonts w:ascii="Arial" w:eastAsia="Arial" w:hAnsi="Arial" w:cs="Arial"/>
          <w:b/>
          <w:sz w:val="32"/>
          <w:szCs w:val="32"/>
          <w:lang w:val="es-PA"/>
        </w:rPr>
      </w:pPr>
      <w:r w:rsidRPr="00A57128">
        <w:rPr>
          <w:rFonts w:ascii="Arial" w:eastAsia="Arial" w:hAnsi="Arial" w:cs="Arial"/>
          <w:b/>
          <w:sz w:val="32"/>
          <w:szCs w:val="32"/>
          <w:lang w:val="es-PA"/>
        </w:rPr>
        <w:t xml:space="preserve">Universidad Latina </w:t>
      </w:r>
    </w:p>
    <w:p w14:paraId="75C9F14C" w14:textId="77777777" w:rsidR="007A1463" w:rsidRPr="00A57128" w:rsidRDefault="00995372">
      <w:pPr>
        <w:widowControl/>
        <w:spacing w:line="276" w:lineRule="auto"/>
        <w:jc w:val="center"/>
        <w:rPr>
          <w:rFonts w:ascii="Arial" w:eastAsia="Arial" w:hAnsi="Arial" w:cs="Arial"/>
          <w:b/>
          <w:sz w:val="32"/>
          <w:szCs w:val="32"/>
          <w:lang w:val="es-PA"/>
        </w:rPr>
      </w:pPr>
      <w:r w:rsidRPr="00A57128">
        <w:rPr>
          <w:rFonts w:ascii="Arial" w:eastAsia="Arial" w:hAnsi="Arial" w:cs="Arial"/>
          <w:b/>
          <w:sz w:val="32"/>
          <w:szCs w:val="32"/>
          <w:lang w:val="es-PA"/>
        </w:rPr>
        <w:t>de Panamá</w:t>
      </w:r>
    </w:p>
    <w:p w14:paraId="5F3AF9E0" w14:textId="77777777" w:rsidR="007A1463" w:rsidRPr="00A57128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7490FD95" w14:textId="77777777" w:rsidR="007A1463" w:rsidRPr="00A57128" w:rsidRDefault="007A1463">
      <w:pPr>
        <w:widowControl/>
        <w:spacing w:line="276" w:lineRule="auto"/>
        <w:jc w:val="both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795D3CF4" w14:textId="77777777" w:rsidR="007A1463" w:rsidRPr="00A57128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08F8585A" w14:textId="77777777" w:rsidR="007A1463" w:rsidRPr="00A57128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3A6223FA" w14:textId="3FD19CF3" w:rsidR="007A1463" w:rsidRPr="00A57128" w:rsidRDefault="00995372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  <w:r w:rsidRPr="00A57128">
        <w:rPr>
          <w:rFonts w:ascii="Arial" w:eastAsia="Arial" w:hAnsi="Arial" w:cs="Arial"/>
          <w:b/>
          <w:sz w:val="26"/>
          <w:szCs w:val="26"/>
          <w:lang w:val="es-PA"/>
        </w:rPr>
        <w:t>Profesor</w:t>
      </w:r>
      <w:r w:rsidRPr="00A57128">
        <w:rPr>
          <w:rFonts w:ascii="Arial" w:eastAsia="Arial" w:hAnsi="Arial" w:cs="Arial"/>
          <w:b/>
          <w:sz w:val="26"/>
          <w:szCs w:val="26"/>
          <w:lang w:val="es-PA"/>
        </w:rPr>
        <w:t>:</w:t>
      </w:r>
    </w:p>
    <w:p w14:paraId="620AF8E6" w14:textId="2762EB6D" w:rsidR="007A1463" w:rsidRPr="00A57128" w:rsidRDefault="00995372">
      <w:pPr>
        <w:widowControl/>
        <w:spacing w:line="276" w:lineRule="auto"/>
        <w:jc w:val="center"/>
        <w:rPr>
          <w:rFonts w:ascii="Arial" w:eastAsia="Arial" w:hAnsi="Arial" w:cs="Arial"/>
          <w:sz w:val="26"/>
          <w:szCs w:val="26"/>
          <w:lang w:val="es-PA"/>
        </w:rPr>
      </w:pPr>
      <w:proofErr w:type="spellStart"/>
      <w:r>
        <w:rPr>
          <w:rFonts w:ascii="Arial" w:eastAsia="Arial" w:hAnsi="Arial" w:cs="Arial"/>
          <w:sz w:val="26"/>
          <w:szCs w:val="26"/>
          <w:lang w:val="es-PA"/>
        </w:rPr>
        <w:t>Oriel</w:t>
      </w:r>
      <w:proofErr w:type="spellEnd"/>
      <w:r>
        <w:rPr>
          <w:rFonts w:ascii="Arial" w:eastAsia="Arial" w:hAnsi="Arial" w:cs="Arial"/>
          <w:sz w:val="26"/>
          <w:szCs w:val="26"/>
          <w:lang w:val="es-PA"/>
        </w:rPr>
        <w:t xml:space="preserve"> Cedeño</w:t>
      </w:r>
    </w:p>
    <w:p w14:paraId="59FB698B" w14:textId="77777777" w:rsidR="007A1463" w:rsidRPr="00A57128" w:rsidRDefault="007A1463">
      <w:pPr>
        <w:widowControl/>
        <w:spacing w:line="276" w:lineRule="auto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1D0CD91B" w14:textId="77777777" w:rsidR="007A1463" w:rsidRPr="00A57128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10F1B1F6" w14:textId="77777777" w:rsidR="007A1463" w:rsidRPr="00A57128" w:rsidRDefault="007A1463">
      <w:pPr>
        <w:widowControl/>
        <w:spacing w:line="276" w:lineRule="auto"/>
        <w:jc w:val="both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2344D2FB" w14:textId="77777777" w:rsidR="007A1463" w:rsidRPr="00A57128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225EABE5" w14:textId="77777777" w:rsidR="007A1463" w:rsidRPr="00A57128" w:rsidRDefault="00995372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  <w:r w:rsidRPr="00A57128">
        <w:rPr>
          <w:rFonts w:ascii="Arial" w:eastAsia="Arial" w:hAnsi="Arial" w:cs="Arial"/>
          <w:b/>
          <w:sz w:val="26"/>
          <w:szCs w:val="26"/>
          <w:lang w:val="es-PA"/>
        </w:rPr>
        <w:t>Nombre y N° de Cédula</w:t>
      </w:r>
    </w:p>
    <w:tbl>
      <w:tblPr>
        <w:tblStyle w:val="a"/>
        <w:tblW w:w="486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325"/>
      </w:tblGrid>
      <w:tr w:rsidR="007A1463" w14:paraId="46B5578A" w14:textId="77777777">
        <w:trPr>
          <w:jc w:val="center"/>
        </w:trPr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3953" w14:textId="77777777" w:rsidR="007A1463" w:rsidRDefault="00A57128">
            <w:pPr>
              <w:widowControl/>
              <w:spacing w:line="276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Adrian Campbell   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E36A" w14:textId="77777777" w:rsidR="007A1463" w:rsidRDefault="00A57128" w:rsidP="00A57128">
            <w:pPr>
              <w:widowControl/>
              <w:spacing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8-1005-1486</w:t>
            </w:r>
          </w:p>
        </w:tc>
      </w:tr>
    </w:tbl>
    <w:p w14:paraId="35EC10B1" w14:textId="77777777" w:rsidR="007A1463" w:rsidRDefault="007A1463">
      <w:pPr>
        <w:widowControl/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3C491BAF" w14:textId="77777777" w:rsidR="007A1463" w:rsidRDefault="007A1463">
      <w:pPr>
        <w:widowControl/>
        <w:spacing w:line="276" w:lineRule="auto"/>
        <w:jc w:val="both"/>
        <w:rPr>
          <w:rFonts w:ascii="Arial" w:eastAsia="Arial" w:hAnsi="Arial" w:cs="Arial"/>
          <w:b/>
          <w:sz w:val="26"/>
          <w:szCs w:val="26"/>
        </w:rPr>
      </w:pPr>
    </w:p>
    <w:p w14:paraId="5BB7EA0E" w14:textId="77777777" w:rsidR="007A1463" w:rsidRDefault="007A1463">
      <w:pPr>
        <w:widowControl/>
        <w:spacing w:line="276" w:lineRule="auto"/>
        <w:jc w:val="both"/>
        <w:rPr>
          <w:rFonts w:ascii="Arial" w:eastAsia="Arial" w:hAnsi="Arial" w:cs="Arial"/>
          <w:b/>
          <w:sz w:val="26"/>
          <w:szCs w:val="26"/>
        </w:rPr>
      </w:pPr>
    </w:p>
    <w:p w14:paraId="399B00FD" w14:textId="77777777" w:rsidR="007A1463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0A81C4F4" w14:textId="77777777" w:rsidR="007A1463" w:rsidRDefault="00995372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Materia</w:t>
      </w:r>
    </w:p>
    <w:p w14:paraId="2F6D6C5B" w14:textId="578AC949" w:rsidR="007A1463" w:rsidRDefault="00995372">
      <w:pPr>
        <w:widowControl/>
        <w:spacing w:line="276" w:lineRule="auto"/>
        <w:jc w:val="center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Programación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4</w:t>
      </w:r>
    </w:p>
    <w:p w14:paraId="13E29CE1" w14:textId="475F2790" w:rsidR="007A1463" w:rsidRDefault="007A1463" w:rsidP="00995372">
      <w:pPr>
        <w:widowControl/>
        <w:spacing w:line="300" w:lineRule="auto"/>
        <w:jc w:val="center"/>
        <w:rPr>
          <w:rFonts w:ascii="Proxima Nova" w:eastAsia="Proxima Nova" w:hAnsi="Proxima Nova" w:cs="Proxima Nova"/>
          <w:b/>
          <w:sz w:val="28"/>
          <w:szCs w:val="28"/>
        </w:rPr>
      </w:pPr>
    </w:p>
    <w:p w14:paraId="77A91197" w14:textId="77777777" w:rsidR="007A1463" w:rsidRDefault="007A1463">
      <w:pPr>
        <w:widowControl/>
        <w:spacing w:line="300" w:lineRule="auto"/>
        <w:rPr>
          <w:rFonts w:ascii="Proxima Nova" w:eastAsia="Proxima Nova" w:hAnsi="Proxima Nova" w:cs="Proxima Nova"/>
          <w:b/>
          <w:sz w:val="28"/>
          <w:szCs w:val="28"/>
        </w:rPr>
      </w:pPr>
    </w:p>
    <w:p w14:paraId="2C14D45A" w14:textId="77777777" w:rsidR="007A1463" w:rsidRDefault="007A1463">
      <w:pPr>
        <w:widowControl/>
        <w:spacing w:line="300" w:lineRule="auto"/>
        <w:rPr>
          <w:rFonts w:ascii="Proxima Nova" w:eastAsia="Proxima Nova" w:hAnsi="Proxima Nova" w:cs="Proxima Nova"/>
          <w:b/>
          <w:sz w:val="28"/>
          <w:szCs w:val="28"/>
        </w:rPr>
      </w:pPr>
    </w:p>
    <w:p w14:paraId="36235C55" w14:textId="77777777" w:rsidR="007A1463" w:rsidRDefault="007A1463">
      <w:pPr>
        <w:widowControl/>
        <w:spacing w:line="300" w:lineRule="auto"/>
        <w:rPr>
          <w:rFonts w:ascii="Proxima Nova" w:eastAsia="Proxima Nova" w:hAnsi="Proxima Nova" w:cs="Proxima Nova"/>
          <w:b/>
          <w:sz w:val="28"/>
          <w:szCs w:val="28"/>
        </w:rPr>
      </w:pPr>
    </w:p>
    <w:p w14:paraId="059A0857" w14:textId="77777777" w:rsidR="007A1463" w:rsidRDefault="00995372">
      <w:pPr>
        <w:widowControl/>
        <w:spacing w:line="30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Tema</w:t>
      </w:r>
    </w:p>
    <w:p w14:paraId="013EB4D2" w14:textId="1BD0FE60" w:rsidR="007A1463" w:rsidRDefault="00995372">
      <w:pPr>
        <w:widowControl/>
        <w:spacing w:line="300" w:lineRule="auto"/>
        <w:jc w:val="center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Laboratorio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#2</w:t>
      </w:r>
    </w:p>
    <w:p w14:paraId="1E82127B" w14:textId="77777777" w:rsidR="00995372" w:rsidRDefault="00995372">
      <w:pPr>
        <w:widowControl/>
        <w:spacing w:line="300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005975BB" w14:textId="77777777" w:rsidR="00995372" w:rsidRDefault="00995372">
      <w:pPr>
        <w:widowControl/>
        <w:spacing w:line="300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212F5D7E" w14:textId="27088E25" w:rsidR="00995372" w:rsidRDefault="00995372">
      <w:pPr>
        <w:widowControl/>
        <w:spacing w:line="300" w:lineRule="auto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lastRenderedPageBreak/>
        <w:drawing>
          <wp:inline distT="0" distB="0" distL="0" distR="0" wp14:anchorId="2766DA8C" wp14:editId="2A9F3EC2">
            <wp:extent cx="5415915" cy="2879090"/>
            <wp:effectExtent l="0" t="0" r="0" b="0"/>
            <wp:docPr id="1082168654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68654" name="Imagen 2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0" distB="0" distL="0" distR="0" wp14:anchorId="74DC5CCE" wp14:editId="4999C173">
            <wp:extent cx="5431790" cy="2901315"/>
            <wp:effectExtent l="0" t="0" r="0" b="0"/>
            <wp:docPr id="9708736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73678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6"/>
          <w:szCs w:val="26"/>
        </w:rPr>
        <w:lastRenderedPageBreak/>
        <w:drawing>
          <wp:inline distT="0" distB="0" distL="0" distR="0" wp14:anchorId="0E41E448" wp14:editId="6B237058">
            <wp:extent cx="5426710" cy="2912110"/>
            <wp:effectExtent l="0" t="0" r="2540" b="2540"/>
            <wp:docPr id="408802795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02795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704C" w14:textId="77777777" w:rsidR="00995372" w:rsidRDefault="00995372" w:rsidP="00995372">
      <w:pPr>
        <w:widowControl/>
        <w:spacing w:line="300" w:lineRule="auto"/>
        <w:rPr>
          <w:rFonts w:ascii="Arial" w:eastAsia="Arial" w:hAnsi="Arial" w:cs="Arial"/>
          <w:bCs/>
          <w:sz w:val="24"/>
          <w:szCs w:val="24"/>
          <w:lang w:val="es-PA"/>
        </w:rPr>
        <w:sectPr w:rsidR="00995372">
          <w:headerReference w:type="default" r:id="rId11"/>
          <w:footerReference w:type="default" r:id="rId12"/>
          <w:headerReference w:type="first" r:id="rId13"/>
          <w:footerReference w:type="first" r:id="rId14"/>
          <w:pgSz w:w="11910" w:h="16850"/>
          <w:pgMar w:top="1842" w:right="1678" w:bottom="0" w:left="1678" w:header="357" w:footer="357" w:gutter="0"/>
          <w:pgNumType w:start="1"/>
          <w:cols w:space="720"/>
          <w:titlePg/>
        </w:sectPr>
      </w:pPr>
    </w:p>
    <w:p w14:paraId="691C4984" w14:textId="77777777" w:rsidR="00995372" w:rsidRPr="00995372" w:rsidRDefault="00995372" w:rsidP="00995372">
      <w:pPr>
        <w:widowControl/>
        <w:spacing w:line="300" w:lineRule="auto"/>
        <w:rPr>
          <w:rFonts w:ascii="Arial" w:eastAsia="Arial" w:hAnsi="Arial" w:cs="Arial"/>
          <w:bCs/>
          <w:sz w:val="24"/>
          <w:szCs w:val="24"/>
          <w:lang w:val="es-PA"/>
        </w:rPr>
      </w:pPr>
    </w:p>
    <w:p w14:paraId="32477A68" w14:textId="5544F045" w:rsidR="00995372" w:rsidRPr="00995372" w:rsidRDefault="00995372" w:rsidP="00995372">
      <w:pPr>
        <w:pStyle w:val="Prrafodelista"/>
        <w:widowControl/>
        <w:numPr>
          <w:ilvl w:val="0"/>
          <w:numId w:val="1"/>
        </w:numPr>
        <w:spacing w:line="300" w:lineRule="auto"/>
        <w:rPr>
          <w:rFonts w:ascii="Arial" w:eastAsia="Arial" w:hAnsi="Arial" w:cs="Arial"/>
          <w:bCs/>
          <w:sz w:val="24"/>
          <w:szCs w:val="24"/>
          <w:lang w:val="es-PA"/>
        </w:rPr>
      </w:pPr>
      <w:proofErr w:type="spellStart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body</w:t>
      </w:r>
      <w:proofErr w:type="spellEnd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: Define la fuente, elimina márgenes y rellenos por defecto, establece un color de fondo claro y un color de texto oscuro</w:t>
      </w:r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.</w:t>
      </w:r>
    </w:p>
    <w:p w14:paraId="6DFC3248" w14:textId="5F6CB446" w:rsidR="00995372" w:rsidRPr="00995372" w:rsidRDefault="00995372" w:rsidP="00995372">
      <w:pPr>
        <w:pStyle w:val="Prrafodelista"/>
        <w:widowControl/>
        <w:numPr>
          <w:ilvl w:val="0"/>
          <w:numId w:val="1"/>
        </w:numPr>
        <w:spacing w:line="300" w:lineRule="auto"/>
        <w:rPr>
          <w:rFonts w:ascii="Arial" w:eastAsia="Arial" w:hAnsi="Arial" w:cs="Arial"/>
          <w:bCs/>
          <w:sz w:val="24"/>
          <w:szCs w:val="24"/>
          <w:lang w:val="es-PA"/>
        </w:rPr>
      </w:pPr>
      <w:proofErr w:type="spellStart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header</w:t>
      </w:r>
      <w:proofErr w:type="spellEnd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: Centra el contenido, añade relleno, establece un color de fondo verde y un color de texto blanco.</w:t>
      </w:r>
    </w:p>
    <w:p w14:paraId="532150C2" w14:textId="0738C82F" w:rsidR="00995372" w:rsidRPr="00995372" w:rsidRDefault="00995372" w:rsidP="00995372">
      <w:pPr>
        <w:pStyle w:val="Prrafodelista"/>
        <w:widowControl/>
        <w:numPr>
          <w:ilvl w:val="0"/>
          <w:numId w:val="1"/>
        </w:numPr>
        <w:spacing w:line="300" w:lineRule="auto"/>
        <w:rPr>
          <w:rFonts w:ascii="Arial" w:eastAsia="Arial" w:hAnsi="Arial" w:cs="Arial"/>
          <w:bCs/>
          <w:sz w:val="24"/>
          <w:szCs w:val="24"/>
          <w:lang w:val="es-PA"/>
        </w:rPr>
      </w:pPr>
      <w:proofErr w:type="spellStart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header</w:t>
      </w:r>
      <w:proofErr w:type="spellEnd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 xml:space="preserve"> </w:t>
      </w:r>
      <w:proofErr w:type="spellStart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img</w:t>
      </w:r>
      <w:proofErr w:type="spellEnd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: Hace que la imagen del encabezado tenga bordes redondeados y un margen alrededor.</w:t>
      </w:r>
    </w:p>
    <w:p w14:paraId="3E518F95" w14:textId="1D88F49F" w:rsidR="00995372" w:rsidRPr="00995372" w:rsidRDefault="00995372" w:rsidP="00995372">
      <w:pPr>
        <w:pStyle w:val="Prrafodelista"/>
        <w:widowControl/>
        <w:numPr>
          <w:ilvl w:val="0"/>
          <w:numId w:val="1"/>
        </w:numPr>
        <w:spacing w:line="300" w:lineRule="auto"/>
        <w:rPr>
          <w:rFonts w:ascii="Arial" w:eastAsia="Arial" w:hAnsi="Arial" w:cs="Arial"/>
          <w:bCs/>
          <w:sz w:val="24"/>
          <w:szCs w:val="24"/>
          <w:lang w:val="es-PA"/>
        </w:rPr>
      </w:pPr>
      <w:proofErr w:type="spellStart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section</w:t>
      </w:r>
      <w:proofErr w:type="spellEnd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: Añade relleno, margen, color de fondo blanco, bordes redondeados y una sombra sutil para separar las secciones</w:t>
      </w:r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.</w:t>
      </w:r>
    </w:p>
    <w:p w14:paraId="05605A7A" w14:textId="2A1D276B" w:rsidR="00995372" w:rsidRPr="00995372" w:rsidRDefault="00995372" w:rsidP="00995372">
      <w:pPr>
        <w:pStyle w:val="Prrafodelista"/>
        <w:widowControl/>
        <w:spacing w:line="300" w:lineRule="auto"/>
        <w:rPr>
          <w:rFonts w:ascii="Arial" w:eastAsia="Arial" w:hAnsi="Arial" w:cs="Arial"/>
          <w:bCs/>
          <w:sz w:val="24"/>
          <w:szCs w:val="24"/>
          <w:lang w:val="es-PA"/>
        </w:rPr>
      </w:pPr>
    </w:p>
    <w:p w14:paraId="6637174E" w14:textId="0D0081B5" w:rsidR="00995372" w:rsidRPr="00995372" w:rsidRDefault="00995372" w:rsidP="00995372">
      <w:pPr>
        <w:pStyle w:val="Prrafodelista"/>
        <w:widowControl/>
        <w:numPr>
          <w:ilvl w:val="0"/>
          <w:numId w:val="1"/>
        </w:numPr>
        <w:spacing w:line="300" w:lineRule="auto"/>
        <w:rPr>
          <w:rFonts w:ascii="Arial" w:eastAsia="Arial" w:hAnsi="Arial" w:cs="Arial"/>
          <w:bCs/>
          <w:sz w:val="24"/>
          <w:szCs w:val="24"/>
          <w:lang w:val="es-PA"/>
        </w:rPr>
      </w:pPr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input[</w:t>
      </w:r>
      <w:proofErr w:type="spellStart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type</w:t>
      </w:r>
      <w:proofErr w:type="spellEnd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="</w:t>
      </w:r>
      <w:proofErr w:type="spellStart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text</w:t>
      </w:r>
      <w:proofErr w:type="spellEnd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"], input[</w:t>
      </w:r>
      <w:proofErr w:type="spellStart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type</w:t>
      </w:r>
      <w:proofErr w:type="spellEnd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 xml:space="preserve">="email"], </w:t>
      </w:r>
      <w:proofErr w:type="spellStart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textarea</w:t>
      </w:r>
      <w:proofErr w:type="spellEnd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: Añade margen inferior, relleno, borde, y bordes redondeados para los campos de entrada y el área de texto</w:t>
      </w:r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.</w:t>
      </w:r>
    </w:p>
    <w:p w14:paraId="311CB9D6" w14:textId="7854FD34" w:rsidR="00995372" w:rsidRPr="00995372" w:rsidRDefault="00995372" w:rsidP="00995372">
      <w:pPr>
        <w:pStyle w:val="Prrafodelista"/>
        <w:widowControl/>
        <w:numPr>
          <w:ilvl w:val="0"/>
          <w:numId w:val="1"/>
        </w:numPr>
        <w:spacing w:line="300" w:lineRule="auto"/>
        <w:rPr>
          <w:rFonts w:ascii="Arial" w:eastAsia="Arial" w:hAnsi="Arial" w:cs="Arial"/>
          <w:bCs/>
          <w:sz w:val="24"/>
          <w:szCs w:val="24"/>
          <w:lang w:val="es-PA"/>
        </w:rPr>
      </w:pPr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input[</w:t>
      </w:r>
      <w:proofErr w:type="spellStart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type</w:t>
      </w:r>
      <w:proofErr w:type="spellEnd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="</w:t>
      </w:r>
      <w:proofErr w:type="spellStart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submit</w:t>
      </w:r>
      <w:proofErr w:type="spellEnd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 xml:space="preserve">"]: Estiliza el botón de envío con relleno, bordes redondeados, color de fondo verde, color de texto blanco, y añade un </w:t>
      </w:r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curso</w:t>
      </w:r>
      <w:r w:rsidRPr="00995372">
        <w:rPr>
          <w:rFonts w:ascii="Arial" w:eastAsia="Arial" w:hAnsi="Arial" w:cs="Arial"/>
          <w:bCs/>
          <w:sz w:val="24"/>
          <w:szCs w:val="24"/>
          <w:lang w:val="es-PA"/>
        </w:rPr>
        <w:t xml:space="preserve"> de puntero al pasar el ratón.</w:t>
      </w:r>
    </w:p>
    <w:p w14:paraId="36120B14" w14:textId="33BA19DE" w:rsidR="00995372" w:rsidRPr="00995372" w:rsidRDefault="00995372" w:rsidP="00995372">
      <w:pPr>
        <w:pStyle w:val="Prrafodelista"/>
        <w:widowControl/>
        <w:numPr>
          <w:ilvl w:val="0"/>
          <w:numId w:val="1"/>
        </w:numPr>
        <w:spacing w:line="300" w:lineRule="auto"/>
        <w:rPr>
          <w:rFonts w:ascii="Arial" w:eastAsia="Arial" w:hAnsi="Arial" w:cs="Arial"/>
          <w:bCs/>
          <w:sz w:val="24"/>
          <w:szCs w:val="24"/>
          <w:lang w:val="es-PA"/>
        </w:rPr>
      </w:pPr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input[</w:t>
      </w:r>
      <w:proofErr w:type="spellStart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type</w:t>
      </w:r>
      <w:proofErr w:type="spellEnd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="</w:t>
      </w:r>
      <w:proofErr w:type="spellStart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submit</w:t>
      </w:r>
      <w:proofErr w:type="spellEnd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"</w:t>
      </w:r>
      <w:proofErr w:type="gramStart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]:</w:t>
      </w:r>
      <w:proofErr w:type="spellStart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hover</w:t>
      </w:r>
      <w:proofErr w:type="spellEnd"/>
      <w:proofErr w:type="gramEnd"/>
      <w:r w:rsidRPr="00995372">
        <w:rPr>
          <w:rFonts w:ascii="Arial" w:eastAsia="Arial" w:hAnsi="Arial" w:cs="Arial"/>
          <w:bCs/>
          <w:sz w:val="24"/>
          <w:szCs w:val="24"/>
          <w:lang w:val="es-PA"/>
        </w:rPr>
        <w:t>: Cambia el color de fondo del botón de envío al pasar el ratón por encima, proporcionando una interacción visual.</w:t>
      </w:r>
    </w:p>
    <w:p w14:paraId="79D8026D" w14:textId="77777777" w:rsidR="00995372" w:rsidRDefault="00995372" w:rsidP="00995372">
      <w:pPr>
        <w:widowControl/>
        <w:spacing w:line="300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  <w:sectPr w:rsidR="00995372" w:rsidSect="00995372">
          <w:type w:val="continuous"/>
          <w:pgSz w:w="11910" w:h="16850"/>
          <w:pgMar w:top="1842" w:right="1678" w:bottom="0" w:left="1678" w:header="357" w:footer="357" w:gutter="0"/>
          <w:pgNumType w:start="1"/>
          <w:cols w:num="2" w:space="720"/>
          <w:titlePg/>
        </w:sectPr>
      </w:pPr>
    </w:p>
    <w:p w14:paraId="629D088E" w14:textId="0CE67C14" w:rsidR="00995372" w:rsidRPr="00995372" w:rsidRDefault="00995372" w:rsidP="00995372">
      <w:pPr>
        <w:widowControl/>
        <w:spacing w:line="300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5DAB8D24" w14:textId="1B0D70C1" w:rsidR="007A1463" w:rsidRDefault="00995372" w:rsidP="00995372">
      <w:pPr>
        <w:widowControl/>
        <w:spacing w:line="300" w:lineRule="auto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lastRenderedPageBreak/>
        <w:drawing>
          <wp:inline distT="0" distB="0" distL="0" distR="0" wp14:anchorId="6942AA1C" wp14:editId="2CDD76F4">
            <wp:extent cx="5399405" cy="8289290"/>
            <wp:effectExtent l="0" t="0" r="0" b="0"/>
            <wp:docPr id="6050679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828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6"/>
          <w:szCs w:val="26"/>
        </w:rPr>
        <w:lastRenderedPageBreak/>
        <w:drawing>
          <wp:inline distT="0" distB="0" distL="0" distR="0" wp14:anchorId="256D29CB" wp14:editId="5511DD36">
            <wp:extent cx="5431790" cy="8049895"/>
            <wp:effectExtent l="0" t="0" r="0" b="8255"/>
            <wp:docPr id="12925433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804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6"/>
          <w:szCs w:val="26"/>
        </w:rPr>
        <w:lastRenderedPageBreak/>
        <w:drawing>
          <wp:inline distT="0" distB="0" distL="0" distR="0" wp14:anchorId="617536A8" wp14:editId="488144FF">
            <wp:extent cx="5426710" cy="5306695"/>
            <wp:effectExtent l="0" t="0" r="2540" b="8255"/>
            <wp:docPr id="19118264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6"/>
          <w:szCs w:val="26"/>
        </w:rPr>
        <w:lastRenderedPageBreak/>
        <w:drawing>
          <wp:inline distT="0" distB="0" distL="0" distR="0" wp14:anchorId="53E05CE4" wp14:editId="17D534A1">
            <wp:extent cx="5431790" cy="5736590"/>
            <wp:effectExtent l="0" t="0" r="0" b="0"/>
            <wp:docPr id="152888221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28868" w14:textId="77777777" w:rsidR="007A1463" w:rsidRDefault="007A1463">
      <w:pPr>
        <w:pStyle w:val="Ttulo"/>
        <w:rPr>
          <w:sz w:val="17"/>
          <w:szCs w:val="17"/>
        </w:rPr>
      </w:pPr>
    </w:p>
    <w:sectPr w:rsidR="007A1463" w:rsidSect="00995372">
      <w:type w:val="continuous"/>
      <w:pgSz w:w="11910" w:h="16850"/>
      <w:pgMar w:top="1842" w:right="1678" w:bottom="0" w:left="1678" w:header="357" w:footer="35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036C1" w14:textId="77777777" w:rsidR="00995372" w:rsidRDefault="00995372">
      <w:r>
        <w:separator/>
      </w:r>
    </w:p>
  </w:endnote>
  <w:endnote w:type="continuationSeparator" w:id="0">
    <w:p w14:paraId="689E2357" w14:textId="77777777" w:rsidR="00995372" w:rsidRDefault="00995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1BD4D" w14:textId="77777777" w:rsidR="007A1463" w:rsidRDefault="00995372"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35B158F3" wp14:editId="6FAE3DE9">
              <wp:simplePos x="0" y="0"/>
              <wp:positionH relativeFrom="column">
                <wp:posOffset>-1085849</wp:posOffset>
              </wp:positionH>
              <wp:positionV relativeFrom="paragraph">
                <wp:posOffset>45714</wp:posOffset>
              </wp:positionV>
              <wp:extent cx="7611151" cy="1802136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1151" cy="1802136"/>
                        <a:chOff x="1564575" y="2886225"/>
                        <a:chExt cx="7562850" cy="1786900"/>
                      </a:xfrm>
                    </wpg:grpSpPr>
                    <wpg:grpSp>
                      <wpg:cNvPr id="1239679878" name="Grupo 1239679878"/>
                      <wpg:cNvGrpSpPr/>
                      <wpg:grpSpPr>
                        <a:xfrm>
                          <a:off x="1564575" y="2886239"/>
                          <a:ext cx="7562850" cy="1786884"/>
                          <a:chOff x="0" y="-634"/>
                          <a:chExt cx="7562850" cy="1786884"/>
                        </a:xfrm>
                      </wpg:grpSpPr>
                      <wps:wsp>
                        <wps:cNvPr id="926286270" name="Rectángulo 926286270"/>
                        <wps:cNvSpPr/>
                        <wps:spPr>
                          <a:xfrm>
                            <a:off x="0" y="0"/>
                            <a:ext cx="7562850" cy="17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5C7191" w14:textId="77777777" w:rsidR="007A1463" w:rsidRDefault="007A14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8841846" name="Forma libre: forma 1338841846"/>
                        <wps:cNvSpPr/>
                        <wps:spPr>
                          <a:xfrm>
                            <a:off x="0" y="-634"/>
                            <a:ext cx="7562850" cy="17862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786254" extrusionOk="0">
                                <a:moveTo>
                                  <a:pt x="7562850" y="1785619"/>
                                </a:moveTo>
                                <a:lnTo>
                                  <a:pt x="0" y="1785619"/>
                                </a:lnTo>
                                <a:lnTo>
                                  <a:pt x="0" y="0"/>
                                </a:lnTo>
                                <a:lnTo>
                                  <a:pt x="642620" y="807084"/>
                                </a:lnTo>
                                <a:lnTo>
                                  <a:pt x="1764665" y="1331594"/>
                                </a:lnTo>
                                <a:lnTo>
                                  <a:pt x="1806575" y="1337944"/>
                                </a:lnTo>
                                <a:lnTo>
                                  <a:pt x="1849120" y="1343659"/>
                                </a:lnTo>
                                <a:lnTo>
                                  <a:pt x="1891665" y="1349374"/>
                                </a:lnTo>
                                <a:lnTo>
                                  <a:pt x="1934845" y="1354454"/>
                                </a:lnTo>
                                <a:lnTo>
                                  <a:pt x="1978025" y="1358899"/>
                                </a:lnTo>
                                <a:lnTo>
                                  <a:pt x="2021205" y="1363344"/>
                                </a:lnTo>
                                <a:lnTo>
                                  <a:pt x="2065020" y="1367154"/>
                                </a:lnTo>
                                <a:lnTo>
                                  <a:pt x="2152650" y="1372869"/>
                                </a:lnTo>
                                <a:lnTo>
                                  <a:pt x="2241550" y="1377949"/>
                                </a:lnTo>
                                <a:lnTo>
                                  <a:pt x="2331085" y="1380489"/>
                                </a:lnTo>
                                <a:lnTo>
                                  <a:pt x="2421890" y="1382394"/>
                                </a:lnTo>
                                <a:lnTo>
                                  <a:pt x="7383145" y="1382394"/>
                                </a:lnTo>
                                <a:lnTo>
                                  <a:pt x="7398385" y="1389379"/>
                                </a:lnTo>
                                <a:lnTo>
                                  <a:pt x="7439660" y="1406524"/>
                                </a:lnTo>
                                <a:lnTo>
                                  <a:pt x="7480300" y="1424939"/>
                                </a:lnTo>
                                <a:lnTo>
                                  <a:pt x="7520305" y="1443989"/>
                                </a:lnTo>
                                <a:lnTo>
                                  <a:pt x="7560945" y="1463674"/>
                                </a:lnTo>
                                <a:lnTo>
                                  <a:pt x="7562850" y="1464944"/>
                                </a:lnTo>
                                <a:lnTo>
                                  <a:pt x="7562850" y="1785619"/>
                                </a:lnTo>
                                <a:close/>
                                <a:moveTo>
                                  <a:pt x="7383145" y="1382394"/>
                                </a:moveTo>
                                <a:lnTo>
                                  <a:pt x="2466975" y="1382394"/>
                                </a:lnTo>
                                <a:lnTo>
                                  <a:pt x="2559050" y="1382394"/>
                                </a:lnTo>
                                <a:lnTo>
                                  <a:pt x="2697480" y="1379219"/>
                                </a:lnTo>
                                <a:lnTo>
                                  <a:pt x="2837815" y="1373504"/>
                                </a:lnTo>
                                <a:lnTo>
                                  <a:pt x="2979420" y="1365884"/>
                                </a:lnTo>
                                <a:lnTo>
                                  <a:pt x="3170555" y="1351914"/>
                                </a:lnTo>
                                <a:lnTo>
                                  <a:pt x="3460750" y="1326514"/>
                                </a:lnTo>
                                <a:lnTo>
                                  <a:pt x="4843780" y="1176019"/>
                                </a:lnTo>
                                <a:lnTo>
                                  <a:pt x="5140325" y="1150619"/>
                                </a:lnTo>
                                <a:lnTo>
                                  <a:pt x="5337175" y="1137284"/>
                                </a:lnTo>
                                <a:lnTo>
                                  <a:pt x="5532755" y="1127759"/>
                                </a:lnTo>
                                <a:lnTo>
                                  <a:pt x="5678170" y="1123314"/>
                                </a:lnTo>
                                <a:lnTo>
                                  <a:pt x="5822950" y="1121409"/>
                                </a:lnTo>
                                <a:lnTo>
                                  <a:pt x="5918835" y="1122044"/>
                                </a:lnTo>
                                <a:lnTo>
                                  <a:pt x="6014085" y="1123949"/>
                                </a:lnTo>
                                <a:lnTo>
                                  <a:pt x="6109335" y="1127759"/>
                                </a:lnTo>
                                <a:lnTo>
                                  <a:pt x="6203315" y="1132204"/>
                                </a:lnTo>
                                <a:lnTo>
                                  <a:pt x="6296660" y="1139189"/>
                                </a:lnTo>
                                <a:lnTo>
                                  <a:pt x="6390005" y="1147444"/>
                                </a:lnTo>
                                <a:lnTo>
                                  <a:pt x="6435725" y="1151889"/>
                                </a:lnTo>
                                <a:lnTo>
                                  <a:pt x="6482080" y="1157604"/>
                                </a:lnTo>
                                <a:lnTo>
                                  <a:pt x="6527800" y="1163319"/>
                                </a:lnTo>
                                <a:lnTo>
                                  <a:pt x="6573520" y="1169034"/>
                                </a:lnTo>
                                <a:lnTo>
                                  <a:pt x="6618605" y="1176019"/>
                                </a:lnTo>
                                <a:lnTo>
                                  <a:pt x="6664325" y="1183004"/>
                                </a:lnTo>
                                <a:lnTo>
                                  <a:pt x="6709410" y="1190624"/>
                                </a:lnTo>
                                <a:lnTo>
                                  <a:pt x="6753860" y="1198879"/>
                                </a:lnTo>
                                <a:lnTo>
                                  <a:pt x="6798310" y="1207769"/>
                                </a:lnTo>
                                <a:lnTo>
                                  <a:pt x="6842760" y="1216659"/>
                                </a:lnTo>
                                <a:lnTo>
                                  <a:pt x="6887210" y="1226184"/>
                                </a:lnTo>
                                <a:lnTo>
                                  <a:pt x="6931025" y="1236979"/>
                                </a:lnTo>
                                <a:lnTo>
                                  <a:pt x="6974840" y="1247774"/>
                                </a:lnTo>
                                <a:lnTo>
                                  <a:pt x="7018655" y="1259204"/>
                                </a:lnTo>
                                <a:lnTo>
                                  <a:pt x="7061835" y="1271269"/>
                                </a:lnTo>
                                <a:lnTo>
                                  <a:pt x="7104380" y="1283969"/>
                                </a:lnTo>
                                <a:lnTo>
                                  <a:pt x="7147560" y="1296669"/>
                                </a:lnTo>
                                <a:lnTo>
                                  <a:pt x="7190105" y="1310639"/>
                                </a:lnTo>
                                <a:lnTo>
                                  <a:pt x="7232015" y="1325244"/>
                                </a:lnTo>
                                <a:lnTo>
                                  <a:pt x="7274560" y="1339849"/>
                                </a:lnTo>
                                <a:lnTo>
                                  <a:pt x="7315835" y="1355724"/>
                                </a:lnTo>
                                <a:lnTo>
                                  <a:pt x="7357745" y="1372234"/>
                                </a:lnTo>
                                <a:lnTo>
                                  <a:pt x="7383145" y="1382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2944236" name="Forma libre: forma 1272944236"/>
                        <wps:cNvSpPr/>
                        <wps:spPr>
                          <a:xfrm>
                            <a:off x="0" y="1384934"/>
                            <a:ext cx="7562850" cy="4006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00684" extrusionOk="0">
                                <a:moveTo>
                                  <a:pt x="7562850" y="400049"/>
                                </a:moveTo>
                                <a:lnTo>
                                  <a:pt x="4267835" y="400049"/>
                                </a:lnTo>
                                <a:lnTo>
                                  <a:pt x="5144770" y="177799"/>
                                </a:lnTo>
                                <a:lnTo>
                                  <a:pt x="5360670" y="128269"/>
                                </a:lnTo>
                                <a:lnTo>
                                  <a:pt x="5487035" y="100964"/>
                                </a:lnTo>
                                <a:lnTo>
                                  <a:pt x="5612130" y="76834"/>
                                </a:lnTo>
                                <a:lnTo>
                                  <a:pt x="5694680" y="62229"/>
                                </a:lnTo>
                                <a:lnTo>
                                  <a:pt x="5777230" y="48894"/>
                                </a:lnTo>
                                <a:lnTo>
                                  <a:pt x="5858510" y="36829"/>
                                </a:lnTo>
                                <a:lnTo>
                                  <a:pt x="5939790" y="26669"/>
                                </a:lnTo>
                                <a:lnTo>
                                  <a:pt x="6020435" y="17779"/>
                                </a:lnTo>
                                <a:lnTo>
                                  <a:pt x="6061075" y="13969"/>
                                </a:lnTo>
                                <a:lnTo>
                                  <a:pt x="6101080" y="10794"/>
                                </a:lnTo>
                                <a:lnTo>
                                  <a:pt x="6141085" y="7619"/>
                                </a:lnTo>
                                <a:lnTo>
                                  <a:pt x="6181725" y="5079"/>
                                </a:lnTo>
                                <a:lnTo>
                                  <a:pt x="6221730" y="3174"/>
                                </a:lnTo>
                                <a:lnTo>
                                  <a:pt x="6261735" y="1904"/>
                                </a:lnTo>
                                <a:lnTo>
                                  <a:pt x="6301740" y="634"/>
                                </a:lnTo>
                                <a:lnTo>
                                  <a:pt x="6341745" y="0"/>
                                </a:lnTo>
                                <a:lnTo>
                                  <a:pt x="6381750" y="0"/>
                                </a:lnTo>
                                <a:lnTo>
                                  <a:pt x="6421755" y="0"/>
                                </a:lnTo>
                                <a:lnTo>
                                  <a:pt x="6461760" y="1269"/>
                                </a:lnTo>
                                <a:lnTo>
                                  <a:pt x="6502400" y="2539"/>
                                </a:lnTo>
                                <a:lnTo>
                                  <a:pt x="6542405" y="4444"/>
                                </a:lnTo>
                                <a:lnTo>
                                  <a:pt x="6582410" y="6984"/>
                                </a:lnTo>
                                <a:lnTo>
                                  <a:pt x="6622415" y="10159"/>
                                </a:lnTo>
                                <a:lnTo>
                                  <a:pt x="6663055" y="13969"/>
                                </a:lnTo>
                                <a:lnTo>
                                  <a:pt x="6703695" y="18414"/>
                                </a:lnTo>
                                <a:lnTo>
                                  <a:pt x="6743700" y="22859"/>
                                </a:lnTo>
                                <a:lnTo>
                                  <a:pt x="6784340" y="28574"/>
                                </a:lnTo>
                                <a:lnTo>
                                  <a:pt x="6824980" y="34289"/>
                                </a:lnTo>
                                <a:lnTo>
                                  <a:pt x="6887210" y="45084"/>
                                </a:lnTo>
                                <a:lnTo>
                                  <a:pt x="6947535" y="55879"/>
                                </a:lnTo>
                                <a:lnTo>
                                  <a:pt x="7005955" y="68579"/>
                                </a:lnTo>
                                <a:lnTo>
                                  <a:pt x="7063105" y="81279"/>
                                </a:lnTo>
                                <a:lnTo>
                                  <a:pt x="7118350" y="95249"/>
                                </a:lnTo>
                                <a:lnTo>
                                  <a:pt x="7172325" y="110489"/>
                                </a:lnTo>
                                <a:lnTo>
                                  <a:pt x="7224395" y="125729"/>
                                </a:lnTo>
                                <a:lnTo>
                                  <a:pt x="7275195" y="142239"/>
                                </a:lnTo>
                                <a:lnTo>
                                  <a:pt x="7324090" y="159384"/>
                                </a:lnTo>
                                <a:lnTo>
                                  <a:pt x="7371080" y="176529"/>
                                </a:lnTo>
                                <a:lnTo>
                                  <a:pt x="7417435" y="194944"/>
                                </a:lnTo>
                                <a:lnTo>
                                  <a:pt x="7461885" y="213994"/>
                                </a:lnTo>
                                <a:lnTo>
                                  <a:pt x="7504430" y="233679"/>
                                </a:lnTo>
                                <a:lnTo>
                                  <a:pt x="7545705" y="253364"/>
                                </a:lnTo>
                                <a:lnTo>
                                  <a:pt x="7562850" y="262254"/>
                                </a:lnTo>
                                <a:lnTo>
                                  <a:pt x="7562850" y="400049"/>
                                </a:lnTo>
                                <a:close/>
                                <a:moveTo>
                                  <a:pt x="370840" y="400049"/>
                                </a:moveTo>
                                <a:lnTo>
                                  <a:pt x="0" y="400049"/>
                                </a:lnTo>
                                <a:lnTo>
                                  <a:pt x="0" y="120649"/>
                                </a:lnTo>
                                <a:lnTo>
                                  <a:pt x="22225" y="140969"/>
                                </a:lnTo>
                                <a:lnTo>
                                  <a:pt x="53975" y="169544"/>
                                </a:lnTo>
                                <a:lnTo>
                                  <a:pt x="86995" y="197484"/>
                                </a:lnTo>
                                <a:lnTo>
                                  <a:pt x="121285" y="224789"/>
                                </a:lnTo>
                                <a:lnTo>
                                  <a:pt x="156210" y="252729"/>
                                </a:lnTo>
                                <a:lnTo>
                                  <a:pt x="192405" y="280034"/>
                                </a:lnTo>
                                <a:lnTo>
                                  <a:pt x="229870" y="307339"/>
                                </a:lnTo>
                                <a:lnTo>
                                  <a:pt x="268605" y="334009"/>
                                </a:lnTo>
                                <a:lnTo>
                                  <a:pt x="307975" y="360679"/>
                                </a:lnTo>
                                <a:lnTo>
                                  <a:pt x="348615" y="386714"/>
                                </a:lnTo>
                                <a:lnTo>
                                  <a:pt x="370840" y="400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0979798" name="Forma libre: forma 310979798"/>
                        <wps:cNvSpPr/>
                        <wps:spPr>
                          <a:xfrm>
                            <a:off x="0" y="-634"/>
                            <a:ext cx="7562850" cy="15620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562099" extrusionOk="0">
                                <a:moveTo>
                                  <a:pt x="3285490" y="1523999"/>
                                </a:moveTo>
                                <a:lnTo>
                                  <a:pt x="1825625" y="1523999"/>
                                </a:lnTo>
                                <a:lnTo>
                                  <a:pt x="1763395" y="1511299"/>
                                </a:lnTo>
                                <a:lnTo>
                                  <a:pt x="1524635" y="1460499"/>
                                </a:lnTo>
                                <a:lnTo>
                                  <a:pt x="1304290" y="1409699"/>
                                </a:lnTo>
                                <a:lnTo>
                                  <a:pt x="1251585" y="1384299"/>
                                </a:lnTo>
                                <a:lnTo>
                                  <a:pt x="1200785" y="1371599"/>
                                </a:lnTo>
                                <a:lnTo>
                                  <a:pt x="1150620" y="1346199"/>
                                </a:lnTo>
                                <a:lnTo>
                                  <a:pt x="1101090" y="1333499"/>
                                </a:lnTo>
                                <a:lnTo>
                                  <a:pt x="1052830" y="1308099"/>
                                </a:lnTo>
                                <a:lnTo>
                                  <a:pt x="1005839" y="1282699"/>
                                </a:lnTo>
                                <a:lnTo>
                                  <a:pt x="959485" y="1269999"/>
                                </a:lnTo>
                                <a:lnTo>
                                  <a:pt x="914400" y="1244599"/>
                                </a:lnTo>
                                <a:lnTo>
                                  <a:pt x="870585" y="1219199"/>
                                </a:lnTo>
                                <a:lnTo>
                                  <a:pt x="827405" y="1193799"/>
                                </a:lnTo>
                                <a:lnTo>
                                  <a:pt x="784860" y="1168399"/>
                                </a:lnTo>
                                <a:lnTo>
                                  <a:pt x="743585" y="1142999"/>
                                </a:lnTo>
                                <a:lnTo>
                                  <a:pt x="702945" y="1117599"/>
                                </a:lnTo>
                                <a:lnTo>
                                  <a:pt x="663575" y="1092199"/>
                                </a:lnTo>
                                <a:lnTo>
                                  <a:pt x="624840" y="1066799"/>
                                </a:lnTo>
                                <a:lnTo>
                                  <a:pt x="586740" y="1041399"/>
                                </a:lnTo>
                                <a:lnTo>
                                  <a:pt x="549910" y="1015999"/>
                                </a:lnTo>
                                <a:lnTo>
                                  <a:pt x="513715" y="977899"/>
                                </a:lnTo>
                                <a:lnTo>
                                  <a:pt x="478789" y="952499"/>
                                </a:lnTo>
                                <a:lnTo>
                                  <a:pt x="443865" y="927099"/>
                                </a:lnTo>
                                <a:lnTo>
                                  <a:pt x="410210" y="888999"/>
                                </a:lnTo>
                                <a:lnTo>
                                  <a:pt x="377825" y="863599"/>
                                </a:lnTo>
                                <a:lnTo>
                                  <a:pt x="345440" y="838199"/>
                                </a:lnTo>
                                <a:lnTo>
                                  <a:pt x="313690" y="800099"/>
                                </a:lnTo>
                                <a:lnTo>
                                  <a:pt x="283210" y="774699"/>
                                </a:lnTo>
                                <a:lnTo>
                                  <a:pt x="253364" y="736599"/>
                                </a:lnTo>
                                <a:lnTo>
                                  <a:pt x="224155" y="711199"/>
                                </a:lnTo>
                                <a:lnTo>
                                  <a:pt x="195580" y="673099"/>
                                </a:lnTo>
                                <a:lnTo>
                                  <a:pt x="167640" y="634999"/>
                                </a:lnTo>
                                <a:lnTo>
                                  <a:pt x="140335" y="609599"/>
                                </a:lnTo>
                                <a:lnTo>
                                  <a:pt x="114300" y="571499"/>
                                </a:lnTo>
                                <a:lnTo>
                                  <a:pt x="88265" y="533399"/>
                                </a:lnTo>
                                <a:lnTo>
                                  <a:pt x="62864" y="507999"/>
                                </a:lnTo>
                                <a:lnTo>
                                  <a:pt x="38100" y="469899"/>
                                </a:lnTo>
                                <a:lnTo>
                                  <a:pt x="13970" y="431799"/>
                                </a:ln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42620" y="800099"/>
                                </a:lnTo>
                                <a:lnTo>
                                  <a:pt x="1764665" y="1320799"/>
                                </a:lnTo>
                                <a:lnTo>
                                  <a:pt x="1806575" y="1333499"/>
                                </a:lnTo>
                                <a:lnTo>
                                  <a:pt x="1849120" y="1333499"/>
                                </a:lnTo>
                                <a:lnTo>
                                  <a:pt x="1891665" y="1346199"/>
                                </a:lnTo>
                                <a:lnTo>
                                  <a:pt x="1934845" y="1346199"/>
                                </a:lnTo>
                                <a:lnTo>
                                  <a:pt x="1978025" y="1358899"/>
                                </a:lnTo>
                                <a:lnTo>
                                  <a:pt x="2108835" y="1358899"/>
                                </a:lnTo>
                                <a:lnTo>
                                  <a:pt x="2152650" y="1371599"/>
                                </a:lnTo>
                                <a:lnTo>
                                  <a:pt x="4384675" y="1371599"/>
                                </a:lnTo>
                                <a:lnTo>
                                  <a:pt x="4220845" y="1396999"/>
                                </a:lnTo>
                                <a:lnTo>
                                  <a:pt x="4171949" y="1396999"/>
                                </a:lnTo>
                                <a:lnTo>
                                  <a:pt x="4123055" y="1409699"/>
                                </a:lnTo>
                                <a:lnTo>
                                  <a:pt x="4073525" y="1409699"/>
                                </a:lnTo>
                                <a:lnTo>
                                  <a:pt x="3975100" y="1435099"/>
                                </a:lnTo>
                                <a:lnTo>
                                  <a:pt x="3926205" y="1435099"/>
                                </a:lnTo>
                                <a:lnTo>
                                  <a:pt x="3876674" y="1447799"/>
                                </a:lnTo>
                                <a:lnTo>
                                  <a:pt x="3827780" y="1447799"/>
                                </a:lnTo>
                                <a:lnTo>
                                  <a:pt x="3778250" y="1460499"/>
                                </a:lnTo>
                                <a:lnTo>
                                  <a:pt x="3729355" y="1460499"/>
                                </a:lnTo>
                                <a:lnTo>
                                  <a:pt x="3679825" y="1473199"/>
                                </a:lnTo>
                                <a:lnTo>
                                  <a:pt x="3630295" y="1473199"/>
                                </a:lnTo>
                                <a:lnTo>
                                  <a:pt x="3581400" y="1485899"/>
                                </a:lnTo>
                                <a:lnTo>
                                  <a:pt x="3531870" y="1485899"/>
                                </a:lnTo>
                                <a:lnTo>
                                  <a:pt x="3482975" y="1498599"/>
                                </a:lnTo>
                                <a:lnTo>
                                  <a:pt x="3433445" y="1498599"/>
                                </a:lnTo>
                                <a:lnTo>
                                  <a:pt x="3384550" y="1511299"/>
                                </a:lnTo>
                                <a:lnTo>
                                  <a:pt x="3335020" y="1511299"/>
                                </a:lnTo>
                                <a:lnTo>
                                  <a:pt x="3285490" y="1523999"/>
                                </a:lnTo>
                                <a:close/>
                                <a:moveTo>
                                  <a:pt x="6203315" y="1130299"/>
                                </a:moveTo>
                                <a:lnTo>
                                  <a:pt x="5434965" y="1130299"/>
                                </a:lnTo>
                                <a:lnTo>
                                  <a:pt x="5483860" y="1117599"/>
                                </a:lnTo>
                                <a:lnTo>
                                  <a:pt x="6156325" y="1117599"/>
                                </a:lnTo>
                                <a:lnTo>
                                  <a:pt x="6203315" y="1130299"/>
                                </a:lnTo>
                                <a:close/>
                                <a:moveTo>
                                  <a:pt x="6343015" y="1142999"/>
                                </a:moveTo>
                                <a:lnTo>
                                  <a:pt x="5238750" y="1142999"/>
                                </a:lnTo>
                                <a:lnTo>
                                  <a:pt x="5288280" y="1130299"/>
                                </a:lnTo>
                                <a:lnTo>
                                  <a:pt x="6296660" y="1130299"/>
                                </a:lnTo>
                                <a:lnTo>
                                  <a:pt x="6343015" y="1142999"/>
                                </a:lnTo>
                                <a:close/>
                                <a:moveTo>
                                  <a:pt x="6481445" y="1155699"/>
                                </a:moveTo>
                                <a:lnTo>
                                  <a:pt x="5041900" y="1155699"/>
                                </a:lnTo>
                                <a:lnTo>
                                  <a:pt x="5090795" y="1142999"/>
                                </a:lnTo>
                                <a:lnTo>
                                  <a:pt x="6435725" y="1142999"/>
                                </a:lnTo>
                                <a:lnTo>
                                  <a:pt x="6481445" y="1155699"/>
                                </a:lnTo>
                                <a:close/>
                                <a:moveTo>
                                  <a:pt x="6572885" y="1168399"/>
                                </a:moveTo>
                                <a:lnTo>
                                  <a:pt x="4893310" y="1168399"/>
                                </a:lnTo>
                                <a:lnTo>
                                  <a:pt x="4942840" y="1155699"/>
                                </a:lnTo>
                                <a:lnTo>
                                  <a:pt x="6527800" y="1155699"/>
                                </a:lnTo>
                                <a:lnTo>
                                  <a:pt x="6572885" y="1168399"/>
                                </a:lnTo>
                                <a:close/>
                                <a:moveTo>
                                  <a:pt x="6663690" y="1181099"/>
                                </a:moveTo>
                                <a:lnTo>
                                  <a:pt x="4744720" y="1181099"/>
                                </a:lnTo>
                                <a:lnTo>
                                  <a:pt x="4794250" y="1168399"/>
                                </a:lnTo>
                                <a:lnTo>
                                  <a:pt x="6618605" y="1168399"/>
                                </a:lnTo>
                                <a:lnTo>
                                  <a:pt x="6663690" y="1181099"/>
                                </a:lnTo>
                                <a:close/>
                                <a:moveTo>
                                  <a:pt x="6798310" y="1206499"/>
                                </a:moveTo>
                                <a:lnTo>
                                  <a:pt x="6395720" y="1206499"/>
                                </a:lnTo>
                                <a:lnTo>
                                  <a:pt x="6351270" y="1193799"/>
                                </a:lnTo>
                                <a:lnTo>
                                  <a:pt x="4645025" y="1193799"/>
                                </a:lnTo>
                                <a:lnTo>
                                  <a:pt x="4695190" y="1181099"/>
                                </a:lnTo>
                                <a:lnTo>
                                  <a:pt x="6708775" y="1181099"/>
                                </a:lnTo>
                                <a:lnTo>
                                  <a:pt x="6798310" y="1206499"/>
                                </a:lnTo>
                                <a:close/>
                                <a:moveTo>
                                  <a:pt x="5804535" y="1206499"/>
                                </a:moveTo>
                                <a:lnTo>
                                  <a:pt x="4545965" y="1206499"/>
                                </a:lnTo>
                                <a:lnTo>
                                  <a:pt x="4595495" y="1193799"/>
                                </a:lnTo>
                                <a:lnTo>
                                  <a:pt x="5850890" y="1193799"/>
                                </a:lnTo>
                                <a:lnTo>
                                  <a:pt x="5804535" y="1206499"/>
                                </a:lnTo>
                                <a:close/>
                                <a:moveTo>
                                  <a:pt x="5618480" y="1219199"/>
                                </a:moveTo>
                                <a:lnTo>
                                  <a:pt x="4396740" y="1219199"/>
                                </a:lnTo>
                                <a:lnTo>
                                  <a:pt x="4446905" y="1206499"/>
                                </a:lnTo>
                                <a:lnTo>
                                  <a:pt x="5664835" y="1206499"/>
                                </a:lnTo>
                                <a:lnTo>
                                  <a:pt x="5618480" y="1219199"/>
                                </a:lnTo>
                                <a:close/>
                                <a:moveTo>
                                  <a:pt x="7562850" y="1485899"/>
                                </a:moveTo>
                                <a:lnTo>
                                  <a:pt x="7527925" y="1473199"/>
                                </a:lnTo>
                                <a:lnTo>
                                  <a:pt x="7488555" y="1447799"/>
                                </a:lnTo>
                                <a:lnTo>
                                  <a:pt x="7409815" y="1422399"/>
                                </a:lnTo>
                                <a:lnTo>
                                  <a:pt x="7369810" y="1396999"/>
                                </a:lnTo>
                                <a:lnTo>
                                  <a:pt x="7001510" y="1282699"/>
                                </a:lnTo>
                                <a:lnTo>
                                  <a:pt x="6958965" y="1282699"/>
                                </a:lnTo>
                                <a:lnTo>
                                  <a:pt x="6874510" y="1257299"/>
                                </a:lnTo>
                                <a:lnTo>
                                  <a:pt x="6831965" y="1257299"/>
                                </a:lnTo>
                                <a:lnTo>
                                  <a:pt x="6746240" y="1231899"/>
                                </a:lnTo>
                                <a:lnTo>
                                  <a:pt x="6703060" y="1231899"/>
                                </a:lnTo>
                                <a:lnTo>
                                  <a:pt x="6659880" y="1219199"/>
                                </a:lnTo>
                                <a:lnTo>
                                  <a:pt x="6572250" y="1219199"/>
                                </a:lnTo>
                                <a:lnTo>
                                  <a:pt x="6528435" y="1206499"/>
                                </a:lnTo>
                                <a:lnTo>
                                  <a:pt x="6842760" y="1206499"/>
                                </a:lnTo>
                                <a:lnTo>
                                  <a:pt x="7315835" y="1346199"/>
                                </a:lnTo>
                                <a:lnTo>
                                  <a:pt x="7357110" y="1371599"/>
                                </a:lnTo>
                                <a:lnTo>
                                  <a:pt x="7439660" y="1396999"/>
                                </a:lnTo>
                                <a:lnTo>
                                  <a:pt x="7480300" y="1422399"/>
                                </a:lnTo>
                                <a:lnTo>
                                  <a:pt x="7520305" y="1435099"/>
                                </a:lnTo>
                                <a:lnTo>
                                  <a:pt x="7560310" y="1460499"/>
                                </a:lnTo>
                                <a:lnTo>
                                  <a:pt x="7562850" y="1460499"/>
                                </a:lnTo>
                                <a:lnTo>
                                  <a:pt x="7562850" y="1485899"/>
                                </a:lnTo>
                                <a:close/>
                                <a:moveTo>
                                  <a:pt x="5095875" y="1269999"/>
                                </a:moveTo>
                                <a:lnTo>
                                  <a:pt x="3950969" y="1269999"/>
                                </a:lnTo>
                                <a:lnTo>
                                  <a:pt x="4000500" y="1257299"/>
                                </a:lnTo>
                                <a:lnTo>
                                  <a:pt x="4198620" y="1244599"/>
                                </a:lnTo>
                                <a:lnTo>
                                  <a:pt x="4297680" y="1231899"/>
                                </a:lnTo>
                                <a:lnTo>
                                  <a:pt x="4347210" y="1219199"/>
                                </a:lnTo>
                                <a:lnTo>
                                  <a:pt x="5476875" y="1219199"/>
                                </a:lnTo>
                                <a:lnTo>
                                  <a:pt x="5429885" y="1231899"/>
                                </a:lnTo>
                                <a:lnTo>
                                  <a:pt x="5382260" y="1231899"/>
                                </a:lnTo>
                                <a:lnTo>
                                  <a:pt x="5334635" y="1244599"/>
                                </a:lnTo>
                                <a:lnTo>
                                  <a:pt x="5239385" y="1244599"/>
                                </a:lnTo>
                                <a:lnTo>
                                  <a:pt x="5191760" y="1257299"/>
                                </a:lnTo>
                                <a:lnTo>
                                  <a:pt x="5144135" y="1257299"/>
                                </a:lnTo>
                                <a:lnTo>
                                  <a:pt x="5095875" y="1269999"/>
                                </a:lnTo>
                                <a:close/>
                                <a:moveTo>
                                  <a:pt x="4999990" y="1282699"/>
                                </a:moveTo>
                                <a:lnTo>
                                  <a:pt x="3852545" y="1282699"/>
                                </a:lnTo>
                                <a:lnTo>
                                  <a:pt x="3901440" y="1269999"/>
                                </a:lnTo>
                                <a:lnTo>
                                  <a:pt x="5048250" y="1269999"/>
                                </a:lnTo>
                                <a:lnTo>
                                  <a:pt x="4999990" y="1282699"/>
                                </a:lnTo>
                                <a:close/>
                                <a:moveTo>
                                  <a:pt x="4903470" y="1295399"/>
                                </a:moveTo>
                                <a:lnTo>
                                  <a:pt x="3754120" y="1295399"/>
                                </a:lnTo>
                                <a:lnTo>
                                  <a:pt x="3803014" y="1282699"/>
                                </a:lnTo>
                                <a:lnTo>
                                  <a:pt x="4951730" y="1282699"/>
                                </a:lnTo>
                                <a:lnTo>
                                  <a:pt x="4903470" y="1295399"/>
                                </a:lnTo>
                                <a:close/>
                                <a:moveTo>
                                  <a:pt x="4806950" y="1308099"/>
                                </a:moveTo>
                                <a:lnTo>
                                  <a:pt x="3606800" y="1308099"/>
                                </a:lnTo>
                                <a:lnTo>
                                  <a:pt x="3655695" y="1295399"/>
                                </a:lnTo>
                                <a:lnTo>
                                  <a:pt x="4855210" y="1295399"/>
                                </a:lnTo>
                                <a:lnTo>
                                  <a:pt x="4806950" y="1308099"/>
                                </a:lnTo>
                                <a:close/>
                                <a:moveTo>
                                  <a:pt x="4660900" y="1333499"/>
                                </a:moveTo>
                                <a:lnTo>
                                  <a:pt x="3363595" y="1333499"/>
                                </a:lnTo>
                                <a:lnTo>
                                  <a:pt x="3411855" y="1320799"/>
                                </a:lnTo>
                                <a:lnTo>
                                  <a:pt x="3509010" y="1320799"/>
                                </a:lnTo>
                                <a:lnTo>
                                  <a:pt x="3557905" y="1308099"/>
                                </a:lnTo>
                                <a:lnTo>
                                  <a:pt x="4758055" y="1308099"/>
                                </a:lnTo>
                                <a:lnTo>
                                  <a:pt x="4660900" y="1333499"/>
                                </a:lnTo>
                                <a:close/>
                                <a:moveTo>
                                  <a:pt x="4563745" y="1346199"/>
                                </a:moveTo>
                                <a:lnTo>
                                  <a:pt x="3218815" y="1346199"/>
                                </a:lnTo>
                                <a:lnTo>
                                  <a:pt x="3267075" y="1333499"/>
                                </a:lnTo>
                                <a:lnTo>
                                  <a:pt x="4612640" y="1333499"/>
                                </a:lnTo>
                                <a:lnTo>
                                  <a:pt x="4563745" y="1346199"/>
                                </a:lnTo>
                                <a:close/>
                                <a:moveTo>
                                  <a:pt x="4384675" y="1371599"/>
                                </a:moveTo>
                                <a:lnTo>
                                  <a:pt x="2837815" y="1371599"/>
                                </a:lnTo>
                                <a:lnTo>
                                  <a:pt x="2884805" y="1358899"/>
                                </a:lnTo>
                                <a:lnTo>
                                  <a:pt x="3074670" y="1358899"/>
                                </a:lnTo>
                                <a:lnTo>
                                  <a:pt x="3122930" y="1346199"/>
                                </a:lnTo>
                                <a:lnTo>
                                  <a:pt x="4514850" y="1346199"/>
                                </a:lnTo>
                                <a:lnTo>
                                  <a:pt x="4465955" y="1358899"/>
                                </a:lnTo>
                                <a:lnTo>
                                  <a:pt x="4384675" y="1371599"/>
                                </a:lnTo>
                                <a:close/>
                                <a:moveTo>
                                  <a:pt x="2990850" y="1549399"/>
                                </a:moveTo>
                                <a:lnTo>
                                  <a:pt x="2021205" y="1549399"/>
                                </a:lnTo>
                                <a:lnTo>
                                  <a:pt x="1889760" y="1523999"/>
                                </a:lnTo>
                                <a:lnTo>
                                  <a:pt x="3187700" y="1523999"/>
                                </a:lnTo>
                                <a:lnTo>
                                  <a:pt x="3138170" y="1536699"/>
                                </a:lnTo>
                                <a:lnTo>
                                  <a:pt x="3039745" y="1536699"/>
                                </a:lnTo>
                                <a:lnTo>
                                  <a:pt x="2990850" y="1549399"/>
                                </a:lnTo>
                                <a:close/>
                                <a:moveTo>
                                  <a:pt x="2746375" y="1562099"/>
                                </a:moveTo>
                                <a:lnTo>
                                  <a:pt x="2212975" y="1562099"/>
                                </a:lnTo>
                                <a:lnTo>
                                  <a:pt x="2164715" y="1549399"/>
                                </a:lnTo>
                                <a:lnTo>
                                  <a:pt x="2795270" y="1549399"/>
                                </a:lnTo>
                                <a:lnTo>
                                  <a:pt x="2746375" y="1562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3454935" name="Forma libre: forma 313454935"/>
                        <wps:cNvSpPr/>
                        <wps:spPr>
                          <a:xfrm>
                            <a:off x="4408805" y="909319"/>
                            <a:ext cx="3154045" cy="437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437514" extrusionOk="0">
                                <a:moveTo>
                                  <a:pt x="0" y="242569"/>
                                </a:moveTo>
                                <a:lnTo>
                                  <a:pt x="386715" y="164464"/>
                                </a:lnTo>
                                <a:lnTo>
                                  <a:pt x="1313180" y="32384"/>
                                </a:lnTo>
                                <a:lnTo>
                                  <a:pt x="2429510" y="0"/>
                                </a:lnTo>
                                <a:lnTo>
                                  <a:pt x="2948940" y="120649"/>
                                </a:lnTo>
                                <a:lnTo>
                                  <a:pt x="1521460" y="120649"/>
                                </a:lnTo>
                                <a:lnTo>
                                  <a:pt x="0" y="242569"/>
                                </a:lnTo>
                                <a:close/>
                                <a:moveTo>
                                  <a:pt x="3154045" y="437514"/>
                                </a:moveTo>
                                <a:lnTo>
                                  <a:pt x="2574925" y="246379"/>
                                </a:lnTo>
                                <a:lnTo>
                                  <a:pt x="1521460" y="120649"/>
                                </a:lnTo>
                                <a:lnTo>
                                  <a:pt x="2948940" y="120649"/>
                                </a:lnTo>
                                <a:lnTo>
                                  <a:pt x="3154045" y="167639"/>
                                </a:lnTo>
                                <a:lnTo>
                                  <a:pt x="3154045" y="437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6290204" name="Forma libre: forma 1606290204"/>
                        <wps:cNvSpPr/>
                        <wps:spPr>
                          <a:xfrm>
                            <a:off x="3055620" y="393064"/>
                            <a:ext cx="4507230" cy="906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7230" h="906144" extrusionOk="0">
                                <a:moveTo>
                                  <a:pt x="0" y="905509"/>
                                </a:moveTo>
                                <a:lnTo>
                                  <a:pt x="2310765" y="296544"/>
                                </a:lnTo>
                                <a:lnTo>
                                  <a:pt x="2499360" y="247014"/>
                                </a:lnTo>
                                <a:lnTo>
                                  <a:pt x="2676525" y="204469"/>
                                </a:lnTo>
                                <a:lnTo>
                                  <a:pt x="2872105" y="160654"/>
                                </a:lnTo>
                                <a:lnTo>
                                  <a:pt x="3028315" y="128904"/>
                                </a:lnTo>
                                <a:lnTo>
                                  <a:pt x="3190875" y="98424"/>
                                </a:lnTo>
                                <a:lnTo>
                                  <a:pt x="3302000" y="79374"/>
                                </a:lnTo>
                                <a:lnTo>
                                  <a:pt x="3414395" y="62229"/>
                                </a:lnTo>
                                <a:lnTo>
                                  <a:pt x="3527425" y="45719"/>
                                </a:lnTo>
                                <a:lnTo>
                                  <a:pt x="3641725" y="31749"/>
                                </a:lnTo>
                                <a:lnTo>
                                  <a:pt x="3755390" y="20319"/>
                                </a:lnTo>
                                <a:lnTo>
                                  <a:pt x="3811905" y="15239"/>
                                </a:lnTo>
                                <a:lnTo>
                                  <a:pt x="3868420" y="10794"/>
                                </a:lnTo>
                                <a:lnTo>
                                  <a:pt x="3924935" y="6984"/>
                                </a:lnTo>
                                <a:lnTo>
                                  <a:pt x="3980815" y="4444"/>
                                </a:lnTo>
                                <a:lnTo>
                                  <a:pt x="4036695" y="1904"/>
                                </a:lnTo>
                                <a:lnTo>
                                  <a:pt x="4091305" y="634"/>
                                </a:lnTo>
                                <a:lnTo>
                                  <a:pt x="4145915" y="0"/>
                                </a:lnTo>
                                <a:lnTo>
                                  <a:pt x="4199890" y="0"/>
                                </a:lnTo>
                                <a:lnTo>
                                  <a:pt x="4253230" y="1269"/>
                                </a:lnTo>
                                <a:lnTo>
                                  <a:pt x="4305935" y="3174"/>
                                </a:lnTo>
                                <a:lnTo>
                                  <a:pt x="4357370" y="5714"/>
                                </a:lnTo>
                                <a:lnTo>
                                  <a:pt x="4408170" y="9524"/>
                                </a:lnTo>
                                <a:lnTo>
                                  <a:pt x="4458335" y="14604"/>
                                </a:lnTo>
                                <a:lnTo>
                                  <a:pt x="4507230" y="20319"/>
                                </a:lnTo>
                                <a:lnTo>
                                  <a:pt x="4507230" y="356869"/>
                                </a:lnTo>
                                <a:lnTo>
                                  <a:pt x="3906520" y="356869"/>
                                </a:lnTo>
                                <a:lnTo>
                                  <a:pt x="3210560" y="369569"/>
                                </a:lnTo>
                                <a:lnTo>
                                  <a:pt x="3058160" y="384174"/>
                                </a:lnTo>
                                <a:lnTo>
                                  <a:pt x="2905760" y="401954"/>
                                </a:lnTo>
                                <a:lnTo>
                                  <a:pt x="2701925" y="429259"/>
                                </a:lnTo>
                                <a:lnTo>
                                  <a:pt x="2499360" y="459739"/>
                                </a:lnTo>
                                <a:lnTo>
                                  <a:pt x="2195195" y="511809"/>
                                </a:lnTo>
                                <a:lnTo>
                                  <a:pt x="838835" y="775969"/>
                                </a:lnTo>
                                <a:lnTo>
                                  <a:pt x="541020" y="828674"/>
                                </a:lnTo>
                                <a:lnTo>
                                  <a:pt x="343535" y="859789"/>
                                </a:lnTo>
                                <a:lnTo>
                                  <a:pt x="196215" y="880744"/>
                                </a:lnTo>
                                <a:lnTo>
                                  <a:pt x="48895" y="899794"/>
                                </a:lnTo>
                                <a:lnTo>
                                  <a:pt x="0" y="905509"/>
                                </a:lnTo>
                                <a:close/>
                                <a:moveTo>
                                  <a:pt x="4507230" y="461644"/>
                                </a:moveTo>
                                <a:lnTo>
                                  <a:pt x="4379595" y="422274"/>
                                </a:lnTo>
                                <a:lnTo>
                                  <a:pt x="3906520" y="356869"/>
                                </a:lnTo>
                                <a:lnTo>
                                  <a:pt x="4507230" y="356869"/>
                                </a:lnTo>
                                <a:lnTo>
                                  <a:pt x="4507230" y="46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0194041" name="Forma libre: forma 1080194041"/>
                        <wps:cNvSpPr/>
                        <wps:spPr>
                          <a:xfrm>
                            <a:off x="3055620" y="571499"/>
                            <a:ext cx="4507230" cy="775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7230" h="775334" extrusionOk="0">
                                <a:moveTo>
                                  <a:pt x="6985" y="727074"/>
                                </a:moveTo>
                                <a:lnTo>
                                  <a:pt x="3809" y="727074"/>
                                </a:lnTo>
                                <a:lnTo>
                                  <a:pt x="0" y="727709"/>
                                </a:lnTo>
                                <a:lnTo>
                                  <a:pt x="6985" y="727074"/>
                                </a:lnTo>
                                <a:close/>
                                <a:moveTo>
                                  <a:pt x="4507230" y="616584"/>
                                </a:moveTo>
                                <a:lnTo>
                                  <a:pt x="4420870" y="579754"/>
                                </a:lnTo>
                                <a:lnTo>
                                  <a:pt x="4029075" y="476249"/>
                                </a:lnTo>
                                <a:lnTo>
                                  <a:pt x="3481070" y="424179"/>
                                </a:lnTo>
                                <a:lnTo>
                                  <a:pt x="3365500" y="422909"/>
                                </a:lnTo>
                                <a:lnTo>
                                  <a:pt x="3252470" y="422274"/>
                                </a:lnTo>
                                <a:lnTo>
                                  <a:pt x="3141980" y="422909"/>
                                </a:lnTo>
                                <a:lnTo>
                                  <a:pt x="3033395" y="424179"/>
                                </a:lnTo>
                                <a:lnTo>
                                  <a:pt x="2927985" y="426719"/>
                                </a:lnTo>
                                <a:lnTo>
                                  <a:pt x="2823845" y="429894"/>
                                </a:lnTo>
                                <a:lnTo>
                                  <a:pt x="2722245" y="433704"/>
                                </a:lnTo>
                                <a:lnTo>
                                  <a:pt x="2621915" y="438784"/>
                                </a:lnTo>
                                <a:lnTo>
                                  <a:pt x="2522855" y="444499"/>
                                </a:lnTo>
                                <a:lnTo>
                                  <a:pt x="2425065" y="450849"/>
                                </a:lnTo>
                                <a:lnTo>
                                  <a:pt x="2328545" y="458469"/>
                                </a:lnTo>
                                <a:lnTo>
                                  <a:pt x="2233295" y="466089"/>
                                </a:lnTo>
                                <a:lnTo>
                                  <a:pt x="2138680" y="474979"/>
                                </a:lnTo>
                                <a:lnTo>
                                  <a:pt x="2044700" y="484504"/>
                                </a:lnTo>
                                <a:lnTo>
                                  <a:pt x="1950719" y="495299"/>
                                </a:lnTo>
                                <a:lnTo>
                                  <a:pt x="1857375" y="506094"/>
                                </a:lnTo>
                                <a:lnTo>
                                  <a:pt x="1717040" y="523874"/>
                                </a:lnTo>
                                <a:lnTo>
                                  <a:pt x="1576070" y="542924"/>
                                </a:lnTo>
                                <a:lnTo>
                                  <a:pt x="1433830" y="563244"/>
                                </a:lnTo>
                                <a:lnTo>
                                  <a:pt x="1353820" y="581024"/>
                                </a:lnTo>
                                <a:lnTo>
                                  <a:pt x="2874645" y="458469"/>
                                </a:lnTo>
                                <a:lnTo>
                                  <a:pt x="3928110" y="584199"/>
                                </a:lnTo>
                                <a:lnTo>
                                  <a:pt x="4507230" y="775334"/>
                                </a:lnTo>
                                <a:lnTo>
                                  <a:pt x="4507230" y="616584"/>
                                </a:lnTo>
                                <a:close/>
                                <a:moveTo>
                                  <a:pt x="4507230" y="38734"/>
                                </a:moveTo>
                                <a:lnTo>
                                  <a:pt x="4445635" y="26034"/>
                                </a:lnTo>
                                <a:lnTo>
                                  <a:pt x="4087495" y="0"/>
                                </a:lnTo>
                                <a:lnTo>
                                  <a:pt x="3589655" y="34289"/>
                                </a:lnTo>
                                <a:lnTo>
                                  <a:pt x="3494405" y="48894"/>
                                </a:lnTo>
                                <a:lnTo>
                                  <a:pt x="3256915" y="88899"/>
                                </a:lnTo>
                                <a:lnTo>
                                  <a:pt x="361315" y="670559"/>
                                </a:lnTo>
                                <a:lnTo>
                                  <a:pt x="192405" y="701674"/>
                                </a:lnTo>
                                <a:lnTo>
                                  <a:pt x="137795" y="711199"/>
                                </a:lnTo>
                                <a:lnTo>
                                  <a:pt x="332105" y="683894"/>
                                </a:lnTo>
                                <a:lnTo>
                                  <a:pt x="526415" y="653414"/>
                                </a:lnTo>
                                <a:lnTo>
                                  <a:pt x="820420" y="601344"/>
                                </a:lnTo>
                                <a:lnTo>
                                  <a:pt x="2207895" y="332104"/>
                                </a:lnTo>
                                <a:lnTo>
                                  <a:pt x="2508250" y="280669"/>
                                </a:lnTo>
                                <a:lnTo>
                                  <a:pt x="2708910" y="250189"/>
                                </a:lnTo>
                                <a:lnTo>
                                  <a:pt x="2909570" y="223519"/>
                                </a:lnTo>
                                <a:lnTo>
                                  <a:pt x="3060065" y="206374"/>
                                </a:lnTo>
                                <a:lnTo>
                                  <a:pt x="3210560" y="191769"/>
                                </a:lnTo>
                                <a:lnTo>
                                  <a:pt x="3906520" y="179069"/>
                                </a:lnTo>
                                <a:lnTo>
                                  <a:pt x="4379595" y="244474"/>
                                </a:lnTo>
                                <a:lnTo>
                                  <a:pt x="4507230" y="283844"/>
                                </a:lnTo>
                                <a:lnTo>
                                  <a:pt x="4507230" y="179069"/>
                                </a:lnTo>
                                <a:lnTo>
                                  <a:pt x="4507230" y="38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5B158F3" id="Grupo 4" o:spid="_x0000_s1035" style="position:absolute;margin-left:-85.5pt;margin-top:3.6pt;width:599.3pt;height:141.9pt;z-index:251661312" coordorigin="15645,28862" coordsize="75628,17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">
              <v:group id="Grupo 1239679878" o:spid="_x0000_s1036" style="position:absolute;left:15645;top:28862;width:75629;height:17869" coordorigin=",-6" coordsize="75628,17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">
                <v:rect id="Rectángulo 926286270" o:spid="_x0000_s1037" style="position:absolute;width:75628;height:1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" filled="f" stroked="f">
                  <v:textbox inset="2.53958mm,2.53958mm,2.53958mm,2.53958mm">
                    <w:txbxContent>
                      <w:p w14:paraId="095C7191" w14:textId="77777777" w:rsidR="007A1463" w:rsidRDefault="007A1463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1338841846" o:spid="_x0000_s1038" style="position:absolute;top:-6;width:75628;height:17862;visibility:visible;mso-wrap-style:square;v-text-anchor:middle" coordsize="7562850,1786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" path="m7562850,1785619l,1785619,,,642620,807084r1122045,524510l1806575,1337944r42545,5715l1891665,1349374r43180,5080l1978025,1358899r43180,4445l2065020,1367154r87630,5715l2241550,1377949r89535,2540l2421890,1382394r4961255,l7398385,1389379r41275,17145l7480300,1424939r40005,19050l7560945,1463674r1905,1270l7562850,1785619xm7383145,1382394r-4916170,l2559050,1382394r138430,-3175l2837815,1373504r141605,-7620l3170555,1351914r290195,-25400l4843780,1176019r296545,-25400l5337175,1137284r195580,-9525l5678170,1123314r144780,-1905l5918835,1122044r95250,1905l6109335,1127759r93980,4445l6296660,1139189r93345,8255l6435725,1151889r46355,5715l6527800,1163319r45720,5715l6618605,1176019r45720,6985l6709410,1190624r44450,8255l6798310,1207769r44450,8890l6887210,1226184r43815,10795l6974840,1247774r43815,11430l7061835,1271269r42545,12700l7147560,1296669r42545,13970l7232015,1325244r42545,14605l7315835,1355724r41910,16510l7383145,1382394xe" fillcolor="#0097b1" stroked="f">
                  <v:path arrowok="t" o:extrusionok="f"/>
                </v:shape>
                <v:shape id="Forma libre: forma 1272944236" o:spid="_x0000_s1039" style="position:absolute;top:13849;width:75628;height:4007;visibility:visible;mso-wrap-style:square;v-text-anchor:middle" coordsize="7562850,400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" path="m7562850,400049r-3295015,l5144770,177799r215900,-49530l5487035,100964,5612130,76834r82550,-14605l5777230,48894r81280,-12065l5939790,26669r80645,-8890l6061075,13969r40005,-3175l6141085,7619r40640,-2540l6221730,3174r40005,-1270l6301740,634,6341745,r40005,l6421755,r40005,1269l6502400,2539r40005,1905l6582410,6984r40005,3175l6663055,13969r40640,4445l6743700,22859r40640,5715l6824980,34289r62230,10795l6947535,55879r58420,12700l7063105,81279r55245,13970l7172325,110489r52070,15240l7275195,142239r48895,17145l7371080,176529r46355,18415l7461885,213994r42545,19685l7545705,253364r17145,8890l7562850,400049xm370840,400049l,400049,,120649r22225,20320l53975,169544r33020,27940l121285,224789r34925,27940l192405,280034r37465,27305l268605,334009r39370,26670l348615,386714r22225,13335xe" fillcolor="#004aac" stroked="f">
                  <v:path arrowok="t" o:extrusionok="f"/>
                </v:shape>
                <v:shape id="Forma libre: forma 310979798" o:spid="_x0000_s1040" style="position:absolute;top:-6;width:75628;height:15620;visibility:visible;mso-wrap-style:square;v-text-anchor:middle" coordsize="7562850,156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" path="m3285490,1523999r-1459865,l1763395,1511299r-238760,-50800l1304290,1409699r-52705,-25400l1200785,1371599r-50165,-25400l1101090,1333499r-48260,-25400l1005839,1282699r-46354,-12700l914400,1244599r-43815,-25400l827405,1193799r-42545,-25400l743585,1142999r-40640,-25400l663575,1092199r-38735,-25400l586740,1041399r-36830,-25400l513715,977899,478789,952499,443865,927099,410210,888999,377825,863599,345440,838199,313690,800099,283210,774699,253364,736599,224155,711199,195580,673099,167640,634999,140335,609599,114300,571499,88265,533399,62864,507999,38100,469899,13970,431799,,419099,,,642620,800099r1122045,520700l1806575,1333499r42545,l1891665,1346199r43180,l1978025,1358899r130810,l2152650,1371599r2232025,l4220845,1396999r-48896,l4123055,1409699r-49530,l3975100,1435099r-48895,l3876674,1447799r-48894,l3778250,1460499r-48895,l3679825,1473199r-49530,l3581400,1485899r-49530,l3482975,1498599r-49530,l3384550,1511299r-49530,l3285490,1523999xm6203315,1130299r-768350,l5483860,1117599r672465,l6203315,1130299xm6343015,1142999r-1104265,l5288280,1130299r1008380,l6343015,1142999xm6481445,1155699r-1439545,l5090795,1142999r1344930,l6481445,1155699xm6572885,1168399r-1679575,l4942840,1155699r1584960,l6572885,1168399xm6663690,1181099r-1918970,l4794250,1168399r1824355,l6663690,1181099xm6798310,1206499r-402590,l6351270,1193799r-1706245,l4695190,1181099r2013585,l6798310,1206499xm5804535,1206499r-1258570,l4595495,1193799r1255395,l5804535,1206499xm5618480,1219199r-1221740,l4446905,1206499r1217930,l5618480,1219199xm7562850,1485899r-34925,-12700l7488555,1447799r-78740,-25400l7369810,1396999,7001510,1282699r-42545,l6874510,1257299r-42545,l6746240,1231899r-43180,l6659880,1219199r-87630,l6528435,1206499r314325,l7315835,1346199r41275,25400l7439660,1396999r40640,25400l7520305,1435099r40005,25400l7562850,1460499r,25400xm5095875,1269999r-1144906,l4000500,1257299r198120,-12700l4297680,1231899r49530,-12700l5476875,1219199r-46990,12700l5382260,1231899r-47625,12700l5239385,1244599r-47625,12700l5144135,1257299r-48260,12700xm4999990,1282699r-1147445,l3901440,1269999r1146810,l4999990,1282699xm4903470,1295399r-1149350,l3803014,1282699r1148716,l4903470,1295399xm4806950,1308099r-1200150,l3655695,1295399r1199515,l4806950,1308099xm4660900,1333499r-1297305,l3411855,1320799r97155,l3557905,1308099r1200150,l4660900,1333499xm4563745,1346199r-1344930,l3267075,1333499r1345565,l4563745,1346199xm4384675,1371599r-1546860,l2884805,1358899r189865,l3122930,1346199r1391920,l4465955,1358899r-81280,12700xm2990850,1549399r-969645,l1889760,1523999r1297940,l3138170,1536699r-98425,l2990850,1549399xm2746375,1562099r-533400,l2164715,1549399r630555,l2746375,1562099xe" fillcolor="#8ccfda" stroked="f">
                  <v:path arrowok="t" o:extrusionok="f"/>
                </v:shape>
                <v:shape id="Forma libre: forma 313454935" o:spid="_x0000_s1041" style="position:absolute;left:44088;top:9093;width:31540;height:4375;visibility:visible;mso-wrap-style:square;v-text-anchor:middle" coordsize="3154045,437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" path="m,242569l386715,164464,1313180,32384,2429510,r519430,120649l1521460,120649,,242569xm3154045,437514l2574925,246379,1521460,120649r1427480,l3154045,167639r,269875xe" fillcolor="#004aac" stroked="f">
                  <v:path arrowok="t" o:extrusionok="f"/>
                </v:shape>
                <v:shape id="Forma libre: forma 1606290204" o:spid="_x0000_s1042" style="position:absolute;left:30556;top:3930;width:45072;height:9062;visibility:visible;mso-wrap-style:square;v-text-anchor:middle" coordsize="4507230,90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" path="m,905509l2310765,296544r188595,-49530l2676525,204469r195580,-43815l3028315,128904,3190875,98424,3302000,79374,3414395,62229,3527425,45719,3641725,31749,3755390,20319r56515,-5080l3868420,10794r56515,-3810l3980815,4444r55880,-2540l4091305,634,4145915,r53975,l4253230,1269r52705,1905l4357370,5714r50800,3810l4458335,14604r48895,5715l4507230,356869r-600710,l3210560,369569r-152400,14605l2905760,401954r-203835,27305l2499360,459739r-304165,52070l838835,775969,541020,828674,343535,859789,196215,880744,48895,899794,,905509xm4507230,461644l4379595,422274,3906520,356869r600710,l4507230,461644xe" fillcolor="#8ccfda" stroked="f">
                  <v:path arrowok="t" o:extrusionok="f"/>
                </v:shape>
                <v:shape id="Forma libre: forma 1080194041" o:spid="_x0000_s1043" style="position:absolute;left:30556;top:5714;width:45072;height:7754;visibility:visible;mso-wrap-style:square;v-text-anchor:middle" coordsize="4507230,77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" path="m6985,727074r-3176,l,727709r6985,-635xm4507230,616584r-86360,-36830l4029075,476249,3481070,424179r-115570,-1270l3252470,422274r-110490,635l3033395,424179r-105410,2540l2823845,429894r-101600,3810l2621915,438784r-99060,5715l2425065,450849r-96520,7620l2233295,466089r-94615,8890l2044700,484504r-93981,10795l1857375,506094r-140335,17780l1576070,542924r-142240,20320l1353820,581024,2874645,458469,3928110,584199r579120,191135l4507230,616584xm4507230,38734l4445635,26034,4087495,,3589655,34289r-95250,14605l3256915,88899,361315,670559,192405,701674r-54610,9525l332105,683894,526415,653414,820420,601344,2207895,332104r300355,-51435l2708910,250189r200660,-26670l3060065,206374r150495,-14605l3906520,179069r473075,65405l4507230,283844r,-104775l4507230,38734xe" fillcolor="#0097b1" stroked="f">
                  <v:path arrowok="t" o:extrusionok="f"/>
                </v:shape>
              </v:group>
            </v:group>
          </w:pict>
        </mc:Fallback>
      </mc:AlternateContent>
    </w:r>
  </w:p>
  <w:p w14:paraId="37F818E0" w14:textId="77777777" w:rsidR="007A1463" w:rsidRDefault="007A1463"/>
  <w:p w14:paraId="43DF246A" w14:textId="77777777" w:rsidR="007A1463" w:rsidRDefault="007A1463"/>
  <w:p w14:paraId="6284C495" w14:textId="77777777" w:rsidR="007A1463" w:rsidRDefault="007A1463"/>
  <w:p w14:paraId="1A766C50" w14:textId="77777777" w:rsidR="007A1463" w:rsidRDefault="007A1463"/>
  <w:p w14:paraId="4C25E6EB" w14:textId="77777777" w:rsidR="007A1463" w:rsidRDefault="007A1463"/>
  <w:p w14:paraId="6518A581" w14:textId="77777777" w:rsidR="007A1463" w:rsidRDefault="007A1463"/>
  <w:p w14:paraId="7D92216C" w14:textId="77777777" w:rsidR="007A1463" w:rsidRDefault="007A1463"/>
  <w:p w14:paraId="6A192B16" w14:textId="77777777" w:rsidR="007A1463" w:rsidRDefault="007A1463"/>
  <w:p w14:paraId="6296D8C3" w14:textId="77777777" w:rsidR="007A1463" w:rsidRDefault="007A146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C7BBF" w14:textId="77777777" w:rsidR="007A1463" w:rsidRDefault="00995372"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00684AAF" wp14:editId="3C05CD67">
              <wp:simplePos x="0" y="0"/>
              <wp:positionH relativeFrom="column">
                <wp:posOffset>-1090837</wp:posOffset>
              </wp:positionH>
              <wp:positionV relativeFrom="paragraph">
                <wp:posOffset>47625</wp:posOffset>
              </wp:positionV>
              <wp:extent cx="7611151" cy="1802136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1151" cy="1802136"/>
                        <a:chOff x="1564575" y="2886225"/>
                        <a:chExt cx="7562850" cy="1786900"/>
                      </a:xfrm>
                    </wpg:grpSpPr>
                    <wpg:grpSp>
                      <wpg:cNvPr id="1603122540" name="Grupo 1603122540"/>
                      <wpg:cNvGrpSpPr/>
                      <wpg:grpSpPr>
                        <a:xfrm>
                          <a:off x="1564575" y="2886239"/>
                          <a:ext cx="7562850" cy="1786884"/>
                          <a:chOff x="0" y="-634"/>
                          <a:chExt cx="7562850" cy="1786884"/>
                        </a:xfrm>
                      </wpg:grpSpPr>
                      <wps:wsp>
                        <wps:cNvPr id="2012288565" name="Rectángulo 2012288565"/>
                        <wps:cNvSpPr/>
                        <wps:spPr>
                          <a:xfrm>
                            <a:off x="0" y="0"/>
                            <a:ext cx="7562850" cy="17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CF9999" w14:textId="77777777" w:rsidR="007A1463" w:rsidRDefault="007A14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9150034" name="Forma libre: forma 659150034"/>
                        <wps:cNvSpPr/>
                        <wps:spPr>
                          <a:xfrm>
                            <a:off x="0" y="-634"/>
                            <a:ext cx="7562850" cy="17862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786254" extrusionOk="0">
                                <a:moveTo>
                                  <a:pt x="7562850" y="1785619"/>
                                </a:moveTo>
                                <a:lnTo>
                                  <a:pt x="0" y="1785619"/>
                                </a:lnTo>
                                <a:lnTo>
                                  <a:pt x="0" y="0"/>
                                </a:lnTo>
                                <a:lnTo>
                                  <a:pt x="642620" y="807084"/>
                                </a:lnTo>
                                <a:lnTo>
                                  <a:pt x="1764665" y="1331594"/>
                                </a:lnTo>
                                <a:lnTo>
                                  <a:pt x="1806575" y="1337944"/>
                                </a:lnTo>
                                <a:lnTo>
                                  <a:pt x="1849120" y="1343659"/>
                                </a:lnTo>
                                <a:lnTo>
                                  <a:pt x="1891665" y="1349374"/>
                                </a:lnTo>
                                <a:lnTo>
                                  <a:pt x="1934845" y="1354454"/>
                                </a:lnTo>
                                <a:lnTo>
                                  <a:pt x="1978025" y="1358899"/>
                                </a:lnTo>
                                <a:lnTo>
                                  <a:pt x="2021205" y="1363344"/>
                                </a:lnTo>
                                <a:lnTo>
                                  <a:pt x="2065020" y="1367154"/>
                                </a:lnTo>
                                <a:lnTo>
                                  <a:pt x="2152650" y="1372869"/>
                                </a:lnTo>
                                <a:lnTo>
                                  <a:pt x="2241550" y="1377949"/>
                                </a:lnTo>
                                <a:lnTo>
                                  <a:pt x="2331085" y="1380489"/>
                                </a:lnTo>
                                <a:lnTo>
                                  <a:pt x="2421890" y="1382394"/>
                                </a:lnTo>
                                <a:lnTo>
                                  <a:pt x="7383145" y="1382394"/>
                                </a:lnTo>
                                <a:lnTo>
                                  <a:pt x="7398385" y="1389379"/>
                                </a:lnTo>
                                <a:lnTo>
                                  <a:pt x="7439660" y="1406524"/>
                                </a:lnTo>
                                <a:lnTo>
                                  <a:pt x="7480300" y="1424939"/>
                                </a:lnTo>
                                <a:lnTo>
                                  <a:pt x="7520305" y="1443989"/>
                                </a:lnTo>
                                <a:lnTo>
                                  <a:pt x="7560945" y="1463674"/>
                                </a:lnTo>
                                <a:lnTo>
                                  <a:pt x="7562850" y="1464944"/>
                                </a:lnTo>
                                <a:lnTo>
                                  <a:pt x="7562850" y="1785619"/>
                                </a:lnTo>
                                <a:close/>
                                <a:moveTo>
                                  <a:pt x="7383145" y="1382394"/>
                                </a:moveTo>
                                <a:lnTo>
                                  <a:pt x="2466975" y="1382394"/>
                                </a:lnTo>
                                <a:lnTo>
                                  <a:pt x="2559050" y="1382394"/>
                                </a:lnTo>
                                <a:lnTo>
                                  <a:pt x="2697480" y="1379219"/>
                                </a:lnTo>
                                <a:lnTo>
                                  <a:pt x="2837815" y="1373504"/>
                                </a:lnTo>
                                <a:lnTo>
                                  <a:pt x="2979420" y="1365884"/>
                                </a:lnTo>
                                <a:lnTo>
                                  <a:pt x="3170555" y="1351914"/>
                                </a:lnTo>
                                <a:lnTo>
                                  <a:pt x="3460750" y="1326514"/>
                                </a:lnTo>
                                <a:lnTo>
                                  <a:pt x="4843780" y="1176019"/>
                                </a:lnTo>
                                <a:lnTo>
                                  <a:pt x="5140325" y="1150619"/>
                                </a:lnTo>
                                <a:lnTo>
                                  <a:pt x="5337175" y="1137284"/>
                                </a:lnTo>
                                <a:lnTo>
                                  <a:pt x="5532755" y="1127759"/>
                                </a:lnTo>
                                <a:lnTo>
                                  <a:pt x="5678170" y="1123314"/>
                                </a:lnTo>
                                <a:lnTo>
                                  <a:pt x="5822950" y="1121409"/>
                                </a:lnTo>
                                <a:lnTo>
                                  <a:pt x="5918835" y="1122044"/>
                                </a:lnTo>
                                <a:lnTo>
                                  <a:pt x="6014085" y="1123949"/>
                                </a:lnTo>
                                <a:lnTo>
                                  <a:pt x="6109335" y="1127759"/>
                                </a:lnTo>
                                <a:lnTo>
                                  <a:pt x="6203315" y="1132204"/>
                                </a:lnTo>
                                <a:lnTo>
                                  <a:pt x="6296660" y="1139189"/>
                                </a:lnTo>
                                <a:lnTo>
                                  <a:pt x="6390005" y="1147444"/>
                                </a:lnTo>
                                <a:lnTo>
                                  <a:pt x="6435725" y="1151889"/>
                                </a:lnTo>
                                <a:lnTo>
                                  <a:pt x="6482080" y="1157604"/>
                                </a:lnTo>
                                <a:lnTo>
                                  <a:pt x="6527800" y="1163319"/>
                                </a:lnTo>
                                <a:lnTo>
                                  <a:pt x="6573520" y="1169034"/>
                                </a:lnTo>
                                <a:lnTo>
                                  <a:pt x="6618605" y="1176019"/>
                                </a:lnTo>
                                <a:lnTo>
                                  <a:pt x="6664325" y="1183004"/>
                                </a:lnTo>
                                <a:lnTo>
                                  <a:pt x="6709410" y="1190624"/>
                                </a:lnTo>
                                <a:lnTo>
                                  <a:pt x="6753860" y="1198879"/>
                                </a:lnTo>
                                <a:lnTo>
                                  <a:pt x="6798310" y="1207769"/>
                                </a:lnTo>
                                <a:lnTo>
                                  <a:pt x="6842760" y="1216659"/>
                                </a:lnTo>
                                <a:lnTo>
                                  <a:pt x="6887210" y="1226184"/>
                                </a:lnTo>
                                <a:lnTo>
                                  <a:pt x="6931025" y="1236979"/>
                                </a:lnTo>
                                <a:lnTo>
                                  <a:pt x="6974840" y="1247774"/>
                                </a:lnTo>
                                <a:lnTo>
                                  <a:pt x="7018655" y="1259204"/>
                                </a:lnTo>
                                <a:lnTo>
                                  <a:pt x="7061835" y="1271269"/>
                                </a:lnTo>
                                <a:lnTo>
                                  <a:pt x="7104380" y="1283969"/>
                                </a:lnTo>
                                <a:lnTo>
                                  <a:pt x="7147560" y="1296669"/>
                                </a:lnTo>
                                <a:lnTo>
                                  <a:pt x="7190105" y="1310639"/>
                                </a:lnTo>
                                <a:lnTo>
                                  <a:pt x="7232015" y="1325244"/>
                                </a:lnTo>
                                <a:lnTo>
                                  <a:pt x="7274560" y="1339849"/>
                                </a:lnTo>
                                <a:lnTo>
                                  <a:pt x="7315835" y="1355724"/>
                                </a:lnTo>
                                <a:lnTo>
                                  <a:pt x="7357745" y="1372234"/>
                                </a:lnTo>
                                <a:lnTo>
                                  <a:pt x="7383145" y="1382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602090" name="Forma libre: forma 68602090"/>
                        <wps:cNvSpPr/>
                        <wps:spPr>
                          <a:xfrm>
                            <a:off x="0" y="1384934"/>
                            <a:ext cx="7562850" cy="4006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00684" extrusionOk="0">
                                <a:moveTo>
                                  <a:pt x="7562850" y="400049"/>
                                </a:moveTo>
                                <a:lnTo>
                                  <a:pt x="4267835" y="400049"/>
                                </a:lnTo>
                                <a:lnTo>
                                  <a:pt x="5144770" y="177799"/>
                                </a:lnTo>
                                <a:lnTo>
                                  <a:pt x="5360670" y="128269"/>
                                </a:lnTo>
                                <a:lnTo>
                                  <a:pt x="5487035" y="100964"/>
                                </a:lnTo>
                                <a:lnTo>
                                  <a:pt x="5612130" y="76834"/>
                                </a:lnTo>
                                <a:lnTo>
                                  <a:pt x="5694680" y="62229"/>
                                </a:lnTo>
                                <a:lnTo>
                                  <a:pt x="5777230" y="48894"/>
                                </a:lnTo>
                                <a:lnTo>
                                  <a:pt x="5858510" y="36829"/>
                                </a:lnTo>
                                <a:lnTo>
                                  <a:pt x="5939790" y="26669"/>
                                </a:lnTo>
                                <a:lnTo>
                                  <a:pt x="6020435" y="17779"/>
                                </a:lnTo>
                                <a:lnTo>
                                  <a:pt x="6061075" y="13969"/>
                                </a:lnTo>
                                <a:lnTo>
                                  <a:pt x="6101080" y="10794"/>
                                </a:lnTo>
                                <a:lnTo>
                                  <a:pt x="6141085" y="7619"/>
                                </a:lnTo>
                                <a:lnTo>
                                  <a:pt x="6181725" y="5079"/>
                                </a:lnTo>
                                <a:lnTo>
                                  <a:pt x="6221730" y="3174"/>
                                </a:lnTo>
                                <a:lnTo>
                                  <a:pt x="6261735" y="1904"/>
                                </a:lnTo>
                                <a:lnTo>
                                  <a:pt x="6301740" y="634"/>
                                </a:lnTo>
                                <a:lnTo>
                                  <a:pt x="6341745" y="0"/>
                                </a:lnTo>
                                <a:lnTo>
                                  <a:pt x="6381750" y="0"/>
                                </a:lnTo>
                                <a:lnTo>
                                  <a:pt x="6421755" y="0"/>
                                </a:lnTo>
                                <a:lnTo>
                                  <a:pt x="6461760" y="1269"/>
                                </a:lnTo>
                                <a:lnTo>
                                  <a:pt x="6502400" y="2539"/>
                                </a:lnTo>
                                <a:lnTo>
                                  <a:pt x="6542405" y="4444"/>
                                </a:lnTo>
                                <a:lnTo>
                                  <a:pt x="6582410" y="6984"/>
                                </a:lnTo>
                                <a:lnTo>
                                  <a:pt x="6622415" y="10159"/>
                                </a:lnTo>
                                <a:lnTo>
                                  <a:pt x="6663055" y="13969"/>
                                </a:lnTo>
                                <a:lnTo>
                                  <a:pt x="6703695" y="18414"/>
                                </a:lnTo>
                                <a:lnTo>
                                  <a:pt x="6743700" y="22859"/>
                                </a:lnTo>
                                <a:lnTo>
                                  <a:pt x="6784340" y="28574"/>
                                </a:lnTo>
                                <a:lnTo>
                                  <a:pt x="6824980" y="34289"/>
                                </a:lnTo>
                                <a:lnTo>
                                  <a:pt x="6887210" y="45084"/>
                                </a:lnTo>
                                <a:lnTo>
                                  <a:pt x="6947535" y="55879"/>
                                </a:lnTo>
                                <a:lnTo>
                                  <a:pt x="7005955" y="68579"/>
                                </a:lnTo>
                                <a:lnTo>
                                  <a:pt x="7063105" y="81279"/>
                                </a:lnTo>
                                <a:lnTo>
                                  <a:pt x="7118350" y="95249"/>
                                </a:lnTo>
                                <a:lnTo>
                                  <a:pt x="7172325" y="110489"/>
                                </a:lnTo>
                                <a:lnTo>
                                  <a:pt x="7224395" y="125729"/>
                                </a:lnTo>
                                <a:lnTo>
                                  <a:pt x="7275195" y="142239"/>
                                </a:lnTo>
                                <a:lnTo>
                                  <a:pt x="7324090" y="159384"/>
                                </a:lnTo>
                                <a:lnTo>
                                  <a:pt x="7371080" y="176529"/>
                                </a:lnTo>
                                <a:lnTo>
                                  <a:pt x="7417435" y="194944"/>
                                </a:lnTo>
                                <a:lnTo>
                                  <a:pt x="7461885" y="213994"/>
                                </a:lnTo>
                                <a:lnTo>
                                  <a:pt x="7504430" y="233679"/>
                                </a:lnTo>
                                <a:lnTo>
                                  <a:pt x="7545705" y="253364"/>
                                </a:lnTo>
                                <a:lnTo>
                                  <a:pt x="7562850" y="262254"/>
                                </a:lnTo>
                                <a:lnTo>
                                  <a:pt x="7562850" y="400049"/>
                                </a:lnTo>
                                <a:close/>
                                <a:moveTo>
                                  <a:pt x="370840" y="400049"/>
                                </a:moveTo>
                                <a:lnTo>
                                  <a:pt x="0" y="400049"/>
                                </a:lnTo>
                                <a:lnTo>
                                  <a:pt x="0" y="120649"/>
                                </a:lnTo>
                                <a:lnTo>
                                  <a:pt x="22225" y="140969"/>
                                </a:lnTo>
                                <a:lnTo>
                                  <a:pt x="53975" y="169544"/>
                                </a:lnTo>
                                <a:lnTo>
                                  <a:pt x="86995" y="197484"/>
                                </a:lnTo>
                                <a:lnTo>
                                  <a:pt x="121285" y="224789"/>
                                </a:lnTo>
                                <a:lnTo>
                                  <a:pt x="156210" y="252729"/>
                                </a:lnTo>
                                <a:lnTo>
                                  <a:pt x="192405" y="280034"/>
                                </a:lnTo>
                                <a:lnTo>
                                  <a:pt x="229870" y="307339"/>
                                </a:lnTo>
                                <a:lnTo>
                                  <a:pt x="268605" y="334009"/>
                                </a:lnTo>
                                <a:lnTo>
                                  <a:pt x="307975" y="360679"/>
                                </a:lnTo>
                                <a:lnTo>
                                  <a:pt x="348615" y="386714"/>
                                </a:lnTo>
                                <a:lnTo>
                                  <a:pt x="370840" y="400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2079503" name="Forma libre: forma 662079503"/>
                        <wps:cNvSpPr/>
                        <wps:spPr>
                          <a:xfrm>
                            <a:off x="0" y="-634"/>
                            <a:ext cx="7562850" cy="15620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562099" extrusionOk="0">
                                <a:moveTo>
                                  <a:pt x="3285490" y="1523999"/>
                                </a:moveTo>
                                <a:lnTo>
                                  <a:pt x="1825625" y="1523999"/>
                                </a:lnTo>
                                <a:lnTo>
                                  <a:pt x="1763395" y="1511299"/>
                                </a:lnTo>
                                <a:lnTo>
                                  <a:pt x="1524635" y="1460499"/>
                                </a:lnTo>
                                <a:lnTo>
                                  <a:pt x="1304290" y="1409699"/>
                                </a:lnTo>
                                <a:lnTo>
                                  <a:pt x="1251585" y="1384299"/>
                                </a:lnTo>
                                <a:lnTo>
                                  <a:pt x="1200785" y="1371599"/>
                                </a:lnTo>
                                <a:lnTo>
                                  <a:pt x="1150620" y="1346199"/>
                                </a:lnTo>
                                <a:lnTo>
                                  <a:pt x="1101090" y="1333499"/>
                                </a:lnTo>
                                <a:lnTo>
                                  <a:pt x="1052830" y="1308099"/>
                                </a:lnTo>
                                <a:lnTo>
                                  <a:pt x="1005839" y="1282699"/>
                                </a:lnTo>
                                <a:lnTo>
                                  <a:pt x="959485" y="1269999"/>
                                </a:lnTo>
                                <a:lnTo>
                                  <a:pt x="914400" y="1244599"/>
                                </a:lnTo>
                                <a:lnTo>
                                  <a:pt x="870585" y="1219199"/>
                                </a:lnTo>
                                <a:lnTo>
                                  <a:pt x="827405" y="1193799"/>
                                </a:lnTo>
                                <a:lnTo>
                                  <a:pt x="784860" y="1168399"/>
                                </a:lnTo>
                                <a:lnTo>
                                  <a:pt x="743585" y="1142999"/>
                                </a:lnTo>
                                <a:lnTo>
                                  <a:pt x="702945" y="1117599"/>
                                </a:lnTo>
                                <a:lnTo>
                                  <a:pt x="663575" y="1092199"/>
                                </a:lnTo>
                                <a:lnTo>
                                  <a:pt x="624840" y="1066799"/>
                                </a:lnTo>
                                <a:lnTo>
                                  <a:pt x="586740" y="1041399"/>
                                </a:lnTo>
                                <a:lnTo>
                                  <a:pt x="549910" y="1015999"/>
                                </a:lnTo>
                                <a:lnTo>
                                  <a:pt x="513715" y="977899"/>
                                </a:lnTo>
                                <a:lnTo>
                                  <a:pt x="478789" y="952499"/>
                                </a:lnTo>
                                <a:lnTo>
                                  <a:pt x="443865" y="927099"/>
                                </a:lnTo>
                                <a:lnTo>
                                  <a:pt x="410210" y="888999"/>
                                </a:lnTo>
                                <a:lnTo>
                                  <a:pt x="377825" y="863599"/>
                                </a:lnTo>
                                <a:lnTo>
                                  <a:pt x="345440" y="838199"/>
                                </a:lnTo>
                                <a:lnTo>
                                  <a:pt x="313690" y="800099"/>
                                </a:lnTo>
                                <a:lnTo>
                                  <a:pt x="283210" y="774699"/>
                                </a:lnTo>
                                <a:lnTo>
                                  <a:pt x="253364" y="736599"/>
                                </a:lnTo>
                                <a:lnTo>
                                  <a:pt x="224155" y="711199"/>
                                </a:lnTo>
                                <a:lnTo>
                                  <a:pt x="195580" y="673099"/>
                                </a:lnTo>
                                <a:lnTo>
                                  <a:pt x="167640" y="634999"/>
                                </a:lnTo>
                                <a:lnTo>
                                  <a:pt x="140335" y="609599"/>
                                </a:lnTo>
                                <a:lnTo>
                                  <a:pt x="114300" y="571499"/>
                                </a:lnTo>
                                <a:lnTo>
                                  <a:pt x="88265" y="533399"/>
                                </a:lnTo>
                                <a:lnTo>
                                  <a:pt x="62864" y="507999"/>
                                </a:lnTo>
                                <a:lnTo>
                                  <a:pt x="38100" y="469899"/>
                                </a:lnTo>
                                <a:lnTo>
                                  <a:pt x="13970" y="431799"/>
                                </a:ln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42620" y="800099"/>
                                </a:lnTo>
                                <a:lnTo>
                                  <a:pt x="1764665" y="1320799"/>
                                </a:lnTo>
                                <a:lnTo>
                                  <a:pt x="1806575" y="1333499"/>
                                </a:lnTo>
                                <a:lnTo>
                                  <a:pt x="1849120" y="1333499"/>
                                </a:lnTo>
                                <a:lnTo>
                                  <a:pt x="1891665" y="1346199"/>
                                </a:lnTo>
                                <a:lnTo>
                                  <a:pt x="1934845" y="1346199"/>
                                </a:lnTo>
                                <a:lnTo>
                                  <a:pt x="1978025" y="1358899"/>
                                </a:lnTo>
                                <a:lnTo>
                                  <a:pt x="2108835" y="1358899"/>
                                </a:lnTo>
                                <a:lnTo>
                                  <a:pt x="2152650" y="1371599"/>
                                </a:lnTo>
                                <a:lnTo>
                                  <a:pt x="4384675" y="1371599"/>
                                </a:lnTo>
                                <a:lnTo>
                                  <a:pt x="4220845" y="1396999"/>
                                </a:lnTo>
                                <a:lnTo>
                                  <a:pt x="4171949" y="1396999"/>
                                </a:lnTo>
                                <a:lnTo>
                                  <a:pt x="4123055" y="1409699"/>
                                </a:lnTo>
                                <a:lnTo>
                                  <a:pt x="4073525" y="1409699"/>
                                </a:lnTo>
                                <a:lnTo>
                                  <a:pt x="3975100" y="1435099"/>
                                </a:lnTo>
                                <a:lnTo>
                                  <a:pt x="3926205" y="1435099"/>
                                </a:lnTo>
                                <a:lnTo>
                                  <a:pt x="3876674" y="1447799"/>
                                </a:lnTo>
                                <a:lnTo>
                                  <a:pt x="3827780" y="1447799"/>
                                </a:lnTo>
                                <a:lnTo>
                                  <a:pt x="3778250" y="1460499"/>
                                </a:lnTo>
                                <a:lnTo>
                                  <a:pt x="3729355" y="1460499"/>
                                </a:lnTo>
                                <a:lnTo>
                                  <a:pt x="3679825" y="1473199"/>
                                </a:lnTo>
                                <a:lnTo>
                                  <a:pt x="3630295" y="1473199"/>
                                </a:lnTo>
                                <a:lnTo>
                                  <a:pt x="3581400" y="1485899"/>
                                </a:lnTo>
                                <a:lnTo>
                                  <a:pt x="3531870" y="1485899"/>
                                </a:lnTo>
                                <a:lnTo>
                                  <a:pt x="3482975" y="1498599"/>
                                </a:lnTo>
                                <a:lnTo>
                                  <a:pt x="3433445" y="1498599"/>
                                </a:lnTo>
                                <a:lnTo>
                                  <a:pt x="3384550" y="1511299"/>
                                </a:lnTo>
                                <a:lnTo>
                                  <a:pt x="3335020" y="1511299"/>
                                </a:lnTo>
                                <a:lnTo>
                                  <a:pt x="3285490" y="1523999"/>
                                </a:lnTo>
                                <a:close/>
                                <a:moveTo>
                                  <a:pt x="6203315" y="1130299"/>
                                </a:moveTo>
                                <a:lnTo>
                                  <a:pt x="5434965" y="1130299"/>
                                </a:lnTo>
                                <a:lnTo>
                                  <a:pt x="5483860" y="1117599"/>
                                </a:lnTo>
                                <a:lnTo>
                                  <a:pt x="6156325" y="1117599"/>
                                </a:lnTo>
                                <a:lnTo>
                                  <a:pt x="6203315" y="1130299"/>
                                </a:lnTo>
                                <a:close/>
                                <a:moveTo>
                                  <a:pt x="6343015" y="1142999"/>
                                </a:moveTo>
                                <a:lnTo>
                                  <a:pt x="5238750" y="1142999"/>
                                </a:lnTo>
                                <a:lnTo>
                                  <a:pt x="5288280" y="1130299"/>
                                </a:lnTo>
                                <a:lnTo>
                                  <a:pt x="6296660" y="1130299"/>
                                </a:lnTo>
                                <a:lnTo>
                                  <a:pt x="6343015" y="1142999"/>
                                </a:lnTo>
                                <a:close/>
                                <a:moveTo>
                                  <a:pt x="6481445" y="1155699"/>
                                </a:moveTo>
                                <a:lnTo>
                                  <a:pt x="5041900" y="1155699"/>
                                </a:lnTo>
                                <a:lnTo>
                                  <a:pt x="5090795" y="1142999"/>
                                </a:lnTo>
                                <a:lnTo>
                                  <a:pt x="6435725" y="1142999"/>
                                </a:lnTo>
                                <a:lnTo>
                                  <a:pt x="6481445" y="1155699"/>
                                </a:lnTo>
                                <a:close/>
                                <a:moveTo>
                                  <a:pt x="6572885" y="1168399"/>
                                </a:moveTo>
                                <a:lnTo>
                                  <a:pt x="4893310" y="1168399"/>
                                </a:lnTo>
                                <a:lnTo>
                                  <a:pt x="4942840" y="1155699"/>
                                </a:lnTo>
                                <a:lnTo>
                                  <a:pt x="6527800" y="1155699"/>
                                </a:lnTo>
                                <a:lnTo>
                                  <a:pt x="6572885" y="1168399"/>
                                </a:lnTo>
                                <a:close/>
                                <a:moveTo>
                                  <a:pt x="6663690" y="1181099"/>
                                </a:moveTo>
                                <a:lnTo>
                                  <a:pt x="4744720" y="1181099"/>
                                </a:lnTo>
                                <a:lnTo>
                                  <a:pt x="4794250" y="1168399"/>
                                </a:lnTo>
                                <a:lnTo>
                                  <a:pt x="6618605" y="1168399"/>
                                </a:lnTo>
                                <a:lnTo>
                                  <a:pt x="6663690" y="1181099"/>
                                </a:lnTo>
                                <a:close/>
                                <a:moveTo>
                                  <a:pt x="6798310" y="1206499"/>
                                </a:moveTo>
                                <a:lnTo>
                                  <a:pt x="6395720" y="1206499"/>
                                </a:lnTo>
                                <a:lnTo>
                                  <a:pt x="6351270" y="1193799"/>
                                </a:lnTo>
                                <a:lnTo>
                                  <a:pt x="4645025" y="1193799"/>
                                </a:lnTo>
                                <a:lnTo>
                                  <a:pt x="4695190" y="1181099"/>
                                </a:lnTo>
                                <a:lnTo>
                                  <a:pt x="6708775" y="1181099"/>
                                </a:lnTo>
                                <a:lnTo>
                                  <a:pt x="6798310" y="1206499"/>
                                </a:lnTo>
                                <a:close/>
                                <a:moveTo>
                                  <a:pt x="5804535" y="1206499"/>
                                </a:moveTo>
                                <a:lnTo>
                                  <a:pt x="4545965" y="1206499"/>
                                </a:lnTo>
                                <a:lnTo>
                                  <a:pt x="4595495" y="1193799"/>
                                </a:lnTo>
                                <a:lnTo>
                                  <a:pt x="5850890" y="1193799"/>
                                </a:lnTo>
                                <a:lnTo>
                                  <a:pt x="5804535" y="1206499"/>
                                </a:lnTo>
                                <a:close/>
                                <a:moveTo>
                                  <a:pt x="5618480" y="1219199"/>
                                </a:moveTo>
                                <a:lnTo>
                                  <a:pt x="4396740" y="1219199"/>
                                </a:lnTo>
                                <a:lnTo>
                                  <a:pt x="4446905" y="1206499"/>
                                </a:lnTo>
                                <a:lnTo>
                                  <a:pt x="5664835" y="1206499"/>
                                </a:lnTo>
                                <a:lnTo>
                                  <a:pt x="5618480" y="1219199"/>
                                </a:lnTo>
                                <a:close/>
                                <a:moveTo>
                                  <a:pt x="7562850" y="1485899"/>
                                </a:moveTo>
                                <a:lnTo>
                                  <a:pt x="7527925" y="1473199"/>
                                </a:lnTo>
                                <a:lnTo>
                                  <a:pt x="7488555" y="1447799"/>
                                </a:lnTo>
                                <a:lnTo>
                                  <a:pt x="7409815" y="1422399"/>
                                </a:lnTo>
                                <a:lnTo>
                                  <a:pt x="7369810" y="1396999"/>
                                </a:lnTo>
                                <a:lnTo>
                                  <a:pt x="7001510" y="1282699"/>
                                </a:lnTo>
                                <a:lnTo>
                                  <a:pt x="6958965" y="1282699"/>
                                </a:lnTo>
                                <a:lnTo>
                                  <a:pt x="6874510" y="1257299"/>
                                </a:lnTo>
                                <a:lnTo>
                                  <a:pt x="6831965" y="1257299"/>
                                </a:lnTo>
                                <a:lnTo>
                                  <a:pt x="6746240" y="1231899"/>
                                </a:lnTo>
                                <a:lnTo>
                                  <a:pt x="6703060" y="1231899"/>
                                </a:lnTo>
                                <a:lnTo>
                                  <a:pt x="6659880" y="1219199"/>
                                </a:lnTo>
                                <a:lnTo>
                                  <a:pt x="6572250" y="1219199"/>
                                </a:lnTo>
                                <a:lnTo>
                                  <a:pt x="6528435" y="1206499"/>
                                </a:lnTo>
                                <a:lnTo>
                                  <a:pt x="6842760" y="1206499"/>
                                </a:lnTo>
                                <a:lnTo>
                                  <a:pt x="7315835" y="1346199"/>
                                </a:lnTo>
                                <a:lnTo>
                                  <a:pt x="7357110" y="1371599"/>
                                </a:lnTo>
                                <a:lnTo>
                                  <a:pt x="7439660" y="1396999"/>
                                </a:lnTo>
                                <a:lnTo>
                                  <a:pt x="7480300" y="1422399"/>
                                </a:lnTo>
                                <a:lnTo>
                                  <a:pt x="7520305" y="1435099"/>
                                </a:lnTo>
                                <a:lnTo>
                                  <a:pt x="7560310" y="1460499"/>
                                </a:lnTo>
                                <a:lnTo>
                                  <a:pt x="7562850" y="1460499"/>
                                </a:lnTo>
                                <a:lnTo>
                                  <a:pt x="7562850" y="1485899"/>
                                </a:lnTo>
                                <a:close/>
                                <a:moveTo>
                                  <a:pt x="5095875" y="1269999"/>
                                </a:moveTo>
                                <a:lnTo>
                                  <a:pt x="3950969" y="1269999"/>
                                </a:lnTo>
                                <a:lnTo>
                                  <a:pt x="4000500" y="1257299"/>
                                </a:lnTo>
                                <a:lnTo>
                                  <a:pt x="4198620" y="1244599"/>
                                </a:lnTo>
                                <a:lnTo>
                                  <a:pt x="4297680" y="1231899"/>
                                </a:lnTo>
                                <a:lnTo>
                                  <a:pt x="4347210" y="1219199"/>
                                </a:lnTo>
                                <a:lnTo>
                                  <a:pt x="5476875" y="1219199"/>
                                </a:lnTo>
                                <a:lnTo>
                                  <a:pt x="5429885" y="1231899"/>
                                </a:lnTo>
                                <a:lnTo>
                                  <a:pt x="5382260" y="1231899"/>
                                </a:lnTo>
                                <a:lnTo>
                                  <a:pt x="5334635" y="1244599"/>
                                </a:lnTo>
                                <a:lnTo>
                                  <a:pt x="5239385" y="1244599"/>
                                </a:lnTo>
                                <a:lnTo>
                                  <a:pt x="5191760" y="1257299"/>
                                </a:lnTo>
                                <a:lnTo>
                                  <a:pt x="5144135" y="1257299"/>
                                </a:lnTo>
                                <a:lnTo>
                                  <a:pt x="5095875" y="1269999"/>
                                </a:lnTo>
                                <a:close/>
                                <a:moveTo>
                                  <a:pt x="4999990" y="1282699"/>
                                </a:moveTo>
                                <a:lnTo>
                                  <a:pt x="3852545" y="1282699"/>
                                </a:lnTo>
                                <a:lnTo>
                                  <a:pt x="3901440" y="1269999"/>
                                </a:lnTo>
                                <a:lnTo>
                                  <a:pt x="5048250" y="1269999"/>
                                </a:lnTo>
                                <a:lnTo>
                                  <a:pt x="4999990" y="1282699"/>
                                </a:lnTo>
                                <a:close/>
                                <a:moveTo>
                                  <a:pt x="4903470" y="1295399"/>
                                </a:moveTo>
                                <a:lnTo>
                                  <a:pt x="3754120" y="1295399"/>
                                </a:lnTo>
                                <a:lnTo>
                                  <a:pt x="3803014" y="1282699"/>
                                </a:lnTo>
                                <a:lnTo>
                                  <a:pt x="4951730" y="1282699"/>
                                </a:lnTo>
                                <a:lnTo>
                                  <a:pt x="4903470" y="1295399"/>
                                </a:lnTo>
                                <a:close/>
                                <a:moveTo>
                                  <a:pt x="4806950" y="1308099"/>
                                </a:moveTo>
                                <a:lnTo>
                                  <a:pt x="3606800" y="1308099"/>
                                </a:lnTo>
                                <a:lnTo>
                                  <a:pt x="3655695" y="1295399"/>
                                </a:lnTo>
                                <a:lnTo>
                                  <a:pt x="4855210" y="1295399"/>
                                </a:lnTo>
                                <a:lnTo>
                                  <a:pt x="4806950" y="1308099"/>
                                </a:lnTo>
                                <a:close/>
                                <a:moveTo>
                                  <a:pt x="4660900" y="1333499"/>
                                </a:moveTo>
                                <a:lnTo>
                                  <a:pt x="3363595" y="1333499"/>
                                </a:lnTo>
                                <a:lnTo>
                                  <a:pt x="3411855" y="1320799"/>
                                </a:lnTo>
                                <a:lnTo>
                                  <a:pt x="3509010" y="1320799"/>
                                </a:lnTo>
                                <a:lnTo>
                                  <a:pt x="3557905" y="1308099"/>
                                </a:lnTo>
                                <a:lnTo>
                                  <a:pt x="4758055" y="1308099"/>
                                </a:lnTo>
                                <a:lnTo>
                                  <a:pt x="4660900" y="1333499"/>
                                </a:lnTo>
                                <a:close/>
                                <a:moveTo>
                                  <a:pt x="4563745" y="1346199"/>
                                </a:moveTo>
                                <a:lnTo>
                                  <a:pt x="3218815" y="1346199"/>
                                </a:lnTo>
                                <a:lnTo>
                                  <a:pt x="3267075" y="1333499"/>
                                </a:lnTo>
                                <a:lnTo>
                                  <a:pt x="4612640" y="1333499"/>
                                </a:lnTo>
                                <a:lnTo>
                                  <a:pt x="4563745" y="1346199"/>
                                </a:lnTo>
                                <a:close/>
                                <a:moveTo>
                                  <a:pt x="4384675" y="1371599"/>
                                </a:moveTo>
                                <a:lnTo>
                                  <a:pt x="2837815" y="1371599"/>
                                </a:lnTo>
                                <a:lnTo>
                                  <a:pt x="2884805" y="1358899"/>
                                </a:lnTo>
                                <a:lnTo>
                                  <a:pt x="3074670" y="1358899"/>
                                </a:lnTo>
                                <a:lnTo>
                                  <a:pt x="3122930" y="1346199"/>
                                </a:lnTo>
                                <a:lnTo>
                                  <a:pt x="4514850" y="1346199"/>
                                </a:lnTo>
                                <a:lnTo>
                                  <a:pt x="4465955" y="1358899"/>
                                </a:lnTo>
                                <a:lnTo>
                                  <a:pt x="4384675" y="1371599"/>
                                </a:lnTo>
                                <a:close/>
                                <a:moveTo>
                                  <a:pt x="2990850" y="1549399"/>
                                </a:moveTo>
                                <a:lnTo>
                                  <a:pt x="2021205" y="1549399"/>
                                </a:lnTo>
                                <a:lnTo>
                                  <a:pt x="1889760" y="1523999"/>
                                </a:lnTo>
                                <a:lnTo>
                                  <a:pt x="3187700" y="1523999"/>
                                </a:lnTo>
                                <a:lnTo>
                                  <a:pt x="3138170" y="1536699"/>
                                </a:lnTo>
                                <a:lnTo>
                                  <a:pt x="3039745" y="1536699"/>
                                </a:lnTo>
                                <a:lnTo>
                                  <a:pt x="2990850" y="1549399"/>
                                </a:lnTo>
                                <a:close/>
                                <a:moveTo>
                                  <a:pt x="2746375" y="1562099"/>
                                </a:moveTo>
                                <a:lnTo>
                                  <a:pt x="2212975" y="1562099"/>
                                </a:lnTo>
                                <a:lnTo>
                                  <a:pt x="2164715" y="1549399"/>
                                </a:lnTo>
                                <a:lnTo>
                                  <a:pt x="2795270" y="1549399"/>
                                </a:lnTo>
                                <a:lnTo>
                                  <a:pt x="2746375" y="1562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890543" name="Forma libre: forma 22890543"/>
                        <wps:cNvSpPr/>
                        <wps:spPr>
                          <a:xfrm>
                            <a:off x="4408805" y="909319"/>
                            <a:ext cx="3154045" cy="437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437514" extrusionOk="0">
                                <a:moveTo>
                                  <a:pt x="0" y="242569"/>
                                </a:moveTo>
                                <a:lnTo>
                                  <a:pt x="386715" y="164464"/>
                                </a:lnTo>
                                <a:lnTo>
                                  <a:pt x="1313180" y="32384"/>
                                </a:lnTo>
                                <a:lnTo>
                                  <a:pt x="2429510" y="0"/>
                                </a:lnTo>
                                <a:lnTo>
                                  <a:pt x="2948940" y="120649"/>
                                </a:lnTo>
                                <a:lnTo>
                                  <a:pt x="1521460" y="120649"/>
                                </a:lnTo>
                                <a:lnTo>
                                  <a:pt x="0" y="242569"/>
                                </a:lnTo>
                                <a:close/>
                                <a:moveTo>
                                  <a:pt x="3154045" y="437514"/>
                                </a:moveTo>
                                <a:lnTo>
                                  <a:pt x="2574925" y="246379"/>
                                </a:lnTo>
                                <a:lnTo>
                                  <a:pt x="1521460" y="120649"/>
                                </a:lnTo>
                                <a:lnTo>
                                  <a:pt x="2948940" y="120649"/>
                                </a:lnTo>
                                <a:lnTo>
                                  <a:pt x="3154045" y="167639"/>
                                </a:lnTo>
                                <a:lnTo>
                                  <a:pt x="3154045" y="437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3992285" name="Forma libre: forma 1643992285"/>
                        <wps:cNvSpPr/>
                        <wps:spPr>
                          <a:xfrm>
                            <a:off x="3055620" y="393064"/>
                            <a:ext cx="4507230" cy="906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7230" h="906144" extrusionOk="0">
                                <a:moveTo>
                                  <a:pt x="0" y="905509"/>
                                </a:moveTo>
                                <a:lnTo>
                                  <a:pt x="2310765" y="296544"/>
                                </a:lnTo>
                                <a:lnTo>
                                  <a:pt x="2499360" y="247014"/>
                                </a:lnTo>
                                <a:lnTo>
                                  <a:pt x="2676525" y="204469"/>
                                </a:lnTo>
                                <a:lnTo>
                                  <a:pt x="2872105" y="160654"/>
                                </a:lnTo>
                                <a:lnTo>
                                  <a:pt x="3028315" y="128904"/>
                                </a:lnTo>
                                <a:lnTo>
                                  <a:pt x="3190875" y="98424"/>
                                </a:lnTo>
                                <a:lnTo>
                                  <a:pt x="3302000" y="79374"/>
                                </a:lnTo>
                                <a:lnTo>
                                  <a:pt x="3414395" y="62229"/>
                                </a:lnTo>
                                <a:lnTo>
                                  <a:pt x="3527425" y="45719"/>
                                </a:lnTo>
                                <a:lnTo>
                                  <a:pt x="3641725" y="31749"/>
                                </a:lnTo>
                                <a:lnTo>
                                  <a:pt x="3755390" y="20319"/>
                                </a:lnTo>
                                <a:lnTo>
                                  <a:pt x="3811905" y="15239"/>
                                </a:lnTo>
                                <a:lnTo>
                                  <a:pt x="3868420" y="10794"/>
                                </a:lnTo>
                                <a:lnTo>
                                  <a:pt x="3924935" y="6984"/>
                                </a:lnTo>
                                <a:lnTo>
                                  <a:pt x="3980815" y="4444"/>
                                </a:lnTo>
                                <a:lnTo>
                                  <a:pt x="4036695" y="1904"/>
                                </a:lnTo>
                                <a:lnTo>
                                  <a:pt x="4091305" y="634"/>
                                </a:lnTo>
                                <a:lnTo>
                                  <a:pt x="4145915" y="0"/>
                                </a:lnTo>
                                <a:lnTo>
                                  <a:pt x="4199890" y="0"/>
                                </a:lnTo>
                                <a:lnTo>
                                  <a:pt x="4253230" y="1269"/>
                                </a:lnTo>
                                <a:lnTo>
                                  <a:pt x="4305935" y="3174"/>
                                </a:lnTo>
                                <a:lnTo>
                                  <a:pt x="4357370" y="5714"/>
                                </a:lnTo>
                                <a:lnTo>
                                  <a:pt x="4408170" y="9524"/>
                                </a:lnTo>
                                <a:lnTo>
                                  <a:pt x="4458335" y="14604"/>
                                </a:lnTo>
                                <a:lnTo>
                                  <a:pt x="4507230" y="20319"/>
                                </a:lnTo>
                                <a:lnTo>
                                  <a:pt x="4507230" y="356869"/>
                                </a:lnTo>
                                <a:lnTo>
                                  <a:pt x="3906520" y="356869"/>
                                </a:lnTo>
                                <a:lnTo>
                                  <a:pt x="3210560" y="369569"/>
                                </a:lnTo>
                                <a:lnTo>
                                  <a:pt x="3058160" y="384174"/>
                                </a:lnTo>
                                <a:lnTo>
                                  <a:pt x="2905760" y="401954"/>
                                </a:lnTo>
                                <a:lnTo>
                                  <a:pt x="2701925" y="429259"/>
                                </a:lnTo>
                                <a:lnTo>
                                  <a:pt x="2499360" y="459739"/>
                                </a:lnTo>
                                <a:lnTo>
                                  <a:pt x="2195195" y="511809"/>
                                </a:lnTo>
                                <a:lnTo>
                                  <a:pt x="838835" y="775969"/>
                                </a:lnTo>
                                <a:lnTo>
                                  <a:pt x="541020" y="828674"/>
                                </a:lnTo>
                                <a:lnTo>
                                  <a:pt x="343535" y="859789"/>
                                </a:lnTo>
                                <a:lnTo>
                                  <a:pt x="196215" y="880744"/>
                                </a:lnTo>
                                <a:lnTo>
                                  <a:pt x="48895" y="899794"/>
                                </a:lnTo>
                                <a:lnTo>
                                  <a:pt x="0" y="905509"/>
                                </a:lnTo>
                                <a:close/>
                                <a:moveTo>
                                  <a:pt x="4507230" y="461644"/>
                                </a:moveTo>
                                <a:lnTo>
                                  <a:pt x="4379595" y="422274"/>
                                </a:lnTo>
                                <a:lnTo>
                                  <a:pt x="3906520" y="356869"/>
                                </a:lnTo>
                                <a:lnTo>
                                  <a:pt x="4507230" y="356869"/>
                                </a:lnTo>
                                <a:lnTo>
                                  <a:pt x="4507230" y="46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7089398" name="Forma libre: forma 1557089398"/>
                        <wps:cNvSpPr/>
                        <wps:spPr>
                          <a:xfrm>
                            <a:off x="3055620" y="571499"/>
                            <a:ext cx="4507230" cy="775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7230" h="775334" extrusionOk="0">
                                <a:moveTo>
                                  <a:pt x="6985" y="727074"/>
                                </a:moveTo>
                                <a:lnTo>
                                  <a:pt x="3809" y="727074"/>
                                </a:lnTo>
                                <a:lnTo>
                                  <a:pt x="0" y="727709"/>
                                </a:lnTo>
                                <a:lnTo>
                                  <a:pt x="6985" y="727074"/>
                                </a:lnTo>
                                <a:close/>
                                <a:moveTo>
                                  <a:pt x="4507230" y="616584"/>
                                </a:moveTo>
                                <a:lnTo>
                                  <a:pt x="4420870" y="579754"/>
                                </a:lnTo>
                                <a:lnTo>
                                  <a:pt x="4029075" y="476249"/>
                                </a:lnTo>
                                <a:lnTo>
                                  <a:pt x="3481070" y="424179"/>
                                </a:lnTo>
                                <a:lnTo>
                                  <a:pt x="3365500" y="422909"/>
                                </a:lnTo>
                                <a:lnTo>
                                  <a:pt x="3252470" y="422274"/>
                                </a:lnTo>
                                <a:lnTo>
                                  <a:pt x="3141980" y="422909"/>
                                </a:lnTo>
                                <a:lnTo>
                                  <a:pt x="3033395" y="424179"/>
                                </a:lnTo>
                                <a:lnTo>
                                  <a:pt x="2927985" y="426719"/>
                                </a:lnTo>
                                <a:lnTo>
                                  <a:pt x="2823845" y="429894"/>
                                </a:lnTo>
                                <a:lnTo>
                                  <a:pt x="2722245" y="433704"/>
                                </a:lnTo>
                                <a:lnTo>
                                  <a:pt x="2621915" y="438784"/>
                                </a:lnTo>
                                <a:lnTo>
                                  <a:pt x="2522855" y="444499"/>
                                </a:lnTo>
                                <a:lnTo>
                                  <a:pt x="2425065" y="450849"/>
                                </a:lnTo>
                                <a:lnTo>
                                  <a:pt x="2328545" y="458469"/>
                                </a:lnTo>
                                <a:lnTo>
                                  <a:pt x="2233295" y="466089"/>
                                </a:lnTo>
                                <a:lnTo>
                                  <a:pt x="2138680" y="474979"/>
                                </a:lnTo>
                                <a:lnTo>
                                  <a:pt x="2044700" y="484504"/>
                                </a:lnTo>
                                <a:lnTo>
                                  <a:pt x="1950719" y="495299"/>
                                </a:lnTo>
                                <a:lnTo>
                                  <a:pt x="1857375" y="506094"/>
                                </a:lnTo>
                                <a:lnTo>
                                  <a:pt x="1717040" y="523874"/>
                                </a:lnTo>
                                <a:lnTo>
                                  <a:pt x="1576070" y="542924"/>
                                </a:lnTo>
                                <a:lnTo>
                                  <a:pt x="1433830" y="563244"/>
                                </a:lnTo>
                                <a:lnTo>
                                  <a:pt x="1353820" y="581024"/>
                                </a:lnTo>
                                <a:lnTo>
                                  <a:pt x="2874645" y="458469"/>
                                </a:lnTo>
                                <a:lnTo>
                                  <a:pt x="3928110" y="584199"/>
                                </a:lnTo>
                                <a:lnTo>
                                  <a:pt x="4507230" y="775334"/>
                                </a:lnTo>
                                <a:lnTo>
                                  <a:pt x="4507230" y="616584"/>
                                </a:lnTo>
                                <a:close/>
                                <a:moveTo>
                                  <a:pt x="4507230" y="38734"/>
                                </a:moveTo>
                                <a:lnTo>
                                  <a:pt x="4445635" y="26034"/>
                                </a:lnTo>
                                <a:lnTo>
                                  <a:pt x="4087495" y="0"/>
                                </a:lnTo>
                                <a:lnTo>
                                  <a:pt x="3589655" y="34289"/>
                                </a:lnTo>
                                <a:lnTo>
                                  <a:pt x="3494405" y="48894"/>
                                </a:lnTo>
                                <a:lnTo>
                                  <a:pt x="3256915" y="88899"/>
                                </a:lnTo>
                                <a:lnTo>
                                  <a:pt x="361315" y="670559"/>
                                </a:lnTo>
                                <a:lnTo>
                                  <a:pt x="192405" y="701674"/>
                                </a:lnTo>
                                <a:lnTo>
                                  <a:pt x="137795" y="711199"/>
                                </a:lnTo>
                                <a:lnTo>
                                  <a:pt x="332105" y="683894"/>
                                </a:lnTo>
                                <a:lnTo>
                                  <a:pt x="526415" y="653414"/>
                                </a:lnTo>
                                <a:lnTo>
                                  <a:pt x="820420" y="601344"/>
                                </a:lnTo>
                                <a:lnTo>
                                  <a:pt x="2207895" y="332104"/>
                                </a:lnTo>
                                <a:lnTo>
                                  <a:pt x="2508250" y="280669"/>
                                </a:lnTo>
                                <a:lnTo>
                                  <a:pt x="2708910" y="250189"/>
                                </a:lnTo>
                                <a:lnTo>
                                  <a:pt x="2909570" y="223519"/>
                                </a:lnTo>
                                <a:lnTo>
                                  <a:pt x="3060065" y="206374"/>
                                </a:lnTo>
                                <a:lnTo>
                                  <a:pt x="3210560" y="191769"/>
                                </a:lnTo>
                                <a:lnTo>
                                  <a:pt x="3906520" y="179069"/>
                                </a:lnTo>
                                <a:lnTo>
                                  <a:pt x="4379595" y="244474"/>
                                </a:lnTo>
                                <a:lnTo>
                                  <a:pt x="4507230" y="283844"/>
                                </a:lnTo>
                                <a:lnTo>
                                  <a:pt x="4507230" y="179069"/>
                                </a:lnTo>
                                <a:lnTo>
                                  <a:pt x="4507230" y="38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0684AAF" id="Grupo 3" o:spid="_x0000_s1053" style="position:absolute;margin-left:-85.9pt;margin-top:3.75pt;width:599.3pt;height:141.9pt;z-index:251662336" coordorigin="15645,28862" coordsize="75628,17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">
              <v:group id="Grupo 1603122540" o:spid="_x0000_s1054" style="position:absolute;left:15645;top:28862;width:75629;height:17869" coordorigin=",-6" coordsize="75628,17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">
                <v:rect id="Rectángulo 2012288565" o:spid="_x0000_s1055" style="position:absolute;width:75628;height:1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" filled="f" stroked="f">
                  <v:textbox inset="2.53958mm,2.53958mm,2.53958mm,2.53958mm">
                    <w:txbxContent>
                      <w:p w14:paraId="36CF9999" w14:textId="77777777" w:rsidR="007A1463" w:rsidRDefault="007A1463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659150034" o:spid="_x0000_s1056" style="position:absolute;top:-6;width:75628;height:17862;visibility:visible;mso-wrap-style:square;v-text-anchor:middle" coordsize="7562850,1786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" path="m7562850,1785619l,1785619,,,642620,807084r1122045,524510l1806575,1337944r42545,5715l1891665,1349374r43180,5080l1978025,1358899r43180,4445l2065020,1367154r87630,5715l2241550,1377949r89535,2540l2421890,1382394r4961255,l7398385,1389379r41275,17145l7480300,1424939r40005,19050l7560945,1463674r1905,1270l7562850,1785619xm7383145,1382394r-4916170,l2559050,1382394r138430,-3175l2837815,1373504r141605,-7620l3170555,1351914r290195,-25400l4843780,1176019r296545,-25400l5337175,1137284r195580,-9525l5678170,1123314r144780,-1905l5918835,1122044r95250,1905l6109335,1127759r93980,4445l6296660,1139189r93345,8255l6435725,1151889r46355,5715l6527800,1163319r45720,5715l6618605,1176019r45720,6985l6709410,1190624r44450,8255l6798310,1207769r44450,8890l6887210,1226184r43815,10795l6974840,1247774r43815,11430l7061835,1271269r42545,12700l7147560,1296669r42545,13970l7232015,1325244r42545,14605l7315835,1355724r41910,16510l7383145,1382394xe" fillcolor="#0097b1" stroked="f">
                  <v:path arrowok="t" o:extrusionok="f"/>
                </v:shape>
                <v:shape id="Forma libre: forma 68602090" o:spid="_x0000_s1057" style="position:absolute;top:13849;width:75628;height:4007;visibility:visible;mso-wrap-style:square;v-text-anchor:middle" coordsize="7562850,400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" path="m7562850,400049r-3295015,l5144770,177799r215900,-49530l5487035,100964,5612130,76834r82550,-14605l5777230,48894r81280,-12065l5939790,26669r80645,-8890l6061075,13969r40005,-3175l6141085,7619r40640,-2540l6221730,3174r40005,-1270l6301740,634,6341745,r40005,l6421755,r40005,1269l6502400,2539r40005,1905l6582410,6984r40005,3175l6663055,13969r40640,4445l6743700,22859r40640,5715l6824980,34289r62230,10795l6947535,55879r58420,12700l7063105,81279r55245,13970l7172325,110489r52070,15240l7275195,142239r48895,17145l7371080,176529r46355,18415l7461885,213994r42545,19685l7545705,253364r17145,8890l7562850,400049xm370840,400049l,400049,,120649r22225,20320l53975,169544r33020,27940l121285,224789r34925,27940l192405,280034r37465,27305l268605,334009r39370,26670l348615,386714r22225,13335xe" fillcolor="#004aac" stroked="f">
                  <v:path arrowok="t" o:extrusionok="f"/>
                </v:shape>
                <v:shape id="Forma libre: forma 662079503" o:spid="_x0000_s1058" style="position:absolute;top:-6;width:75628;height:15620;visibility:visible;mso-wrap-style:square;v-text-anchor:middle" coordsize="7562850,156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" path="m3285490,1523999r-1459865,l1763395,1511299r-238760,-50800l1304290,1409699r-52705,-25400l1200785,1371599r-50165,-25400l1101090,1333499r-48260,-25400l1005839,1282699r-46354,-12700l914400,1244599r-43815,-25400l827405,1193799r-42545,-25400l743585,1142999r-40640,-25400l663575,1092199r-38735,-25400l586740,1041399r-36830,-25400l513715,977899,478789,952499,443865,927099,410210,888999,377825,863599,345440,838199,313690,800099,283210,774699,253364,736599,224155,711199,195580,673099,167640,634999,140335,609599,114300,571499,88265,533399,62864,507999,38100,469899,13970,431799,,419099,,,642620,800099r1122045,520700l1806575,1333499r42545,l1891665,1346199r43180,l1978025,1358899r130810,l2152650,1371599r2232025,l4220845,1396999r-48896,l4123055,1409699r-49530,l3975100,1435099r-48895,l3876674,1447799r-48894,l3778250,1460499r-48895,l3679825,1473199r-49530,l3581400,1485899r-49530,l3482975,1498599r-49530,l3384550,1511299r-49530,l3285490,1523999xm6203315,1130299r-768350,l5483860,1117599r672465,l6203315,1130299xm6343015,1142999r-1104265,l5288280,1130299r1008380,l6343015,1142999xm6481445,1155699r-1439545,l5090795,1142999r1344930,l6481445,1155699xm6572885,1168399r-1679575,l4942840,1155699r1584960,l6572885,1168399xm6663690,1181099r-1918970,l4794250,1168399r1824355,l6663690,1181099xm6798310,1206499r-402590,l6351270,1193799r-1706245,l4695190,1181099r2013585,l6798310,1206499xm5804535,1206499r-1258570,l4595495,1193799r1255395,l5804535,1206499xm5618480,1219199r-1221740,l4446905,1206499r1217930,l5618480,1219199xm7562850,1485899r-34925,-12700l7488555,1447799r-78740,-25400l7369810,1396999,7001510,1282699r-42545,l6874510,1257299r-42545,l6746240,1231899r-43180,l6659880,1219199r-87630,l6528435,1206499r314325,l7315835,1346199r41275,25400l7439660,1396999r40640,25400l7520305,1435099r40005,25400l7562850,1460499r,25400xm5095875,1269999r-1144906,l4000500,1257299r198120,-12700l4297680,1231899r49530,-12700l5476875,1219199r-46990,12700l5382260,1231899r-47625,12700l5239385,1244599r-47625,12700l5144135,1257299r-48260,12700xm4999990,1282699r-1147445,l3901440,1269999r1146810,l4999990,1282699xm4903470,1295399r-1149350,l3803014,1282699r1148716,l4903470,1295399xm4806950,1308099r-1200150,l3655695,1295399r1199515,l4806950,1308099xm4660900,1333499r-1297305,l3411855,1320799r97155,l3557905,1308099r1200150,l4660900,1333499xm4563745,1346199r-1344930,l3267075,1333499r1345565,l4563745,1346199xm4384675,1371599r-1546860,l2884805,1358899r189865,l3122930,1346199r1391920,l4465955,1358899r-81280,12700xm2990850,1549399r-969645,l1889760,1523999r1297940,l3138170,1536699r-98425,l2990850,1549399xm2746375,1562099r-533400,l2164715,1549399r630555,l2746375,1562099xe" fillcolor="#8ccfda" stroked="f">
                  <v:path arrowok="t" o:extrusionok="f"/>
                </v:shape>
                <v:shape id="Forma libre: forma 22890543" o:spid="_x0000_s1059" style="position:absolute;left:44088;top:9093;width:31540;height:4375;visibility:visible;mso-wrap-style:square;v-text-anchor:middle" coordsize="3154045,437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" path="m,242569l386715,164464,1313180,32384,2429510,r519430,120649l1521460,120649,,242569xm3154045,437514l2574925,246379,1521460,120649r1427480,l3154045,167639r,269875xe" fillcolor="#004aac" stroked="f">
                  <v:path arrowok="t" o:extrusionok="f"/>
                </v:shape>
                <v:shape id="Forma libre: forma 1643992285" o:spid="_x0000_s1060" style="position:absolute;left:30556;top:3930;width:45072;height:9062;visibility:visible;mso-wrap-style:square;v-text-anchor:middle" coordsize="4507230,90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" path="m,905509l2310765,296544r188595,-49530l2676525,204469r195580,-43815l3028315,128904,3190875,98424,3302000,79374,3414395,62229,3527425,45719,3641725,31749,3755390,20319r56515,-5080l3868420,10794r56515,-3810l3980815,4444r55880,-2540l4091305,634,4145915,r53975,l4253230,1269r52705,1905l4357370,5714r50800,3810l4458335,14604r48895,5715l4507230,356869r-600710,l3210560,369569r-152400,14605l2905760,401954r-203835,27305l2499360,459739r-304165,52070l838835,775969,541020,828674,343535,859789,196215,880744,48895,899794,,905509xm4507230,461644l4379595,422274,3906520,356869r600710,l4507230,461644xe" fillcolor="#8ccfda" stroked="f">
                  <v:path arrowok="t" o:extrusionok="f"/>
                </v:shape>
                <v:shape id="Forma libre: forma 1557089398" o:spid="_x0000_s1061" style="position:absolute;left:30556;top:5714;width:45072;height:7754;visibility:visible;mso-wrap-style:square;v-text-anchor:middle" coordsize="4507230,77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" path="m6985,727074r-3176,l,727709r6985,-635xm4507230,616584r-86360,-36830l4029075,476249,3481070,424179r-115570,-1270l3252470,422274r-110490,635l3033395,424179r-105410,2540l2823845,429894r-101600,3810l2621915,438784r-99060,5715l2425065,450849r-96520,7620l2233295,466089r-94615,8890l2044700,484504r-93981,10795l1857375,506094r-140335,17780l1576070,542924r-142240,20320l1353820,581024,2874645,458469,3928110,584199r579120,191135l4507230,616584xm4507230,38734l4445635,26034,4087495,,3589655,34289r-95250,14605l3256915,88899,361315,670559,192405,701674r-54610,9525l332105,683894,526415,653414,820420,601344,2207895,332104r300355,-51435l2708910,250189r200660,-26670l3060065,206374r150495,-14605l3906520,179069r473075,65405l4507230,283844r,-104775l4507230,38734xe" fillcolor="#0097b1" stroked="f">
                  <v:path arrowok="t" o:extrusionok="f"/>
                </v:shape>
              </v:group>
            </v:group>
          </w:pict>
        </mc:Fallback>
      </mc:AlternateContent>
    </w:r>
  </w:p>
  <w:p w14:paraId="73841F4E" w14:textId="77777777" w:rsidR="007A1463" w:rsidRDefault="007A1463"/>
  <w:p w14:paraId="2EB1FA22" w14:textId="77777777" w:rsidR="007A1463" w:rsidRDefault="007A1463"/>
  <w:p w14:paraId="7CD5BB7F" w14:textId="77777777" w:rsidR="007A1463" w:rsidRDefault="007A1463"/>
  <w:p w14:paraId="2E86EC7A" w14:textId="77777777" w:rsidR="007A1463" w:rsidRDefault="007A1463"/>
  <w:p w14:paraId="092AC92F" w14:textId="77777777" w:rsidR="007A1463" w:rsidRDefault="007A1463"/>
  <w:p w14:paraId="4974C0C7" w14:textId="77777777" w:rsidR="007A1463" w:rsidRDefault="007A1463"/>
  <w:p w14:paraId="1F146EAF" w14:textId="77777777" w:rsidR="007A1463" w:rsidRDefault="007A1463"/>
  <w:p w14:paraId="6DE6E1A0" w14:textId="77777777" w:rsidR="007A1463" w:rsidRDefault="007A1463"/>
  <w:p w14:paraId="4D6A9DDA" w14:textId="77777777" w:rsidR="007A1463" w:rsidRDefault="007A14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CFF8B" w14:textId="77777777" w:rsidR="00995372" w:rsidRDefault="00995372">
      <w:r>
        <w:separator/>
      </w:r>
    </w:p>
  </w:footnote>
  <w:footnote w:type="continuationSeparator" w:id="0">
    <w:p w14:paraId="209CC6D5" w14:textId="77777777" w:rsidR="00995372" w:rsidRDefault="00995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4FD77" w14:textId="77777777" w:rsidR="007A1463" w:rsidRDefault="00995372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FA45531" wp14:editId="6E650D05">
              <wp:simplePos x="0" y="0"/>
              <wp:positionH relativeFrom="page">
                <wp:posOffset>-25236</wp:posOffset>
              </wp:positionH>
              <wp:positionV relativeFrom="page">
                <wp:posOffset>-19049</wp:posOffset>
              </wp:positionV>
              <wp:extent cx="7606693" cy="2217026"/>
              <wp:effectExtent l="0" t="0" r="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06693" cy="2217026"/>
                        <a:chOff x="1564575" y="2683650"/>
                        <a:chExt cx="7562850" cy="2192675"/>
                      </a:xfrm>
                    </wpg:grpSpPr>
                    <wpg:grpSp>
                      <wpg:cNvPr id="498477607" name="Grupo 498477607"/>
                      <wpg:cNvGrpSpPr/>
                      <wpg:grpSpPr>
                        <a:xfrm>
                          <a:off x="1564575" y="2683673"/>
                          <a:ext cx="7562850" cy="2192655"/>
                          <a:chOff x="0" y="0"/>
                          <a:chExt cx="7562850" cy="2192655"/>
                        </a:xfrm>
                      </wpg:grpSpPr>
                      <wps:wsp>
                        <wps:cNvPr id="947221526" name="Rectángulo 947221526"/>
                        <wps:cNvSpPr/>
                        <wps:spPr>
                          <a:xfrm>
                            <a:off x="0" y="0"/>
                            <a:ext cx="7562850" cy="219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A5BA3E" w14:textId="77777777" w:rsidR="007A1463" w:rsidRDefault="007A14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4058253" name="Forma libre: forma 934058253"/>
                        <wps:cNvSpPr/>
                        <wps:spPr>
                          <a:xfrm>
                            <a:off x="0" y="0"/>
                            <a:ext cx="7562850" cy="219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92655" extrusionOk="0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2192020"/>
                                </a:lnTo>
                                <a:lnTo>
                                  <a:pt x="7343140" y="1682750"/>
                                </a:lnTo>
                                <a:lnTo>
                                  <a:pt x="6648450" y="810895"/>
                                </a:lnTo>
                                <a:lnTo>
                                  <a:pt x="5526405" y="286385"/>
                                </a:lnTo>
                                <a:lnTo>
                                  <a:pt x="5484495" y="280035"/>
                                </a:lnTo>
                                <a:lnTo>
                                  <a:pt x="5441950" y="273685"/>
                                </a:lnTo>
                                <a:lnTo>
                                  <a:pt x="5399405" y="267970"/>
                                </a:lnTo>
                                <a:lnTo>
                                  <a:pt x="5356225" y="263525"/>
                                </a:lnTo>
                                <a:lnTo>
                                  <a:pt x="5313680" y="258445"/>
                                </a:lnTo>
                                <a:lnTo>
                                  <a:pt x="5269865" y="254635"/>
                                </a:lnTo>
                                <a:lnTo>
                                  <a:pt x="5226685" y="250825"/>
                                </a:lnTo>
                                <a:lnTo>
                                  <a:pt x="5138420" y="244474"/>
                                </a:lnTo>
                                <a:lnTo>
                                  <a:pt x="5049520" y="240030"/>
                                </a:lnTo>
                                <a:lnTo>
                                  <a:pt x="4959985" y="236855"/>
                                </a:lnTo>
                                <a:lnTo>
                                  <a:pt x="4869815" y="235585"/>
                                </a:lnTo>
                                <a:lnTo>
                                  <a:pt x="0" y="23495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234950"/>
                                </a:moveTo>
                                <a:lnTo>
                                  <a:pt x="4824095" y="234950"/>
                                </a:lnTo>
                                <a:lnTo>
                                  <a:pt x="4732655" y="235585"/>
                                </a:lnTo>
                                <a:lnTo>
                                  <a:pt x="4593590" y="238760"/>
                                </a:lnTo>
                                <a:lnTo>
                                  <a:pt x="4453255" y="243840"/>
                                </a:lnTo>
                                <a:lnTo>
                                  <a:pt x="4311650" y="252095"/>
                                </a:lnTo>
                                <a:lnTo>
                                  <a:pt x="4120515" y="265430"/>
                                </a:lnTo>
                                <a:lnTo>
                                  <a:pt x="3830319" y="291465"/>
                                </a:lnTo>
                                <a:lnTo>
                                  <a:pt x="2447290" y="441960"/>
                                </a:lnTo>
                                <a:lnTo>
                                  <a:pt x="2150745" y="467360"/>
                                </a:lnTo>
                                <a:lnTo>
                                  <a:pt x="1953895" y="480695"/>
                                </a:lnTo>
                                <a:lnTo>
                                  <a:pt x="1758315" y="490220"/>
                                </a:lnTo>
                                <a:lnTo>
                                  <a:pt x="1612900" y="494665"/>
                                </a:lnTo>
                                <a:lnTo>
                                  <a:pt x="1468120" y="495935"/>
                                </a:lnTo>
                                <a:lnTo>
                                  <a:pt x="1372235" y="495300"/>
                                </a:lnTo>
                                <a:lnTo>
                                  <a:pt x="1276985" y="493395"/>
                                </a:lnTo>
                                <a:lnTo>
                                  <a:pt x="1182370" y="490220"/>
                                </a:lnTo>
                                <a:lnTo>
                                  <a:pt x="1087755" y="485140"/>
                                </a:lnTo>
                                <a:lnTo>
                                  <a:pt x="994409" y="478790"/>
                                </a:lnTo>
                                <a:lnTo>
                                  <a:pt x="901700" y="470535"/>
                                </a:lnTo>
                                <a:lnTo>
                                  <a:pt x="855345" y="465455"/>
                                </a:lnTo>
                                <a:lnTo>
                                  <a:pt x="809625" y="460375"/>
                                </a:lnTo>
                                <a:lnTo>
                                  <a:pt x="763270" y="454660"/>
                                </a:lnTo>
                                <a:lnTo>
                                  <a:pt x="718185" y="448310"/>
                                </a:lnTo>
                                <a:lnTo>
                                  <a:pt x="672465" y="441960"/>
                                </a:lnTo>
                                <a:lnTo>
                                  <a:pt x="627380" y="434975"/>
                                </a:lnTo>
                                <a:lnTo>
                                  <a:pt x="582295" y="427355"/>
                                </a:lnTo>
                                <a:lnTo>
                                  <a:pt x="537210" y="419100"/>
                                </a:lnTo>
                                <a:lnTo>
                                  <a:pt x="492760" y="410210"/>
                                </a:lnTo>
                                <a:lnTo>
                                  <a:pt x="448310" y="400685"/>
                                </a:lnTo>
                                <a:lnTo>
                                  <a:pt x="403860" y="391160"/>
                                </a:lnTo>
                                <a:lnTo>
                                  <a:pt x="360045" y="381000"/>
                                </a:lnTo>
                                <a:lnTo>
                                  <a:pt x="316230" y="370205"/>
                                </a:lnTo>
                                <a:lnTo>
                                  <a:pt x="273050" y="358775"/>
                                </a:lnTo>
                                <a:lnTo>
                                  <a:pt x="229870" y="346710"/>
                                </a:lnTo>
                                <a:lnTo>
                                  <a:pt x="186690" y="334010"/>
                                </a:lnTo>
                                <a:lnTo>
                                  <a:pt x="143510" y="320675"/>
                                </a:lnTo>
                                <a:lnTo>
                                  <a:pt x="100965" y="306705"/>
                                </a:lnTo>
                                <a:lnTo>
                                  <a:pt x="59055" y="292735"/>
                                </a:lnTo>
                                <a:lnTo>
                                  <a:pt x="17145" y="277495"/>
                                </a:lnTo>
                                <a:lnTo>
                                  <a:pt x="0" y="271145"/>
                                </a:lnTo>
                                <a:lnTo>
                                  <a:pt x="0" y="234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1684396" name="Forma libre: forma 691684396"/>
                        <wps:cNvSpPr/>
                        <wps:spPr>
                          <a:xfrm>
                            <a:off x="0" y="0"/>
                            <a:ext cx="756285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08940" extrusionOk="0">
                                <a:moveTo>
                                  <a:pt x="0" y="0"/>
                                </a:moveTo>
                                <a:lnTo>
                                  <a:pt x="2366010" y="0"/>
                                </a:lnTo>
                                <a:lnTo>
                                  <a:pt x="2146300" y="53975"/>
                                </a:lnTo>
                                <a:lnTo>
                                  <a:pt x="1931034" y="104139"/>
                                </a:lnTo>
                                <a:lnTo>
                                  <a:pt x="1804035" y="130810"/>
                                </a:lnTo>
                                <a:lnTo>
                                  <a:pt x="1678940" y="154940"/>
                                </a:lnTo>
                                <a:lnTo>
                                  <a:pt x="1596390" y="169545"/>
                                </a:lnTo>
                                <a:lnTo>
                                  <a:pt x="1514475" y="182880"/>
                                </a:lnTo>
                                <a:lnTo>
                                  <a:pt x="1432560" y="194945"/>
                                </a:lnTo>
                                <a:lnTo>
                                  <a:pt x="1351280" y="205739"/>
                                </a:lnTo>
                                <a:lnTo>
                                  <a:pt x="1270635" y="213994"/>
                                </a:lnTo>
                                <a:lnTo>
                                  <a:pt x="1230630" y="217805"/>
                                </a:lnTo>
                                <a:lnTo>
                                  <a:pt x="1189990" y="221615"/>
                                </a:lnTo>
                                <a:lnTo>
                                  <a:pt x="1149985" y="224155"/>
                                </a:lnTo>
                                <a:lnTo>
                                  <a:pt x="1109980" y="226695"/>
                                </a:lnTo>
                                <a:lnTo>
                                  <a:pt x="1069975" y="228599"/>
                                </a:lnTo>
                                <a:lnTo>
                                  <a:pt x="1029335" y="230505"/>
                                </a:lnTo>
                                <a:lnTo>
                                  <a:pt x="989330" y="231775"/>
                                </a:lnTo>
                                <a:lnTo>
                                  <a:pt x="949325" y="232410"/>
                                </a:lnTo>
                                <a:lnTo>
                                  <a:pt x="909320" y="232410"/>
                                </a:lnTo>
                                <a:lnTo>
                                  <a:pt x="869315" y="231775"/>
                                </a:lnTo>
                                <a:lnTo>
                                  <a:pt x="829310" y="231139"/>
                                </a:lnTo>
                                <a:lnTo>
                                  <a:pt x="789305" y="229235"/>
                                </a:lnTo>
                                <a:lnTo>
                                  <a:pt x="748665" y="227330"/>
                                </a:lnTo>
                                <a:lnTo>
                                  <a:pt x="708660" y="224790"/>
                                </a:lnTo>
                                <a:lnTo>
                                  <a:pt x="668655" y="221615"/>
                                </a:lnTo>
                                <a:lnTo>
                                  <a:pt x="628015" y="218440"/>
                                </a:lnTo>
                                <a:lnTo>
                                  <a:pt x="588010" y="213994"/>
                                </a:lnTo>
                                <a:lnTo>
                                  <a:pt x="547370" y="208915"/>
                                </a:lnTo>
                                <a:lnTo>
                                  <a:pt x="506729" y="203835"/>
                                </a:lnTo>
                                <a:lnTo>
                                  <a:pt x="466090" y="197485"/>
                                </a:lnTo>
                                <a:lnTo>
                                  <a:pt x="404495" y="187325"/>
                                </a:lnTo>
                                <a:lnTo>
                                  <a:pt x="344170" y="175895"/>
                                </a:lnTo>
                                <a:lnTo>
                                  <a:pt x="285115" y="163830"/>
                                </a:lnTo>
                                <a:lnTo>
                                  <a:pt x="227965" y="150495"/>
                                </a:lnTo>
                                <a:lnTo>
                                  <a:pt x="172720" y="136525"/>
                                </a:lnTo>
                                <a:lnTo>
                                  <a:pt x="119380" y="121920"/>
                                </a:lnTo>
                                <a:lnTo>
                                  <a:pt x="66675" y="106045"/>
                                </a:lnTo>
                                <a:lnTo>
                                  <a:pt x="16510" y="90170"/>
                                </a:lnTo>
                                <a:lnTo>
                                  <a:pt x="0" y="8445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160895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408305"/>
                                </a:lnTo>
                                <a:lnTo>
                                  <a:pt x="7550785" y="392430"/>
                                </a:lnTo>
                                <a:lnTo>
                                  <a:pt x="7529830" y="366395"/>
                                </a:lnTo>
                                <a:lnTo>
                                  <a:pt x="7508240" y="339725"/>
                                </a:lnTo>
                                <a:lnTo>
                                  <a:pt x="7485380" y="313055"/>
                                </a:lnTo>
                                <a:lnTo>
                                  <a:pt x="7461885" y="285750"/>
                                </a:lnTo>
                                <a:lnTo>
                                  <a:pt x="7437755" y="258445"/>
                                </a:lnTo>
                                <a:lnTo>
                                  <a:pt x="7411720" y="230505"/>
                                </a:lnTo>
                                <a:lnTo>
                                  <a:pt x="7385685" y="203200"/>
                                </a:lnTo>
                                <a:lnTo>
                                  <a:pt x="7357745" y="175260"/>
                                </a:lnTo>
                                <a:lnTo>
                                  <a:pt x="7329170" y="147320"/>
                                </a:lnTo>
                                <a:lnTo>
                                  <a:pt x="7299325" y="118745"/>
                                </a:lnTo>
                                <a:lnTo>
                                  <a:pt x="7268845" y="90805"/>
                                </a:lnTo>
                                <a:lnTo>
                                  <a:pt x="7237095" y="62865"/>
                                </a:lnTo>
                                <a:lnTo>
                                  <a:pt x="7204075" y="34925"/>
                                </a:lnTo>
                                <a:lnTo>
                                  <a:pt x="7170420" y="6985"/>
                                </a:lnTo>
                                <a:lnTo>
                                  <a:pt x="716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9183404" name="Forma libre: forma 1479183404"/>
                        <wps:cNvSpPr/>
                        <wps:spPr>
                          <a:xfrm>
                            <a:off x="0" y="58420"/>
                            <a:ext cx="756285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33600" extrusionOk="0">
                                <a:moveTo>
                                  <a:pt x="3759200" y="63500"/>
                                </a:moveTo>
                                <a:lnTo>
                                  <a:pt x="5649595" y="63500"/>
                                </a:lnTo>
                                <a:lnTo>
                                  <a:pt x="5766435" y="88900"/>
                                </a:lnTo>
                                <a:lnTo>
                                  <a:pt x="5823585" y="114300"/>
                                </a:lnTo>
                                <a:lnTo>
                                  <a:pt x="5986780" y="152400"/>
                                </a:lnTo>
                                <a:lnTo>
                                  <a:pt x="6039485" y="177800"/>
                                </a:lnTo>
                                <a:lnTo>
                                  <a:pt x="6090920" y="190500"/>
                                </a:lnTo>
                                <a:lnTo>
                                  <a:pt x="6141085" y="215900"/>
                                </a:lnTo>
                                <a:lnTo>
                                  <a:pt x="6189980" y="228600"/>
                                </a:lnTo>
                                <a:lnTo>
                                  <a:pt x="6238240" y="254000"/>
                                </a:lnTo>
                                <a:lnTo>
                                  <a:pt x="6285230" y="266700"/>
                                </a:lnTo>
                                <a:lnTo>
                                  <a:pt x="6331585" y="292100"/>
                                </a:lnTo>
                                <a:lnTo>
                                  <a:pt x="6376670" y="317500"/>
                                </a:lnTo>
                                <a:lnTo>
                                  <a:pt x="6421120" y="342900"/>
                                </a:lnTo>
                                <a:lnTo>
                                  <a:pt x="6464300" y="368300"/>
                                </a:lnTo>
                                <a:lnTo>
                                  <a:pt x="6506210" y="393700"/>
                                </a:lnTo>
                                <a:lnTo>
                                  <a:pt x="6547485" y="419100"/>
                                </a:lnTo>
                                <a:lnTo>
                                  <a:pt x="6588125" y="444500"/>
                                </a:lnTo>
                                <a:lnTo>
                                  <a:pt x="6627495" y="469900"/>
                                </a:lnTo>
                                <a:lnTo>
                                  <a:pt x="6666230" y="495300"/>
                                </a:lnTo>
                                <a:lnTo>
                                  <a:pt x="6704330" y="520700"/>
                                </a:lnTo>
                                <a:lnTo>
                                  <a:pt x="6741160" y="546100"/>
                                </a:lnTo>
                                <a:lnTo>
                                  <a:pt x="6777355" y="571500"/>
                                </a:lnTo>
                                <a:lnTo>
                                  <a:pt x="6812915" y="609600"/>
                                </a:lnTo>
                                <a:lnTo>
                                  <a:pt x="6847205" y="635000"/>
                                </a:lnTo>
                                <a:lnTo>
                                  <a:pt x="6880860" y="660400"/>
                                </a:lnTo>
                                <a:lnTo>
                                  <a:pt x="6913880" y="698500"/>
                                </a:lnTo>
                                <a:lnTo>
                                  <a:pt x="6945630" y="723900"/>
                                </a:lnTo>
                                <a:lnTo>
                                  <a:pt x="6977380" y="762000"/>
                                </a:lnTo>
                                <a:lnTo>
                                  <a:pt x="7007860" y="787400"/>
                                </a:lnTo>
                                <a:lnTo>
                                  <a:pt x="7037705" y="825500"/>
                                </a:lnTo>
                                <a:lnTo>
                                  <a:pt x="7066915" y="850900"/>
                                </a:lnTo>
                                <a:lnTo>
                                  <a:pt x="7095490" y="889000"/>
                                </a:lnTo>
                                <a:lnTo>
                                  <a:pt x="7123430" y="914400"/>
                                </a:lnTo>
                                <a:lnTo>
                                  <a:pt x="7150735" y="952500"/>
                                </a:lnTo>
                                <a:lnTo>
                                  <a:pt x="7177405" y="990600"/>
                                </a:lnTo>
                                <a:lnTo>
                                  <a:pt x="7202805" y="1016000"/>
                                </a:lnTo>
                                <a:lnTo>
                                  <a:pt x="7228205" y="1054100"/>
                                </a:lnTo>
                                <a:lnTo>
                                  <a:pt x="7252970" y="1092200"/>
                                </a:lnTo>
                                <a:lnTo>
                                  <a:pt x="7277100" y="1130300"/>
                                </a:lnTo>
                                <a:lnTo>
                                  <a:pt x="7300595" y="1155700"/>
                                </a:lnTo>
                                <a:lnTo>
                                  <a:pt x="7323455" y="1193800"/>
                                </a:lnTo>
                                <a:lnTo>
                                  <a:pt x="7345680" y="1231900"/>
                                </a:lnTo>
                                <a:lnTo>
                                  <a:pt x="7367905" y="1270000"/>
                                </a:lnTo>
                                <a:lnTo>
                                  <a:pt x="7388860" y="1295400"/>
                                </a:lnTo>
                                <a:lnTo>
                                  <a:pt x="7409815" y="1333500"/>
                                </a:lnTo>
                                <a:lnTo>
                                  <a:pt x="7430135" y="1371600"/>
                                </a:lnTo>
                                <a:lnTo>
                                  <a:pt x="7449820" y="1409700"/>
                                </a:lnTo>
                                <a:lnTo>
                                  <a:pt x="7469505" y="1447800"/>
                                </a:lnTo>
                                <a:lnTo>
                                  <a:pt x="7487920" y="1485900"/>
                                </a:lnTo>
                                <a:lnTo>
                                  <a:pt x="7506970" y="1511300"/>
                                </a:lnTo>
                                <a:lnTo>
                                  <a:pt x="7524750" y="1549400"/>
                                </a:lnTo>
                                <a:lnTo>
                                  <a:pt x="7542530" y="1587500"/>
                                </a:lnTo>
                                <a:lnTo>
                                  <a:pt x="7559675" y="1625600"/>
                                </a:lnTo>
                                <a:lnTo>
                                  <a:pt x="7562850" y="1625600"/>
                                </a:lnTo>
                                <a:lnTo>
                                  <a:pt x="7562850" y="2133600"/>
                                </a:lnTo>
                                <a:lnTo>
                                  <a:pt x="7343140" y="1625600"/>
                                </a:lnTo>
                                <a:lnTo>
                                  <a:pt x="6648450" y="762000"/>
                                </a:lnTo>
                                <a:lnTo>
                                  <a:pt x="5526405" y="228600"/>
                                </a:lnTo>
                                <a:lnTo>
                                  <a:pt x="5484495" y="228600"/>
                                </a:lnTo>
                                <a:lnTo>
                                  <a:pt x="5441950" y="215900"/>
                                </a:lnTo>
                                <a:lnTo>
                                  <a:pt x="5356225" y="215900"/>
                                </a:lnTo>
                                <a:lnTo>
                                  <a:pt x="5313680" y="203200"/>
                                </a:lnTo>
                                <a:lnTo>
                                  <a:pt x="5226685" y="203200"/>
                                </a:lnTo>
                                <a:lnTo>
                                  <a:pt x="5182235" y="190500"/>
                                </a:lnTo>
                                <a:lnTo>
                                  <a:pt x="4959985" y="190500"/>
                                </a:lnTo>
                                <a:lnTo>
                                  <a:pt x="4914900" y="177800"/>
                                </a:lnTo>
                                <a:lnTo>
                                  <a:pt x="2988310" y="177800"/>
                                </a:lnTo>
                                <a:lnTo>
                                  <a:pt x="3070225" y="165100"/>
                                </a:lnTo>
                                <a:lnTo>
                                  <a:pt x="3119120" y="152400"/>
                                </a:lnTo>
                                <a:lnTo>
                                  <a:pt x="3168650" y="152400"/>
                                </a:lnTo>
                                <a:lnTo>
                                  <a:pt x="3217545" y="139700"/>
                                </a:lnTo>
                                <a:lnTo>
                                  <a:pt x="3266440" y="139700"/>
                                </a:lnTo>
                                <a:lnTo>
                                  <a:pt x="3315970" y="127000"/>
                                </a:lnTo>
                                <a:lnTo>
                                  <a:pt x="3364865" y="127000"/>
                                </a:lnTo>
                                <a:lnTo>
                                  <a:pt x="3414395" y="114300"/>
                                </a:lnTo>
                                <a:lnTo>
                                  <a:pt x="3463290" y="114300"/>
                                </a:lnTo>
                                <a:lnTo>
                                  <a:pt x="3562350" y="88900"/>
                                </a:lnTo>
                                <a:lnTo>
                                  <a:pt x="3611245" y="88900"/>
                                </a:lnTo>
                                <a:lnTo>
                                  <a:pt x="3660775" y="76200"/>
                                </a:lnTo>
                                <a:lnTo>
                                  <a:pt x="3709670" y="76200"/>
                                </a:lnTo>
                                <a:lnTo>
                                  <a:pt x="3759200" y="63500"/>
                                </a:lnTo>
                                <a:close/>
                                <a:moveTo>
                                  <a:pt x="1182370" y="431800"/>
                                </a:moveTo>
                                <a:lnTo>
                                  <a:pt x="1758950" y="431800"/>
                                </a:lnTo>
                                <a:lnTo>
                                  <a:pt x="1710055" y="444500"/>
                                </a:lnTo>
                                <a:lnTo>
                                  <a:pt x="1229995" y="444500"/>
                                </a:lnTo>
                                <a:lnTo>
                                  <a:pt x="1182370" y="431800"/>
                                </a:lnTo>
                                <a:close/>
                                <a:moveTo>
                                  <a:pt x="948055" y="419100"/>
                                </a:moveTo>
                                <a:lnTo>
                                  <a:pt x="2003425" y="419100"/>
                                </a:lnTo>
                                <a:lnTo>
                                  <a:pt x="1953895" y="431800"/>
                                </a:lnTo>
                                <a:lnTo>
                                  <a:pt x="994409" y="431800"/>
                                </a:lnTo>
                                <a:lnTo>
                                  <a:pt x="948055" y="419100"/>
                                </a:lnTo>
                                <a:close/>
                                <a:moveTo>
                                  <a:pt x="809625" y="406400"/>
                                </a:moveTo>
                                <a:lnTo>
                                  <a:pt x="2200275" y="406400"/>
                                </a:lnTo>
                                <a:lnTo>
                                  <a:pt x="2150745" y="419100"/>
                                </a:lnTo>
                                <a:lnTo>
                                  <a:pt x="855345" y="419100"/>
                                </a:lnTo>
                                <a:lnTo>
                                  <a:pt x="809625" y="406400"/>
                                </a:lnTo>
                                <a:close/>
                                <a:moveTo>
                                  <a:pt x="718185" y="393700"/>
                                </a:moveTo>
                                <a:lnTo>
                                  <a:pt x="2348230" y="393700"/>
                                </a:lnTo>
                                <a:lnTo>
                                  <a:pt x="2298700" y="406400"/>
                                </a:lnTo>
                                <a:lnTo>
                                  <a:pt x="763905" y="406400"/>
                                </a:lnTo>
                                <a:lnTo>
                                  <a:pt x="718185" y="393700"/>
                                </a:lnTo>
                                <a:close/>
                                <a:moveTo>
                                  <a:pt x="627380" y="381000"/>
                                </a:moveTo>
                                <a:lnTo>
                                  <a:pt x="2496820" y="381000"/>
                                </a:lnTo>
                                <a:lnTo>
                                  <a:pt x="2447290" y="393700"/>
                                </a:lnTo>
                                <a:lnTo>
                                  <a:pt x="672465" y="393700"/>
                                </a:lnTo>
                                <a:lnTo>
                                  <a:pt x="627380" y="381000"/>
                                </a:lnTo>
                                <a:close/>
                                <a:moveTo>
                                  <a:pt x="448310" y="342900"/>
                                </a:moveTo>
                                <a:lnTo>
                                  <a:pt x="762635" y="342900"/>
                                </a:lnTo>
                                <a:lnTo>
                                  <a:pt x="806450" y="355600"/>
                                </a:lnTo>
                                <a:lnTo>
                                  <a:pt x="939800" y="355600"/>
                                </a:lnTo>
                                <a:lnTo>
                                  <a:pt x="984885" y="368300"/>
                                </a:lnTo>
                                <a:lnTo>
                                  <a:pt x="2646045" y="368300"/>
                                </a:lnTo>
                                <a:lnTo>
                                  <a:pt x="2596515" y="381000"/>
                                </a:lnTo>
                                <a:lnTo>
                                  <a:pt x="582295" y="381000"/>
                                </a:lnTo>
                                <a:lnTo>
                                  <a:pt x="448310" y="342900"/>
                                </a:lnTo>
                                <a:close/>
                                <a:moveTo>
                                  <a:pt x="1440180" y="355600"/>
                                </a:moveTo>
                                <a:lnTo>
                                  <a:pt x="2745105" y="355600"/>
                                </a:lnTo>
                                <a:lnTo>
                                  <a:pt x="2695575" y="368300"/>
                                </a:lnTo>
                                <a:lnTo>
                                  <a:pt x="1393825" y="368300"/>
                                </a:lnTo>
                                <a:lnTo>
                                  <a:pt x="1440180" y="355600"/>
                                </a:lnTo>
                                <a:close/>
                                <a:moveTo>
                                  <a:pt x="1673225" y="342900"/>
                                </a:moveTo>
                                <a:lnTo>
                                  <a:pt x="2844800" y="342900"/>
                                </a:lnTo>
                                <a:lnTo>
                                  <a:pt x="2794635" y="355600"/>
                                </a:lnTo>
                                <a:lnTo>
                                  <a:pt x="1626235" y="355600"/>
                                </a:lnTo>
                                <a:lnTo>
                                  <a:pt x="1673225" y="342900"/>
                                </a:lnTo>
                                <a:close/>
                                <a:moveTo>
                                  <a:pt x="2146935" y="292100"/>
                                </a:moveTo>
                                <a:lnTo>
                                  <a:pt x="3290570" y="292100"/>
                                </a:lnTo>
                                <a:lnTo>
                                  <a:pt x="2993390" y="330200"/>
                                </a:lnTo>
                                <a:lnTo>
                                  <a:pt x="2943860" y="342900"/>
                                </a:lnTo>
                                <a:lnTo>
                                  <a:pt x="1767205" y="342900"/>
                                </a:lnTo>
                                <a:lnTo>
                                  <a:pt x="1814195" y="330200"/>
                                </a:lnTo>
                                <a:lnTo>
                                  <a:pt x="1908809" y="330200"/>
                                </a:lnTo>
                                <a:lnTo>
                                  <a:pt x="1956435" y="317500"/>
                                </a:lnTo>
                                <a:lnTo>
                                  <a:pt x="2004059" y="317500"/>
                                </a:lnTo>
                                <a:lnTo>
                                  <a:pt x="2051685" y="304800"/>
                                </a:lnTo>
                                <a:lnTo>
                                  <a:pt x="2099310" y="304800"/>
                                </a:lnTo>
                                <a:lnTo>
                                  <a:pt x="2146935" y="292100"/>
                                </a:lnTo>
                                <a:close/>
                                <a:moveTo>
                                  <a:pt x="0" y="190500"/>
                                </a:moveTo>
                                <a:lnTo>
                                  <a:pt x="1905" y="190500"/>
                                </a:lnTo>
                                <a:lnTo>
                                  <a:pt x="248285" y="266700"/>
                                </a:lnTo>
                                <a:lnTo>
                                  <a:pt x="290195" y="266700"/>
                                </a:lnTo>
                                <a:lnTo>
                                  <a:pt x="416560" y="304800"/>
                                </a:lnTo>
                                <a:lnTo>
                                  <a:pt x="459105" y="304800"/>
                                </a:lnTo>
                                <a:lnTo>
                                  <a:pt x="501650" y="317500"/>
                                </a:lnTo>
                                <a:lnTo>
                                  <a:pt x="544830" y="317500"/>
                                </a:lnTo>
                                <a:lnTo>
                                  <a:pt x="588010" y="330200"/>
                                </a:lnTo>
                                <a:lnTo>
                                  <a:pt x="631190" y="330200"/>
                                </a:lnTo>
                                <a:lnTo>
                                  <a:pt x="675005" y="342900"/>
                                </a:lnTo>
                                <a:lnTo>
                                  <a:pt x="404495" y="342900"/>
                                </a:lnTo>
                                <a:lnTo>
                                  <a:pt x="17145" y="2286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190500"/>
                                </a:lnTo>
                                <a:close/>
                                <a:moveTo>
                                  <a:pt x="2243455" y="279400"/>
                                </a:moveTo>
                                <a:lnTo>
                                  <a:pt x="3438525" y="279400"/>
                                </a:lnTo>
                                <a:lnTo>
                                  <a:pt x="3389630" y="292100"/>
                                </a:lnTo>
                                <a:lnTo>
                                  <a:pt x="2195195" y="292100"/>
                                </a:lnTo>
                                <a:lnTo>
                                  <a:pt x="2243455" y="279400"/>
                                </a:lnTo>
                                <a:close/>
                                <a:moveTo>
                                  <a:pt x="2339340" y="266700"/>
                                </a:moveTo>
                                <a:lnTo>
                                  <a:pt x="3536950" y="266700"/>
                                </a:lnTo>
                                <a:lnTo>
                                  <a:pt x="3488055" y="279400"/>
                                </a:lnTo>
                                <a:lnTo>
                                  <a:pt x="2291080" y="279400"/>
                                </a:lnTo>
                                <a:lnTo>
                                  <a:pt x="2339340" y="266700"/>
                                </a:lnTo>
                                <a:close/>
                                <a:moveTo>
                                  <a:pt x="2435860" y="254000"/>
                                </a:moveTo>
                                <a:lnTo>
                                  <a:pt x="3635375" y="254000"/>
                                </a:lnTo>
                                <a:lnTo>
                                  <a:pt x="3586480" y="266700"/>
                                </a:lnTo>
                                <a:lnTo>
                                  <a:pt x="2387600" y="266700"/>
                                </a:lnTo>
                                <a:lnTo>
                                  <a:pt x="2435860" y="254000"/>
                                </a:lnTo>
                                <a:close/>
                                <a:moveTo>
                                  <a:pt x="2533015" y="241300"/>
                                </a:moveTo>
                                <a:lnTo>
                                  <a:pt x="3782060" y="241300"/>
                                </a:lnTo>
                                <a:lnTo>
                                  <a:pt x="3733165" y="254000"/>
                                </a:lnTo>
                                <a:lnTo>
                                  <a:pt x="2484755" y="254000"/>
                                </a:lnTo>
                                <a:lnTo>
                                  <a:pt x="2533015" y="241300"/>
                                </a:lnTo>
                                <a:close/>
                                <a:moveTo>
                                  <a:pt x="2630170" y="228600"/>
                                </a:moveTo>
                                <a:lnTo>
                                  <a:pt x="3879215" y="228600"/>
                                </a:lnTo>
                                <a:lnTo>
                                  <a:pt x="3830319" y="241300"/>
                                </a:lnTo>
                                <a:lnTo>
                                  <a:pt x="2581910" y="241300"/>
                                </a:lnTo>
                                <a:lnTo>
                                  <a:pt x="2630170" y="228600"/>
                                </a:lnTo>
                                <a:close/>
                                <a:moveTo>
                                  <a:pt x="2727325" y="215900"/>
                                </a:moveTo>
                                <a:lnTo>
                                  <a:pt x="4024629" y="215900"/>
                                </a:lnTo>
                                <a:lnTo>
                                  <a:pt x="3976370" y="228600"/>
                                </a:lnTo>
                                <a:lnTo>
                                  <a:pt x="2679065" y="228600"/>
                                </a:lnTo>
                                <a:lnTo>
                                  <a:pt x="2727325" y="215900"/>
                                </a:lnTo>
                                <a:close/>
                                <a:moveTo>
                                  <a:pt x="2988310" y="177800"/>
                                </a:moveTo>
                                <a:lnTo>
                                  <a:pt x="4686300" y="177800"/>
                                </a:lnTo>
                                <a:lnTo>
                                  <a:pt x="4639945" y="190500"/>
                                </a:lnTo>
                                <a:lnTo>
                                  <a:pt x="4358640" y="190500"/>
                                </a:lnTo>
                                <a:lnTo>
                                  <a:pt x="4311650" y="203200"/>
                                </a:lnTo>
                                <a:lnTo>
                                  <a:pt x="4216400" y="203200"/>
                                </a:lnTo>
                                <a:lnTo>
                                  <a:pt x="4168775" y="215900"/>
                                </a:lnTo>
                                <a:lnTo>
                                  <a:pt x="2776220" y="215900"/>
                                </a:lnTo>
                                <a:lnTo>
                                  <a:pt x="2825115" y="203200"/>
                                </a:lnTo>
                                <a:lnTo>
                                  <a:pt x="2988310" y="177800"/>
                                </a:lnTo>
                                <a:close/>
                                <a:moveTo>
                                  <a:pt x="4152900" y="25400"/>
                                </a:moveTo>
                                <a:lnTo>
                                  <a:pt x="5401310" y="25400"/>
                                </a:lnTo>
                                <a:lnTo>
                                  <a:pt x="5589270" y="63500"/>
                                </a:lnTo>
                                <a:lnTo>
                                  <a:pt x="3857625" y="63500"/>
                                </a:lnTo>
                                <a:lnTo>
                                  <a:pt x="3907155" y="50800"/>
                                </a:lnTo>
                                <a:lnTo>
                                  <a:pt x="3956050" y="50800"/>
                                </a:lnTo>
                                <a:lnTo>
                                  <a:pt x="4005580" y="38100"/>
                                </a:lnTo>
                                <a:lnTo>
                                  <a:pt x="4104005" y="38100"/>
                                </a:lnTo>
                                <a:lnTo>
                                  <a:pt x="4152900" y="25400"/>
                                </a:lnTo>
                                <a:close/>
                                <a:moveTo>
                                  <a:pt x="4300220" y="12700"/>
                                </a:moveTo>
                                <a:lnTo>
                                  <a:pt x="5270500" y="12700"/>
                                </a:lnTo>
                                <a:lnTo>
                                  <a:pt x="5336540" y="25400"/>
                                </a:lnTo>
                                <a:lnTo>
                                  <a:pt x="4251325" y="25400"/>
                                </a:lnTo>
                                <a:lnTo>
                                  <a:pt x="4300220" y="12700"/>
                                </a:lnTo>
                                <a:close/>
                                <a:moveTo>
                                  <a:pt x="4447540" y="0"/>
                                </a:moveTo>
                                <a:lnTo>
                                  <a:pt x="5126355" y="0"/>
                                </a:lnTo>
                                <a:lnTo>
                                  <a:pt x="5174615" y="12700"/>
                                </a:lnTo>
                                <a:lnTo>
                                  <a:pt x="4398010" y="12700"/>
                                </a:lnTo>
                                <a:lnTo>
                                  <a:pt x="4447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9115832" name="Forma libre: forma 1519115832"/>
                        <wps:cNvSpPr/>
                        <wps:spPr>
                          <a:xfrm>
                            <a:off x="0" y="360045"/>
                            <a:ext cx="288226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265" h="347980" extrusionOk="0">
                                <a:moveTo>
                                  <a:pt x="2882265" y="104775"/>
                                </a:moveTo>
                                <a:lnTo>
                                  <a:pt x="2495550" y="182880"/>
                                </a:lnTo>
                                <a:lnTo>
                                  <a:pt x="1569085" y="314960"/>
                                </a:lnTo>
                                <a:lnTo>
                                  <a:pt x="452755" y="347345"/>
                                </a:lnTo>
                                <a:lnTo>
                                  <a:pt x="0" y="242570"/>
                                </a:lnTo>
                                <a:lnTo>
                                  <a:pt x="0" y="227330"/>
                                </a:lnTo>
                                <a:lnTo>
                                  <a:pt x="1361440" y="227330"/>
                                </a:lnTo>
                                <a:lnTo>
                                  <a:pt x="2882265" y="1047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07340" y="101599"/>
                                </a:lnTo>
                                <a:lnTo>
                                  <a:pt x="1361440" y="227330"/>
                                </a:lnTo>
                                <a:lnTo>
                                  <a:pt x="0" y="227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3414430" name="Forma libre: forma 1263414430"/>
                        <wps:cNvSpPr/>
                        <wps:spPr>
                          <a:xfrm>
                            <a:off x="0" y="318135"/>
                            <a:ext cx="4235450" cy="906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0" h="906145" extrusionOk="0">
                                <a:moveTo>
                                  <a:pt x="4235450" y="0"/>
                                </a:moveTo>
                                <a:lnTo>
                                  <a:pt x="1925320" y="608965"/>
                                </a:lnTo>
                                <a:lnTo>
                                  <a:pt x="1736090" y="657860"/>
                                </a:lnTo>
                                <a:lnTo>
                                  <a:pt x="1558925" y="701040"/>
                                </a:lnTo>
                                <a:lnTo>
                                  <a:pt x="1363345" y="744220"/>
                                </a:lnTo>
                                <a:lnTo>
                                  <a:pt x="1207135" y="776605"/>
                                </a:lnTo>
                                <a:lnTo>
                                  <a:pt x="1044575" y="807085"/>
                                </a:lnTo>
                                <a:lnTo>
                                  <a:pt x="934085" y="825500"/>
                                </a:lnTo>
                                <a:lnTo>
                                  <a:pt x="821055" y="843280"/>
                                </a:lnTo>
                                <a:lnTo>
                                  <a:pt x="708025" y="859155"/>
                                </a:lnTo>
                                <a:lnTo>
                                  <a:pt x="593725" y="873125"/>
                                </a:lnTo>
                                <a:lnTo>
                                  <a:pt x="480060" y="885190"/>
                                </a:lnTo>
                                <a:lnTo>
                                  <a:pt x="423545" y="890270"/>
                                </a:lnTo>
                                <a:lnTo>
                                  <a:pt x="367030" y="894080"/>
                                </a:lnTo>
                                <a:lnTo>
                                  <a:pt x="310515" y="897890"/>
                                </a:lnTo>
                                <a:lnTo>
                                  <a:pt x="254635" y="901065"/>
                                </a:lnTo>
                                <a:lnTo>
                                  <a:pt x="199390" y="903605"/>
                                </a:lnTo>
                                <a:lnTo>
                                  <a:pt x="144145" y="904875"/>
                                </a:lnTo>
                                <a:lnTo>
                                  <a:pt x="89535" y="905510"/>
                                </a:lnTo>
                                <a:lnTo>
                                  <a:pt x="35560" y="905510"/>
                                </a:lnTo>
                                <a:lnTo>
                                  <a:pt x="0" y="904875"/>
                                </a:lnTo>
                                <a:lnTo>
                                  <a:pt x="0" y="548005"/>
                                </a:lnTo>
                                <a:lnTo>
                                  <a:pt x="328930" y="548005"/>
                                </a:lnTo>
                                <a:lnTo>
                                  <a:pt x="1024890" y="535940"/>
                                </a:lnTo>
                                <a:lnTo>
                                  <a:pt x="1177290" y="520699"/>
                                </a:lnTo>
                                <a:lnTo>
                                  <a:pt x="1330325" y="503555"/>
                                </a:lnTo>
                                <a:lnTo>
                                  <a:pt x="1533525" y="476250"/>
                                </a:lnTo>
                                <a:lnTo>
                                  <a:pt x="1736725" y="445135"/>
                                </a:lnTo>
                                <a:lnTo>
                                  <a:pt x="2040255" y="393065"/>
                                </a:lnTo>
                                <a:lnTo>
                                  <a:pt x="3396615" y="128904"/>
                                </a:lnTo>
                                <a:lnTo>
                                  <a:pt x="3694430" y="76835"/>
                                </a:lnTo>
                                <a:lnTo>
                                  <a:pt x="3891915" y="45085"/>
                                </a:lnTo>
                                <a:lnTo>
                                  <a:pt x="4039235" y="24130"/>
                                </a:lnTo>
                                <a:lnTo>
                                  <a:pt x="4186555" y="5715"/>
                                </a:lnTo>
                                <a:lnTo>
                                  <a:pt x="4235450" y="0"/>
                                </a:lnTo>
                                <a:close/>
                                <a:moveTo>
                                  <a:pt x="0" y="502920"/>
                                </a:moveTo>
                                <a:lnTo>
                                  <a:pt x="328930" y="548005"/>
                                </a:lnTo>
                                <a:lnTo>
                                  <a:pt x="0" y="548005"/>
                                </a:lnTo>
                                <a:lnTo>
                                  <a:pt x="0" y="50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1372697" name="Forma libre: forma 721372697"/>
                        <wps:cNvSpPr/>
                        <wps:spPr>
                          <a:xfrm>
                            <a:off x="0" y="318135"/>
                            <a:ext cx="423545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0" h="727710" extrusionOk="0">
                                <a:moveTo>
                                  <a:pt x="2882265" y="146685"/>
                                </a:moveTo>
                                <a:lnTo>
                                  <a:pt x="1361440" y="269240"/>
                                </a:lnTo>
                                <a:lnTo>
                                  <a:pt x="307340" y="143510"/>
                                </a:lnTo>
                                <a:lnTo>
                                  <a:pt x="0" y="41910"/>
                                </a:lnTo>
                                <a:lnTo>
                                  <a:pt x="0" y="196214"/>
                                </a:lnTo>
                                <a:lnTo>
                                  <a:pt x="206375" y="250825"/>
                                </a:lnTo>
                                <a:lnTo>
                                  <a:pt x="754380" y="303530"/>
                                </a:lnTo>
                                <a:lnTo>
                                  <a:pt x="869950" y="304800"/>
                                </a:lnTo>
                                <a:lnTo>
                                  <a:pt x="983615" y="305435"/>
                                </a:lnTo>
                                <a:lnTo>
                                  <a:pt x="1094105" y="304800"/>
                                </a:lnTo>
                                <a:lnTo>
                                  <a:pt x="1202055" y="303530"/>
                                </a:lnTo>
                                <a:lnTo>
                                  <a:pt x="1308100" y="300990"/>
                                </a:lnTo>
                                <a:lnTo>
                                  <a:pt x="1411605" y="297815"/>
                                </a:lnTo>
                                <a:lnTo>
                                  <a:pt x="1513840" y="293370"/>
                                </a:lnTo>
                                <a:lnTo>
                                  <a:pt x="1614169" y="288925"/>
                                </a:lnTo>
                                <a:lnTo>
                                  <a:pt x="1712595" y="283210"/>
                                </a:lnTo>
                                <a:lnTo>
                                  <a:pt x="1810385" y="276225"/>
                                </a:lnTo>
                                <a:lnTo>
                                  <a:pt x="1906905" y="269240"/>
                                </a:lnTo>
                                <a:lnTo>
                                  <a:pt x="2002155" y="260985"/>
                                </a:lnTo>
                                <a:lnTo>
                                  <a:pt x="2096770" y="252095"/>
                                </a:lnTo>
                                <a:lnTo>
                                  <a:pt x="2191385" y="242570"/>
                                </a:lnTo>
                                <a:lnTo>
                                  <a:pt x="2284730" y="232410"/>
                                </a:lnTo>
                                <a:lnTo>
                                  <a:pt x="2378710" y="221614"/>
                                </a:lnTo>
                                <a:lnTo>
                                  <a:pt x="2519045" y="203835"/>
                                </a:lnTo>
                                <a:lnTo>
                                  <a:pt x="2660015" y="184785"/>
                                </a:lnTo>
                                <a:lnTo>
                                  <a:pt x="2802255" y="163830"/>
                                </a:lnTo>
                                <a:lnTo>
                                  <a:pt x="2882265" y="146685"/>
                                </a:lnTo>
                                <a:close/>
                                <a:moveTo>
                                  <a:pt x="4097655" y="16510"/>
                                </a:moveTo>
                                <a:lnTo>
                                  <a:pt x="3903980" y="43815"/>
                                </a:lnTo>
                                <a:lnTo>
                                  <a:pt x="3709035" y="74295"/>
                                </a:lnTo>
                                <a:lnTo>
                                  <a:pt x="3415665" y="125729"/>
                                </a:lnTo>
                                <a:lnTo>
                                  <a:pt x="2027555" y="395605"/>
                                </a:lnTo>
                                <a:lnTo>
                                  <a:pt x="1727200" y="447040"/>
                                </a:lnTo>
                                <a:lnTo>
                                  <a:pt x="1526540" y="477519"/>
                                </a:lnTo>
                                <a:lnTo>
                                  <a:pt x="1325880" y="504190"/>
                                </a:lnTo>
                                <a:lnTo>
                                  <a:pt x="1175385" y="521335"/>
                                </a:lnTo>
                                <a:lnTo>
                                  <a:pt x="1024890" y="535940"/>
                                </a:lnTo>
                                <a:lnTo>
                                  <a:pt x="328930" y="548005"/>
                                </a:lnTo>
                                <a:lnTo>
                                  <a:pt x="0" y="502919"/>
                                </a:lnTo>
                                <a:lnTo>
                                  <a:pt x="0" y="548005"/>
                                </a:lnTo>
                                <a:lnTo>
                                  <a:pt x="0" y="716915"/>
                                </a:lnTo>
                                <a:lnTo>
                                  <a:pt x="147955" y="727075"/>
                                </a:lnTo>
                                <a:lnTo>
                                  <a:pt x="645795" y="692785"/>
                                </a:lnTo>
                                <a:lnTo>
                                  <a:pt x="741045" y="678815"/>
                                </a:lnTo>
                                <a:lnTo>
                                  <a:pt x="978535" y="638810"/>
                                </a:lnTo>
                                <a:lnTo>
                                  <a:pt x="3874770" y="57150"/>
                                </a:lnTo>
                                <a:lnTo>
                                  <a:pt x="4043045" y="26035"/>
                                </a:lnTo>
                                <a:lnTo>
                                  <a:pt x="4097655" y="16510"/>
                                </a:lnTo>
                                <a:close/>
                                <a:moveTo>
                                  <a:pt x="4235450" y="0"/>
                                </a:moveTo>
                                <a:lnTo>
                                  <a:pt x="4229100" y="635"/>
                                </a:lnTo>
                                <a:lnTo>
                                  <a:pt x="4231640" y="635"/>
                                </a:lnTo>
                                <a:lnTo>
                                  <a:pt x="4235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FA45531" id="Grupo 2" o:spid="_x0000_s1026" style="position:absolute;margin-left:-2pt;margin-top:-1.5pt;width:598.95pt;height:174.55pt;z-index:251658240;mso-position-horizontal-relative:page;mso-position-vertical-relative:page" coordorigin="15645,26836" coordsize="75628,2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">
              <v:group id="Grupo 498477607" o:spid="_x0000_s1027" style="position:absolute;left:15645;top:26836;width:75629;height:21927" coordsize="75628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">
                <v:rect id="Rectángulo 947221526" o:spid="_x0000_s1028" style="position:absolute;width:75628;height:2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45A5BA3E" w14:textId="77777777" w:rsidR="007A1463" w:rsidRDefault="007A1463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934058253" o:spid="_x0000_s1029" style="position:absolute;width:75628;height:21926;visibility:visible;mso-wrap-style:square;v-text-anchor:middle" coordsize="7562850,219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" path="m,l7562850,r,2192020l7343140,1682750,6648450,810895,5526405,286385r-41910,-6350l5441950,273685r-42545,-5715l5356225,263525r-42545,-5080l5269865,254635r-43180,-3810l5138420,244474r-88900,-4444l4959985,236855r-90170,-1270l,234950,,xm,234950r4824095,l4732655,235585r-139065,3175l4453255,243840r-141605,8255l4120515,265430r-290196,26035l2447290,441960r-296545,25400l1953895,480695r-195580,9525l1612900,494665r-144780,1270l1372235,495300r-95250,-1905l1182370,490220r-94615,-5080l994409,478790r-92709,-8255l855345,465455r-45720,-5080l763270,454660r-45085,-6350l672465,441960r-45085,-6985l582295,427355r-45085,-8255l492760,410210r-44450,-9525l403860,391160,360045,381000,316230,370205,273050,358775,229870,346710,186690,334010,143510,320675,100965,306705,59055,292735,17145,277495,,271145,,234950xe" fillcolor="#0097b1" stroked="f">
                  <v:path arrowok="t" o:extrusionok="f"/>
                </v:shape>
                <v:shape id="Forma libre: forma 691684396" o:spid="_x0000_s1030" style="position:absolute;width:75628;height:4089;visibility:visible;mso-wrap-style:square;v-text-anchor:middle" coordsize="756285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" path="m,l2366010,,2146300,53975r-215266,50164l1804035,130810r-125095,24130l1596390,169545r-81915,13335l1432560,194945r-81280,10794l1270635,213994r-40005,3811l1189990,221615r-40005,2540l1109980,226695r-40005,1904l1029335,230505r-40005,1270l949325,232410r-40005,l869315,231775r-40005,-636l789305,229235r-40640,-1905l708660,224790r-40005,-3175l628015,218440r-40005,-4446l547370,208915r-40641,-5080l466090,197485,404495,187325,344170,175895,285115,163830,227965,150495,172720,136525,119380,121920,66675,106045,16510,90170,,84455,,xm7160895,r401955,l7562850,408305r-12065,-15875l7529830,366395r-21590,-26670l7485380,313055r-23495,-27305l7437755,258445r-26035,-27940l7385685,203200r-27940,-27940l7329170,147320r-29845,-28575l7268845,90805,7237095,62865,7204075,34925,7170420,6985,7160895,xe" fillcolor="#004aac" stroked="f">
                  <v:path arrowok="t" o:extrusionok="f"/>
                </v:shape>
                <v:shape id="Forma libre: forma 1479183404" o:spid="_x0000_s1031" style="position:absolute;top:584;width:75628;height:21336;visibility:visible;mso-wrap-style:square;v-text-anchor:middle" coordsize="756285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" path="m3759200,63500r1890395,l5766435,88900r57150,25400l5986780,152400r52705,25400l6090920,190500r50165,25400l6189980,228600r48260,25400l6285230,266700r46355,25400l6376670,317500r44450,25400l6464300,368300r41910,25400l6547485,419100r40640,25400l6627495,469900r38735,25400l6704330,520700r36830,25400l6777355,571500r35560,38100l6847205,635000r33655,25400l6913880,698500r31750,25400l6977380,762000r30480,25400l7037705,825500r29210,25400l7095490,889000r27940,25400l7150735,952500r26670,38100l7202805,1016000r25400,38100l7252970,1092200r24130,38100l7300595,1155700r22860,38100l7345680,1231900r22225,38100l7388860,1295400r20955,38100l7430135,1371600r19685,38100l7469505,1447800r18415,38100l7506970,1511300r17780,38100l7542530,1587500r17145,38100l7562850,1625600r,508000l7343140,1625600,6648450,762000,5526405,228600r-41910,l5441950,215900r-85725,l5313680,203200r-86995,l5182235,190500r-222250,l4914900,177800r-1926590,l3070225,165100r48895,-12700l3168650,152400r48895,-12700l3266440,139700r49530,-12700l3364865,127000r49530,-12700l3463290,114300r99060,-25400l3611245,88900r49530,-12700l3709670,76200r49530,-12700xm1182370,431800r576580,l1710055,444500r-480060,l1182370,431800xm948055,419100r1055370,l1953895,431800r-959486,l948055,419100xm809625,406400r1390650,l2150745,419100r-1295400,l809625,406400xm718185,393700r1630045,l2298700,406400r-1534795,l718185,393700xm627380,381000r1869440,l2447290,393700r-1774825,l627380,381000xm448310,342900r314325,l806450,355600r133350,l984885,368300r1661160,l2596515,381000r-2014220,l448310,342900xm1440180,355600r1304925,l2695575,368300r-1301750,l1440180,355600xm1673225,342900r1171575,l2794635,355600r-1168400,l1673225,342900xm2146935,292100r1143635,l2993390,330200r-49530,12700l1767205,342900r46990,-12700l1908809,330200r47626,-12700l2004059,317500r47626,-12700l2099310,304800r47625,-12700xm,190500r1905,l248285,266700r41910,l416560,304800r42545,l501650,317500r43180,l588010,330200r43180,l675005,342900r-270510,l17145,228600,,215900,,190500xm2243455,279400r1195070,l3389630,292100r-1194435,l2243455,279400xm2339340,266700r1197610,l3488055,279400r-1196975,l2339340,266700xm2435860,254000r1199515,l3586480,266700r-1198880,l2435860,254000xm2533015,241300r1249045,l3733165,254000r-1248410,l2533015,241300xm2630170,228600r1249045,l3830319,241300r-1248409,l2630170,228600xm2727325,215900r1297304,l3976370,228600r-1297305,l2727325,215900xm2988310,177800r1697990,l4639945,190500r-281305,l4311650,203200r-95250,l4168775,215900r-1392555,l2825115,203200r163195,-25400xm4152900,25400r1248410,l5589270,63500r-1731645,l3907155,50800r48895,l4005580,38100r98425,l4152900,25400xm4300220,12700r970280,l5336540,25400r-1085215,l4300220,12700xm4447540,r678815,l5174615,12700r-776605,l4447540,xe" fillcolor="#8ccfda" stroked="f">
                  <v:path arrowok="t" o:extrusionok="f"/>
                </v:shape>
                <v:shape id="Forma libre: forma 1519115832" o:spid="_x0000_s1032" style="position:absolute;top:3600;width:28822;height:3480;visibility:visible;mso-wrap-style:square;v-text-anchor:middle" coordsize="2882265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" path="m2882265,104775r-386715,78105l1569085,314960,452755,347345,,242570,,227330r1361440,l2882265,104775xm,l307340,101599,1361440,227330,,227330,,xe" fillcolor="#004aac" stroked="f">
                  <v:path arrowok="t" o:extrusionok="f"/>
                </v:shape>
                <v:shape id="Forma libre: forma 1263414430" o:spid="_x0000_s1033" style="position:absolute;top:3181;width:42354;height:9061;visibility:visible;mso-wrap-style:square;v-text-anchor:middle" coordsize="4235450,90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" path="m4235450,l1925320,608965r-189230,48895l1558925,701040r-195580,43180l1207135,776605r-162560,30480l934085,825500,821055,843280,708025,859155,593725,873125,480060,885190r-56515,5080l367030,894080r-56515,3810l254635,901065r-55245,2540l144145,904875r-54610,635l35560,905510,,904875,,548005r328930,l1024890,535940r152400,-15241l1330325,503555r203200,-27305l1736725,445135r303530,-52070l3396615,128904,3694430,76835,3891915,45085,4039235,24130,4186555,5715,4235450,xm,502920r328930,45085l,548005,,502920xe" fillcolor="#8ccfda" stroked="f">
                  <v:path arrowok="t" o:extrusionok="f"/>
                </v:shape>
                <v:shape id="Forma libre: forma 721372697" o:spid="_x0000_s1034" style="position:absolute;top:3181;width:42354;height:7277;visibility:visible;mso-wrap-style:square;v-text-anchor:middle" coordsize="4235450,72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" path="m2882265,146685l1361440,269240,307340,143510,,41910,,196214r206375,54611l754380,303530r115570,1270l983615,305435r110490,-635l1202055,303530r106045,-2540l1411605,297815r102235,-4445l1614169,288925r98426,-5715l1810385,276225r96520,-6985l2002155,260985r94615,-8890l2191385,242570r93345,-10160l2378710,221614r140335,-17779l2660015,184785r142240,-20955l2882265,146685xm4097655,16510l3903980,43815,3709035,74295r-293370,51434l2027555,395605r-300355,51435l1526540,477519r-200660,26671l1175385,521335r-150495,14605l328930,548005,,502919r,45086l,716915r147955,10160l645795,692785r95250,-13970l978535,638810,3874770,57150,4043045,26035r54610,-9525xm4235450,r-6350,635l4231640,635,4235450,xe" fillcolor="#0097b1" stroked="f"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B6008" w14:textId="77777777" w:rsidR="007A1463" w:rsidRDefault="00995372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A8A1978" wp14:editId="6EFFD3F4">
              <wp:simplePos x="0" y="0"/>
              <wp:positionH relativeFrom="page">
                <wp:posOffset>-25236</wp:posOffset>
              </wp:positionH>
              <wp:positionV relativeFrom="page">
                <wp:posOffset>-30374</wp:posOffset>
              </wp:positionV>
              <wp:extent cx="7606693" cy="2217026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06693" cy="2217026"/>
                        <a:chOff x="1564575" y="2683650"/>
                        <a:chExt cx="7562850" cy="2192675"/>
                      </a:xfrm>
                    </wpg:grpSpPr>
                    <wpg:grpSp>
                      <wpg:cNvPr id="1588067088" name="Grupo 1588067088"/>
                      <wpg:cNvGrpSpPr/>
                      <wpg:grpSpPr>
                        <a:xfrm>
                          <a:off x="1564575" y="2683673"/>
                          <a:ext cx="7562850" cy="2192655"/>
                          <a:chOff x="0" y="0"/>
                          <a:chExt cx="7562850" cy="2192655"/>
                        </a:xfrm>
                      </wpg:grpSpPr>
                      <wps:wsp>
                        <wps:cNvPr id="892197149" name="Rectángulo 892197149"/>
                        <wps:cNvSpPr/>
                        <wps:spPr>
                          <a:xfrm>
                            <a:off x="0" y="0"/>
                            <a:ext cx="7562850" cy="219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12AE05" w14:textId="77777777" w:rsidR="007A1463" w:rsidRDefault="007A14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0377077" name="Forma libre: forma 870377077"/>
                        <wps:cNvSpPr/>
                        <wps:spPr>
                          <a:xfrm>
                            <a:off x="0" y="0"/>
                            <a:ext cx="7562850" cy="219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92655" extrusionOk="0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2192020"/>
                                </a:lnTo>
                                <a:lnTo>
                                  <a:pt x="7343140" y="1682750"/>
                                </a:lnTo>
                                <a:lnTo>
                                  <a:pt x="6648450" y="810895"/>
                                </a:lnTo>
                                <a:lnTo>
                                  <a:pt x="5526405" y="286385"/>
                                </a:lnTo>
                                <a:lnTo>
                                  <a:pt x="5484495" y="280035"/>
                                </a:lnTo>
                                <a:lnTo>
                                  <a:pt x="5441950" y="273685"/>
                                </a:lnTo>
                                <a:lnTo>
                                  <a:pt x="5399405" y="267970"/>
                                </a:lnTo>
                                <a:lnTo>
                                  <a:pt x="5356225" y="263525"/>
                                </a:lnTo>
                                <a:lnTo>
                                  <a:pt x="5313680" y="258445"/>
                                </a:lnTo>
                                <a:lnTo>
                                  <a:pt x="5269865" y="254635"/>
                                </a:lnTo>
                                <a:lnTo>
                                  <a:pt x="5226685" y="250825"/>
                                </a:lnTo>
                                <a:lnTo>
                                  <a:pt x="5138420" y="244474"/>
                                </a:lnTo>
                                <a:lnTo>
                                  <a:pt x="5049520" y="240030"/>
                                </a:lnTo>
                                <a:lnTo>
                                  <a:pt x="4959985" y="236855"/>
                                </a:lnTo>
                                <a:lnTo>
                                  <a:pt x="4869815" y="235585"/>
                                </a:lnTo>
                                <a:lnTo>
                                  <a:pt x="0" y="23495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234950"/>
                                </a:moveTo>
                                <a:lnTo>
                                  <a:pt x="4824095" y="234950"/>
                                </a:lnTo>
                                <a:lnTo>
                                  <a:pt x="4732655" y="235585"/>
                                </a:lnTo>
                                <a:lnTo>
                                  <a:pt x="4593590" y="238760"/>
                                </a:lnTo>
                                <a:lnTo>
                                  <a:pt x="4453255" y="243840"/>
                                </a:lnTo>
                                <a:lnTo>
                                  <a:pt x="4311650" y="252095"/>
                                </a:lnTo>
                                <a:lnTo>
                                  <a:pt x="4120515" y="265430"/>
                                </a:lnTo>
                                <a:lnTo>
                                  <a:pt x="3830319" y="291465"/>
                                </a:lnTo>
                                <a:lnTo>
                                  <a:pt x="2447290" y="441960"/>
                                </a:lnTo>
                                <a:lnTo>
                                  <a:pt x="2150745" y="467360"/>
                                </a:lnTo>
                                <a:lnTo>
                                  <a:pt x="1953895" y="480695"/>
                                </a:lnTo>
                                <a:lnTo>
                                  <a:pt x="1758315" y="490220"/>
                                </a:lnTo>
                                <a:lnTo>
                                  <a:pt x="1612900" y="494665"/>
                                </a:lnTo>
                                <a:lnTo>
                                  <a:pt x="1468120" y="495935"/>
                                </a:lnTo>
                                <a:lnTo>
                                  <a:pt x="1372235" y="495300"/>
                                </a:lnTo>
                                <a:lnTo>
                                  <a:pt x="1276985" y="493395"/>
                                </a:lnTo>
                                <a:lnTo>
                                  <a:pt x="1182370" y="490220"/>
                                </a:lnTo>
                                <a:lnTo>
                                  <a:pt x="1087755" y="485140"/>
                                </a:lnTo>
                                <a:lnTo>
                                  <a:pt x="994409" y="478790"/>
                                </a:lnTo>
                                <a:lnTo>
                                  <a:pt x="901700" y="470535"/>
                                </a:lnTo>
                                <a:lnTo>
                                  <a:pt x="855345" y="465455"/>
                                </a:lnTo>
                                <a:lnTo>
                                  <a:pt x="809625" y="460375"/>
                                </a:lnTo>
                                <a:lnTo>
                                  <a:pt x="763270" y="454660"/>
                                </a:lnTo>
                                <a:lnTo>
                                  <a:pt x="718185" y="448310"/>
                                </a:lnTo>
                                <a:lnTo>
                                  <a:pt x="672465" y="441960"/>
                                </a:lnTo>
                                <a:lnTo>
                                  <a:pt x="627380" y="434975"/>
                                </a:lnTo>
                                <a:lnTo>
                                  <a:pt x="582295" y="427355"/>
                                </a:lnTo>
                                <a:lnTo>
                                  <a:pt x="537210" y="419100"/>
                                </a:lnTo>
                                <a:lnTo>
                                  <a:pt x="492760" y="410210"/>
                                </a:lnTo>
                                <a:lnTo>
                                  <a:pt x="448310" y="400685"/>
                                </a:lnTo>
                                <a:lnTo>
                                  <a:pt x="403860" y="391160"/>
                                </a:lnTo>
                                <a:lnTo>
                                  <a:pt x="360045" y="381000"/>
                                </a:lnTo>
                                <a:lnTo>
                                  <a:pt x="316230" y="370205"/>
                                </a:lnTo>
                                <a:lnTo>
                                  <a:pt x="273050" y="358775"/>
                                </a:lnTo>
                                <a:lnTo>
                                  <a:pt x="229870" y="346710"/>
                                </a:lnTo>
                                <a:lnTo>
                                  <a:pt x="186690" y="334010"/>
                                </a:lnTo>
                                <a:lnTo>
                                  <a:pt x="143510" y="320675"/>
                                </a:lnTo>
                                <a:lnTo>
                                  <a:pt x="100965" y="306705"/>
                                </a:lnTo>
                                <a:lnTo>
                                  <a:pt x="59055" y="292735"/>
                                </a:lnTo>
                                <a:lnTo>
                                  <a:pt x="17145" y="277495"/>
                                </a:lnTo>
                                <a:lnTo>
                                  <a:pt x="0" y="271145"/>
                                </a:lnTo>
                                <a:lnTo>
                                  <a:pt x="0" y="234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5548946" name="Forma libre: forma 1955548946"/>
                        <wps:cNvSpPr/>
                        <wps:spPr>
                          <a:xfrm>
                            <a:off x="0" y="0"/>
                            <a:ext cx="756285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08940" extrusionOk="0">
                                <a:moveTo>
                                  <a:pt x="0" y="0"/>
                                </a:moveTo>
                                <a:lnTo>
                                  <a:pt x="2366010" y="0"/>
                                </a:lnTo>
                                <a:lnTo>
                                  <a:pt x="2146300" y="53975"/>
                                </a:lnTo>
                                <a:lnTo>
                                  <a:pt x="1931034" y="104139"/>
                                </a:lnTo>
                                <a:lnTo>
                                  <a:pt x="1804035" y="130810"/>
                                </a:lnTo>
                                <a:lnTo>
                                  <a:pt x="1678940" y="154940"/>
                                </a:lnTo>
                                <a:lnTo>
                                  <a:pt x="1596390" y="169545"/>
                                </a:lnTo>
                                <a:lnTo>
                                  <a:pt x="1514475" y="182880"/>
                                </a:lnTo>
                                <a:lnTo>
                                  <a:pt x="1432560" y="194945"/>
                                </a:lnTo>
                                <a:lnTo>
                                  <a:pt x="1351280" y="205739"/>
                                </a:lnTo>
                                <a:lnTo>
                                  <a:pt x="1270635" y="213994"/>
                                </a:lnTo>
                                <a:lnTo>
                                  <a:pt x="1230630" y="217805"/>
                                </a:lnTo>
                                <a:lnTo>
                                  <a:pt x="1189990" y="221615"/>
                                </a:lnTo>
                                <a:lnTo>
                                  <a:pt x="1149985" y="224155"/>
                                </a:lnTo>
                                <a:lnTo>
                                  <a:pt x="1109980" y="226695"/>
                                </a:lnTo>
                                <a:lnTo>
                                  <a:pt x="1069975" y="228599"/>
                                </a:lnTo>
                                <a:lnTo>
                                  <a:pt x="1029335" y="230505"/>
                                </a:lnTo>
                                <a:lnTo>
                                  <a:pt x="989330" y="231775"/>
                                </a:lnTo>
                                <a:lnTo>
                                  <a:pt x="949325" y="232410"/>
                                </a:lnTo>
                                <a:lnTo>
                                  <a:pt x="909320" y="232410"/>
                                </a:lnTo>
                                <a:lnTo>
                                  <a:pt x="869315" y="231775"/>
                                </a:lnTo>
                                <a:lnTo>
                                  <a:pt x="829310" y="231139"/>
                                </a:lnTo>
                                <a:lnTo>
                                  <a:pt x="789305" y="229235"/>
                                </a:lnTo>
                                <a:lnTo>
                                  <a:pt x="748665" y="227330"/>
                                </a:lnTo>
                                <a:lnTo>
                                  <a:pt x="708660" y="224790"/>
                                </a:lnTo>
                                <a:lnTo>
                                  <a:pt x="668655" y="221615"/>
                                </a:lnTo>
                                <a:lnTo>
                                  <a:pt x="628015" y="218440"/>
                                </a:lnTo>
                                <a:lnTo>
                                  <a:pt x="588010" y="213994"/>
                                </a:lnTo>
                                <a:lnTo>
                                  <a:pt x="547370" y="208915"/>
                                </a:lnTo>
                                <a:lnTo>
                                  <a:pt x="506729" y="203835"/>
                                </a:lnTo>
                                <a:lnTo>
                                  <a:pt x="466090" y="197485"/>
                                </a:lnTo>
                                <a:lnTo>
                                  <a:pt x="404495" y="187325"/>
                                </a:lnTo>
                                <a:lnTo>
                                  <a:pt x="344170" y="175895"/>
                                </a:lnTo>
                                <a:lnTo>
                                  <a:pt x="285115" y="163830"/>
                                </a:lnTo>
                                <a:lnTo>
                                  <a:pt x="227965" y="150495"/>
                                </a:lnTo>
                                <a:lnTo>
                                  <a:pt x="172720" y="136525"/>
                                </a:lnTo>
                                <a:lnTo>
                                  <a:pt x="119380" y="121920"/>
                                </a:lnTo>
                                <a:lnTo>
                                  <a:pt x="66675" y="106045"/>
                                </a:lnTo>
                                <a:lnTo>
                                  <a:pt x="16510" y="90170"/>
                                </a:lnTo>
                                <a:lnTo>
                                  <a:pt x="0" y="8445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160895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408305"/>
                                </a:lnTo>
                                <a:lnTo>
                                  <a:pt x="7550785" y="392430"/>
                                </a:lnTo>
                                <a:lnTo>
                                  <a:pt x="7529830" y="366395"/>
                                </a:lnTo>
                                <a:lnTo>
                                  <a:pt x="7508240" y="339725"/>
                                </a:lnTo>
                                <a:lnTo>
                                  <a:pt x="7485380" y="313055"/>
                                </a:lnTo>
                                <a:lnTo>
                                  <a:pt x="7461885" y="285750"/>
                                </a:lnTo>
                                <a:lnTo>
                                  <a:pt x="7437755" y="258445"/>
                                </a:lnTo>
                                <a:lnTo>
                                  <a:pt x="7411720" y="230505"/>
                                </a:lnTo>
                                <a:lnTo>
                                  <a:pt x="7385685" y="203200"/>
                                </a:lnTo>
                                <a:lnTo>
                                  <a:pt x="7357745" y="175260"/>
                                </a:lnTo>
                                <a:lnTo>
                                  <a:pt x="7329170" y="147320"/>
                                </a:lnTo>
                                <a:lnTo>
                                  <a:pt x="7299325" y="118745"/>
                                </a:lnTo>
                                <a:lnTo>
                                  <a:pt x="7268845" y="90805"/>
                                </a:lnTo>
                                <a:lnTo>
                                  <a:pt x="7237095" y="62865"/>
                                </a:lnTo>
                                <a:lnTo>
                                  <a:pt x="7204075" y="34925"/>
                                </a:lnTo>
                                <a:lnTo>
                                  <a:pt x="7170420" y="6985"/>
                                </a:lnTo>
                                <a:lnTo>
                                  <a:pt x="716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6435030" name="Forma libre: forma 1476435030"/>
                        <wps:cNvSpPr/>
                        <wps:spPr>
                          <a:xfrm>
                            <a:off x="0" y="58420"/>
                            <a:ext cx="756285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33600" extrusionOk="0">
                                <a:moveTo>
                                  <a:pt x="3759200" y="63500"/>
                                </a:moveTo>
                                <a:lnTo>
                                  <a:pt x="5649595" y="63500"/>
                                </a:lnTo>
                                <a:lnTo>
                                  <a:pt x="5766435" y="88900"/>
                                </a:lnTo>
                                <a:lnTo>
                                  <a:pt x="5823585" y="114300"/>
                                </a:lnTo>
                                <a:lnTo>
                                  <a:pt x="5986780" y="152400"/>
                                </a:lnTo>
                                <a:lnTo>
                                  <a:pt x="6039485" y="177800"/>
                                </a:lnTo>
                                <a:lnTo>
                                  <a:pt x="6090920" y="190500"/>
                                </a:lnTo>
                                <a:lnTo>
                                  <a:pt x="6141085" y="215900"/>
                                </a:lnTo>
                                <a:lnTo>
                                  <a:pt x="6189980" y="228600"/>
                                </a:lnTo>
                                <a:lnTo>
                                  <a:pt x="6238240" y="254000"/>
                                </a:lnTo>
                                <a:lnTo>
                                  <a:pt x="6285230" y="266700"/>
                                </a:lnTo>
                                <a:lnTo>
                                  <a:pt x="6331585" y="292100"/>
                                </a:lnTo>
                                <a:lnTo>
                                  <a:pt x="6376670" y="317500"/>
                                </a:lnTo>
                                <a:lnTo>
                                  <a:pt x="6421120" y="342900"/>
                                </a:lnTo>
                                <a:lnTo>
                                  <a:pt x="6464300" y="368300"/>
                                </a:lnTo>
                                <a:lnTo>
                                  <a:pt x="6506210" y="393700"/>
                                </a:lnTo>
                                <a:lnTo>
                                  <a:pt x="6547485" y="419100"/>
                                </a:lnTo>
                                <a:lnTo>
                                  <a:pt x="6588125" y="444500"/>
                                </a:lnTo>
                                <a:lnTo>
                                  <a:pt x="6627495" y="469900"/>
                                </a:lnTo>
                                <a:lnTo>
                                  <a:pt x="6666230" y="495300"/>
                                </a:lnTo>
                                <a:lnTo>
                                  <a:pt x="6704330" y="520700"/>
                                </a:lnTo>
                                <a:lnTo>
                                  <a:pt x="6741160" y="546100"/>
                                </a:lnTo>
                                <a:lnTo>
                                  <a:pt x="6777355" y="571500"/>
                                </a:lnTo>
                                <a:lnTo>
                                  <a:pt x="6812915" y="609600"/>
                                </a:lnTo>
                                <a:lnTo>
                                  <a:pt x="6847205" y="635000"/>
                                </a:lnTo>
                                <a:lnTo>
                                  <a:pt x="6880860" y="660400"/>
                                </a:lnTo>
                                <a:lnTo>
                                  <a:pt x="6913880" y="698500"/>
                                </a:lnTo>
                                <a:lnTo>
                                  <a:pt x="6945630" y="723900"/>
                                </a:lnTo>
                                <a:lnTo>
                                  <a:pt x="6977380" y="762000"/>
                                </a:lnTo>
                                <a:lnTo>
                                  <a:pt x="7007860" y="787400"/>
                                </a:lnTo>
                                <a:lnTo>
                                  <a:pt x="7037705" y="825500"/>
                                </a:lnTo>
                                <a:lnTo>
                                  <a:pt x="7066915" y="850900"/>
                                </a:lnTo>
                                <a:lnTo>
                                  <a:pt x="7095490" y="889000"/>
                                </a:lnTo>
                                <a:lnTo>
                                  <a:pt x="7123430" y="914400"/>
                                </a:lnTo>
                                <a:lnTo>
                                  <a:pt x="7150735" y="952500"/>
                                </a:lnTo>
                                <a:lnTo>
                                  <a:pt x="7177405" y="990600"/>
                                </a:lnTo>
                                <a:lnTo>
                                  <a:pt x="7202805" y="1016000"/>
                                </a:lnTo>
                                <a:lnTo>
                                  <a:pt x="7228205" y="1054100"/>
                                </a:lnTo>
                                <a:lnTo>
                                  <a:pt x="7252970" y="1092200"/>
                                </a:lnTo>
                                <a:lnTo>
                                  <a:pt x="7277100" y="1130300"/>
                                </a:lnTo>
                                <a:lnTo>
                                  <a:pt x="7300595" y="1155700"/>
                                </a:lnTo>
                                <a:lnTo>
                                  <a:pt x="7323455" y="1193800"/>
                                </a:lnTo>
                                <a:lnTo>
                                  <a:pt x="7345680" y="1231900"/>
                                </a:lnTo>
                                <a:lnTo>
                                  <a:pt x="7367905" y="1270000"/>
                                </a:lnTo>
                                <a:lnTo>
                                  <a:pt x="7388860" y="1295400"/>
                                </a:lnTo>
                                <a:lnTo>
                                  <a:pt x="7409815" y="1333500"/>
                                </a:lnTo>
                                <a:lnTo>
                                  <a:pt x="7430135" y="1371600"/>
                                </a:lnTo>
                                <a:lnTo>
                                  <a:pt x="7449820" y="1409700"/>
                                </a:lnTo>
                                <a:lnTo>
                                  <a:pt x="7469505" y="1447800"/>
                                </a:lnTo>
                                <a:lnTo>
                                  <a:pt x="7487920" y="1485900"/>
                                </a:lnTo>
                                <a:lnTo>
                                  <a:pt x="7506970" y="1511300"/>
                                </a:lnTo>
                                <a:lnTo>
                                  <a:pt x="7524750" y="1549400"/>
                                </a:lnTo>
                                <a:lnTo>
                                  <a:pt x="7542530" y="1587500"/>
                                </a:lnTo>
                                <a:lnTo>
                                  <a:pt x="7559675" y="1625600"/>
                                </a:lnTo>
                                <a:lnTo>
                                  <a:pt x="7562850" y="1625600"/>
                                </a:lnTo>
                                <a:lnTo>
                                  <a:pt x="7562850" y="2133600"/>
                                </a:lnTo>
                                <a:lnTo>
                                  <a:pt x="7343140" y="1625600"/>
                                </a:lnTo>
                                <a:lnTo>
                                  <a:pt x="6648450" y="762000"/>
                                </a:lnTo>
                                <a:lnTo>
                                  <a:pt x="5526405" y="228600"/>
                                </a:lnTo>
                                <a:lnTo>
                                  <a:pt x="5484495" y="228600"/>
                                </a:lnTo>
                                <a:lnTo>
                                  <a:pt x="5441950" y="215900"/>
                                </a:lnTo>
                                <a:lnTo>
                                  <a:pt x="5356225" y="215900"/>
                                </a:lnTo>
                                <a:lnTo>
                                  <a:pt x="5313680" y="203200"/>
                                </a:lnTo>
                                <a:lnTo>
                                  <a:pt x="5226685" y="203200"/>
                                </a:lnTo>
                                <a:lnTo>
                                  <a:pt x="5182235" y="190500"/>
                                </a:lnTo>
                                <a:lnTo>
                                  <a:pt x="4959985" y="190500"/>
                                </a:lnTo>
                                <a:lnTo>
                                  <a:pt x="4914900" y="177800"/>
                                </a:lnTo>
                                <a:lnTo>
                                  <a:pt x="2988310" y="177800"/>
                                </a:lnTo>
                                <a:lnTo>
                                  <a:pt x="3070225" y="165100"/>
                                </a:lnTo>
                                <a:lnTo>
                                  <a:pt x="3119120" y="152400"/>
                                </a:lnTo>
                                <a:lnTo>
                                  <a:pt x="3168650" y="152400"/>
                                </a:lnTo>
                                <a:lnTo>
                                  <a:pt x="3217545" y="139700"/>
                                </a:lnTo>
                                <a:lnTo>
                                  <a:pt x="3266440" y="139700"/>
                                </a:lnTo>
                                <a:lnTo>
                                  <a:pt x="3315970" y="127000"/>
                                </a:lnTo>
                                <a:lnTo>
                                  <a:pt x="3364865" y="127000"/>
                                </a:lnTo>
                                <a:lnTo>
                                  <a:pt x="3414395" y="114300"/>
                                </a:lnTo>
                                <a:lnTo>
                                  <a:pt x="3463290" y="114300"/>
                                </a:lnTo>
                                <a:lnTo>
                                  <a:pt x="3562350" y="88900"/>
                                </a:lnTo>
                                <a:lnTo>
                                  <a:pt x="3611245" y="88900"/>
                                </a:lnTo>
                                <a:lnTo>
                                  <a:pt x="3660775" y="76200"/>
                                </a:lnTo>
                                <a:lnTo>
                                  <a:pt x="3709670" y="76200"/>
                                </a:lnTo>
                                <a:lnTo>
                                  <a:pt x="3759200" y="63500"/>
                                </a:lnTo>
                                <a:close/>
                                <a:moveTo>
                                  <a:pt x="1182370" y="431800"/>
                                </a:moveTo>
                                <a:lnTo>
                                  <a:pt x="1758950" y="431800"/>
                                </a:lnTo>
                                <a:lnTo>
                                  <a:pt x="1710055" y="444500"/>
                                </a:lnTo>
                                <a:lnTo>
                                  <a:pt x="1229995" y="444500"/>
                                </a:lnTo>
                                <a:lnTo>
                                  <a:pt x="1182370" y="431800"/>
                                </a:lnTo>
                                <a:close/>
                                <a:moveTo>
                                  <a:pt x="948055" y="419100"/>
                                </a:moveTo>
                                <a:lnTo>
                                  <a:pt x="2003425" y="419100"/>
                                </a:lnTo>
                                <a:lnTo>
                                  <a:pt x="1953895" y="431800"/>
                                </a:lnTo>
                                <a:lnTo>
                                  <a:pt x="994409" y="431800"/>
                                </a:lnTo>
                                <a:lnTo>
                                  <a:pt x="948055" y="419100"/>
                                </a:lnTo>
                                <a:close/>
                                <a:moveTo>
                                  <a:pt x="809625" y="406400"/>
                                </a:moveTo>
                                <a:lnTo>
                                  <a:pt x="2200275" y="406400"/>
                                </a:lnTo>
                                <a:lnTo>
                                  <a:pt x="2150745" y="419100"/>
                                </a:lnTo>
                                <a:lnTo>
                                  <a:pt x="855345" y="419100"/>
                                </a:lnTo>
                                <a:lnTo>
                                  <a:pt x="809625" y="406400"/>
                                </a:lnTo>
                                <a:close/>
                                <a:moveTo>
                                  <a:pt x="718185" y="393700"/>
                                </a:moveTo>
                                <a:lnTo>
                                  <a:pt x="2348230" y="393700"/>
                                </a:lnTo>
                                <a:lnTo>
                                  <a:pt x="2298700" y="406400"/>
                                </a:lnTo>
                                <a:lnTo>
                                  <a:pt x="763905" y="406400"/>
                                </a:lnTo>
                                <a:lnTo>
                                  <a:pt x="718185" y="393700"/>
                                </a:lnTo>
                                <a:close/>
                                <a:moveTo>
                                  <a:pt x="627380" y="381000"/>
                                </a:moveTo>
                                <a:lnTo>
                                  <a:pt x="2496820" y="381000"/>
                                </a:lnTo>
                                <a:lnTo>
                                  <a:pt x="2447290" y="393700"/>
                                </a:lnTo>
                                <a:lnTo>
                                  <a:pt x="672465" y="393700"/>
                                </a:lnTo>
                                <a:lnTo>
                                  <a:pt x="627380" y="381000"/>
                                </a:lnTo>
                                <a:close/>
                                <a:moveTo>
                                  <a:pt x="448310" y="342900"/>
                                </a:moveTo>
                                <a:lnTo>
                                  <a:pt x="762635" y="342900"/>
                                </a:lnTo>
                                <a:lnTo>
                                  <a:pt x="806450" y="355600"/>
                                </a:lnTo>
                                <a:lnTo>
                                  <a:pt x="939800" y="355600"/>
                                </a:lnTo>
                                <a:lnTo>
                                  <a:pt x="984885" y="368300"/>
                                </a:lnTo>
                                <a:lnTo>
                                  <a:pt x="2646045" y="368300"/>
                                </a:lnTo>
                                <a:lnTo>
                                  <a:pt x="2596515" y="381000"/>
                                </a:lnTo>
                                <a:lnTo>
                                  <a:pt x="582295" y="381000"/>
                                </a:lnTo>
                                <a:lnTo>
                                  <a:pt x="448310" y="342900"/>
                                </a:lnTo>
                                <a:close/>
                                <a:moveTo>
                                  <a:pt x="1440180" y="355600"/>
                                </a:moveTo>
                                <a:lnTo>
                                  <a:pt x="2745105" y="355600"/>
                                </a:lnTo>
                                <a:lnTo>
                                  <a:pt x="2695575" y="368300"/>
                                </a:lnTo>
                                <a:lnTo>
                                  <a:pt x="1393825" y="368300"/>
                                </a:lnTo>
                                <a:lnTo>
                                  <a:pt x="1440180" y="355600"/>
                                </a:lnTo>
                                <a:close/>
                                <a:moveTo>
                                  <a:pt x="1673225" y="342900"/>
                                </a:moveTo>
                                <a:lnTo>
                                  <a:pt x="2844800" y="342900"/>
                                </a:lnTo>
                                <a:lnTo>
                                  <a:pt x="2794635" y="355600"/>
                                </a:lnTo>
                                <a:lnTo>
                                  <a:pt x="1626235" y="355600"/>
                                </a:lnTo>
                                <a:lnTo>
                                  <a:pt x="1673225" y="342900"/>
                                </a:lnTo>
                                <a:close/>
                                <a:moveTo>
                                  <a:pt x="2146935" y="292100"/>
                                </a:moveTo>
                                <a:lnTo>
                                  <a:pt x="3290570" y="292100"/>
                                </a:lnTo>
                                <a:lnTo>
                                  <a:pt x="2993390" y="330200"/>
                                </a:lnTo>
                                <a:lnTo>
                                  <a:pt x="2943860" y="342900"/>
                                </a:lnTo>
                                <a:lnTo>
                                  <a:pt x="1767205" y="342900"/>
                                </a:lnTo>
                                <a:lnTo>
                                  <a:pt x="1814195" y="330200"/>
                                </a:lnTo>
                                <a:lnTo>
                                  <a:pt x="1908809" y="330200"/>
                                </a:lnTo>
                                <a:lnTo>
                                  <a:pt x="1956435" y="317500"/>
                                </a:lnTo>
                                <a:lnTo>
                                  <a:pt x="2004059" y="317500"/>
                                </a:lnTo>
                                <a:lnTo>
                                  <a:pt x="2051685" y="304800"/>
                                </a:lnTo>
                                <a:lnTo>
                                  <a:pt x="2099310" y="304800"/>
                                </a:lnTo>
                                <a:lnTo>
                                  <a:pt x="2146935" y="292100"/>
                                </a:lnTo>
                                <a:close/>
                                <a:moveTo>
                                  <a:pt x="0" y="190500"/>
                                </a:moveTo>
                                <a:lnTo>
                                  <a:pt x="1905" y="190500"/>
                                </a:lnTo>
                                <a:lnTo>
                                  <a:pt x="248285" y="266700"/>
                                </a:lnTo>
                                <a:lnTo>
                                  <a:pt x="290195" y="266700"/>
                                </a:lnTo>
                                <a:lnTo>
                                  <a:pt x="416560" y="304800"/>
                                </a:lnTo>
                                <a:lnTo>
                                  <a:pt x="459105" y="304800"/>
                                </a:lnTo>
                                <a:lnTo>
                                  <a:pt x="501650" y="317500"/>
                                </a:lnTo>
                                <a:lnTo>
                                  <a:pt x="544830" y="317500"/>
                                </a:lnTo>
                                <a:lnTo>
                                  <a:pt x="588010" y="330200"/>
                                </a:lnTo>
                                <a:lnTo>
                                  <a:pt x="631190" y="330200"/>
                                </a:lnTo>
                                <a:lnTo>
                                  <a:pt x="675005" y="342900"/>
                                </a:lnTo>
                                <a:lnTo>
                                  <a:pt x="404495" y="342900"/>
                                </a:lnTo>
                                <a:lnTo>
                                  <a:pt x="17145" y="2286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190500"/>
                                </a:lnTo>
                                <a:close/>
                                <a:moveTo>
                                  <a:pt x="2243455" y="279400"/>
                                </a:moveTo>
                                <a:lnTo>
                                  <a:pt x="3438525" y="279400"/>
                                </a:lnTo>
                                <a:lnTo>
                                  <a:pt x="3389630" y="292100"/>
                                </a:lnTo>
                                <a:lnTo>
                                  <a:pt x="2195195" y="292100"/>
                                </a:lnTo>
                                <a:lnTo>
                                  <a:pt x="2243455" y="279400"/>
                                </a:lnTo>
                                <a:close/>
                                <a:moveTo>
                                  <a:pt x="2339340" y="266700"/>
                                </a:moveTo>
                                <a:lnTo>
                                  <a:pt x="3536950" y="266700"/>
                                </a:lnTo>
                                <a:lnTo>
                                  <a:pt x="3488055" y="279400"/>
                                </a:lnTo>
                                <a:lnTo>
                                  <a:pt x="2291080" y="279400"/>
                                </a:lnTo>
                                <a:lnTo>
                                  <a:pt x="2339340" y="266700"/>
                                </a:lnTo>
                                <a:close/>
                                <a:moveTo>
                                  <a:pt x="2435860" y="254000"/>
                                </a:moveTo>
                                <a:lnTo>
                                  <a:pt x="3635375" y="254000"/>
                                </a:lnTo>
                                <a:lnTo>
                                  <a:pt x="3586480" y="266700"/>
                                </a:lnTo>
                                <a:lnTo>
                                  <a:pt x="2387600" y="266700"/>
                                </a:lnTo>
                                <a:lnTo>
                                  <a:pt x="2435860" y="254000"/>
                                </a:lnTo>
                                <a:close/>
                                <a:moveTo>
                                  <a:pt x="2533015" y="241300"/>
                                </a:moveTo>
                                <a:lnTo>
                                  <a:pt x="3782060" y="241300"/>
                                </a:lnTo>
                                <a:lnTo>
                                  <a:pt x="3733165" y="254000"/>
                                </a:lnTo>
                                <a:lnTo>
                                  <a:pt x="2484755" y="254000"/>
                                </a:lnTo>
                                <a:lnTo>
                                  <a:pt x="2533015" y="241300"/>
                                </a:lnTo>
                                <a:close/>
                                <a:moveTo>
                                  <a:pt x="2630170" y="228600"/>
                                </a:moveTo>
                                <a:lnTo>
                                  <a:pt x="3879215" y="228600"/>
                                </a:lnTo>
                                <a:lnTo>
                                  <a:pt x="3830319" y="241300"/>
                                </a:lnTo>
                                <a:lnTo>
                                  <a:pt x="2581910" y="241300"/>
                                </a:lnTo>
                                <a:lnTo>
                                  <a:pt x="2630170" y="228600"/>
                                </a:lnTo>
                                <a:close/>
                                <a:moveTo>
                                  <a:pt x="2727325" y="215900"/>
                                </a:moveTo>
                                <a:lnTo>
                                  <a:pt x="4024629" y="215900"/>
                                </a:lnTo>
                                <a:lnTo>
                                  <a:pt x="3976370" y="228600"/>
                                </a:lnTo>
                                <a:lnTo>
                                  <a:pt x="2679065" y="228600"/>
                                </a:lnTo>
                                <a:lnTo>
                                  <a:pt x="2727325" y="215900"/>
                                </a:lnTo>
                                <a:close/>
                                <a:moveTo>
                                  <a:pt x="2988310" y="177800"/>
                                </a:moveTo>
                                <a:lnTo>
                                  <a:pt x="4686300" y="177800"/>
                                </a:lnTo>
                                <a:lnTo>
                                  <a:pt x="4639945" y="190500"/>
                                </a:lnTo>
                                <a:lnTo>
                                  <a:pt x="4358640" y="190500"/>
                                </a:lnTo>
                                <a:lnTo>
                                  <a:pt x="4311650" y="203200"/>
                                </a:lnTo>
                                <a:lnTo>
                                  <a:pt x="4216400" y="203200"/>
                                </a:lnTo>
                                <a:lnTo>
                                  <a:pt x="4168775" y="215900"/>
                                </a:lnTo>
                                <a:lnTo>
                                  <a:pt x="2776220" y="215900"/>
                                </a:lnTo>
                                <a:lnTo>
                                  <a:pt x="2825115" y="203200"/>
                                </a:lnTo>
                                <a:lnTo>
                                  <a:pt x="2988310" y="177800"/>
                                </a:lnTo>
                                <a:close/>
                                <a:moveTo>
                                  <a:pt x="4152900" y="25400"/>
                                </a:moveTo>
                                <a:lnTo>
                                  <a:pt x="5401310" y="25400"/>
                                </a:lnTo>
                                <a:lnTo>
                                  <a:pt x="5589270" y="63500"/>
                                </a:lnTo>
                                <a:lnTo>
                                  <a:pt x="3857625" y="63500"/>
                                </a:lnTo>
                                <a:lnTo>
                                  <a:pt x="3907155" y="50800"/>
                                </a:lnTo>
                                <a:lnTo>
                                  <a:pt x="3956050" y="50800"/>
                                </a:lnTo>
                                <a:lnTo>
                                  <a:pt x="4005580" y="38100"/>
                                </a:lnTo>
                                <a:lnTo>
                                  <a:pt x="4104005" y="38100"/>
                                </a:lnTo>
                                <a:lnTo>
                                  <a:pt x="4152900" y="25400"/>
                                </a:lnTo>
                                <a:close/>
                                <a:moveTo>
                                  <a:pt x="4300220" y="12700"/>
                                </a:moveTo>
                                <a:lnTo>
                                  <a:pt x="5270500" y="12700"/>
                                </a:lnTo>
                                <a:lnTo>
                                  <a:pt x="5336540" y="25400"/>
                                </a:lnTo>
                                <a:lnTo>
                                  <a:pt x="4251325" y="25400"/>
                                </a:lnTo>
                                <a:lnTo>
                                  <a:pt x="4300220" y="12700"/>
                                </a:lnTo>
                                <a:close/>
                                <a:moveTo>
                                  <a:pt x="4447540" y="0"/>
                                </a:moveTo>
                                <a:lnTo>
                                  <a:pt x="5126355" y="0"/>
                                </a:lnTo>
                                <a:lnTo>
                                  <a:pt x="5174615" y="12700"/>
                                </a:lnTo>
                                <a:lnTo>
                                  <a:pt x="4398010" y="12700"/>
                                </a:lnTo>
                                <a:lnTo>
                                  <a:pt x="4447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414295" name="Forma libre: forma 177414295"/>
                        <wps:cNvSpPr/>
                        <wps:spPr>
                          <a:xfrm>
                            <a:off x="0" y="360045"/>
                            <a:ext cx="288226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265" h="347980" extrusionOk="0">
                                <a:moveTo>
                                  <a:pt x="2882265" y="104775"/>
                                </a:moveTo>
                                <a:lnTo>
                                  <a:pt x="2495550" y="182880"/>
                                </a:lnTo>
                                <a:lnTo>
                                  <a:pt x="1569085" y="314960"/>
                                </a:lnTo>
                                <a:lnTo>
                                  <a:pt x="452755" y="347345"/>
                                </a:lnTo>
                                <a:lnTo>
                                  <a:pt x="0" y="242570"/>
                                </a:lnTo>
                                <a:lnTo>
                                  <a:pt x="0" y="227330"/>
                                </a:lnTo>
                                <a:lnTo>
                                  <a:pt x="1361440" y="227330"/>
                                </a:lnTo>
                                <a:lnTo>
                                  <a:pt x="2882265" y="1047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07340" y="101599"/>
                                </a:lnTo>
                                <a:lnTo>
                                  <a:pt x="1361440" y="227330"/>
                                </a:lnTo>
                                <a:lnTo>
                                  <a:pt x="0" y="227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4081506" name="Forma libre: forma 1024081506"/>
                        <wps:cNvSpPr/>
                        <wps:spPr>
                          <a:xfrm>
                            <a:off x="0" y="318135"/>
                            <a:ext cx="4235450" cy="906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0" h="906145" extrusionOk="0">
                                <a:moveTo>
                                  <a:pt x="4235450" y="0"/>
                                </a:moveTo>
                                <a:lnTo>
                                  <a:pt x="1925320" y="608965"/>
                                </a:lnTo>
                                <a:lnTo>
                                  <a:pt x="1736090" y="657860"/>
                                </a:lnTo>
                                <a:lnTo>
                                  <a:pt x="1558925" y="701040"/>
                                </a:lnTo>
                                <a:lnTo>
                                  <a:pt x="1363345" y="744220"/>
                                </a:lnTo>
                                <a:lnTo>
                                  <a:pt x="1207135" y="776605"/>
                                </a:lnTo>
                                <a:lnTo>
                                  <a:pt x="1044575" y="807085"/>
                                </a:lnTo>
                                <a:lnTo>
                                  <a:pt x="934085" y="825500"/>
                                </a:lnTo>
                                <a:lnTo>
                                  <a:pt x="821055" y="843280"/>
                                </a:lnTo>
                                <a:lnTo>
                                  <a:pt x="708025" y="859155"/>
                                </a:lnTo>
                                <a:lnTo>
                                  <a:pt x="593725" y="873125"/>
                                </a:lnTo>
                                <a:lnTo>
                                  <a:pt x="480060" y="885190"/>
                                </a:lnTo>
                                <a:lnTo>
                                  <a:pt x="423545" y="890270"/>
                                </a:lnTo>
                                <a:lnTo>
                                  <a:pt x="367030" y="894080"/>
                                </a:lnTo>
                                <a:lnTo>
                                  <a:pt x="310515" y="897890"/>
                                </a:lnTo>
                                <a:lnTo>
                                  <a:pt x="254635" y="901065"/>
                                </a:lnTo>
                                <a:lnTo>
                                  <a:pt x="199390" y="903605"/>
                                </a:lnTo>
                                <a:lnTo>
                                  <a:pt x="144145" y="904875"/>
                                </a:lnTo>
                                <a:lnTo>
                                  <a:pt x="89535" y="905510"/>
                                </a:lnTo>
                                <a:lnTo>
                                  <a:pt x="35560" y="905510"/>
                                </a:lnTo>
                                <a:lnTo>
                                  <a:pt x="0" y="904875"/>
                                </a:lnTo>
                                <a:lnTo>
                                  <a:pt x="0" y="548005"/>
                                </a:lnTo>
                                <a:lnTo>
                                  <a:pt x="328930" y="548005"/>
                                </a:lnTo>
                                <a:lnTo>
                                  <a:pt x="1024890" y="535940"/>
                                </a:lnTo>
                                <a:lnTo>
                                  <a:pt x="1177290" y="520699"/>
                                </a:lnTo>
                                <a:lnTo>
                                  <a:pt x="1330325" y="503555"/>
                                </a:lnTo>
                                <a:lnTo>
                                  <a:pt x="1533525" y="476250"/>
                                </a:lnTo>
                                <a:lnTo>
                                  <a:pt x="1736725" y="445135"/>
                                </a:lnTo>
                                <a:lnTo>
                                  <a:pt x="2040255" y="393065"/>
                                </a:lnTo>
                                <a:lnTo>
                                  <a:pt x="3396615" y="128904"/>
                                </a:lnTo>
                                <a:lnTo>
                                  <a:pt x="3694430" y="76835"/>
                                </a:lnTo>
                                <a:lnTo>
                                  <a:pt x="3891915" y="45085"/>
                                </a:lnTo>
                                <a:lnTo>
                                  <a:pt x="4039235" y="24130"/>
                                </a:lnTo>
                                <a:lnTo>
                                  <a:pt x="4186555" y="5715"/>
                                </a:lnTo>
                                <a:lnTo>
                                  <a:pt x="4235450" y="0"/>
                                </a:lnTo>
                                <a:close/>
                                <a:moveTo>
                                  <a:pt x="0" y="502920"/>
                                </a:moveTo>
                                <a:lnTo>
                                  <a:pt x="328930" y="548005"/>
                                </a:lnTo>
                                <a:lnTo>
                                  <a:pt x="0" y="548005"/>
                                </a:lnTo>
                                <a:lnTo>
                                  <a:pt x="0" y="50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8828490" name="Forma libre: forma 1078828490"/>
                        <wps:cNvSpPr/>
                        <wps:spPr>
                          <a:xfrm>
                            <a:off x="0" y="318135"/>
                            <a:ext cx="423545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0" h="727710" extrusionOk="0">
                                <a:moveTo>
                                  <a:pt x="2882265" y="146685"/>
                                </a:moveTo>
                                <a:lnTo>
                                  <a:pt x="1361440" y="269240"/>
                                </a:lnTo>
                                <a:lnTo>
                                  <a:pt x="307340" y="143510"/>
                                </a:lnTo>
                                <a:lnTo>
                                  <a:pt x="0" y="41910"/>
                                </a:lnTo>
                                <a:lnTo>
                                  <a:pt x="0" y="196214"/>
                                </a:lnTo>
                                <a:lnTo>
                                  <a:pt x="206375" y="250825"/>
                                </a:lnTo>
                                <a:lnTo>
                                  <a:pt x="754380" y="303530"/>
                                </a:lnTo>
                                <a:lnTo>
                                  <a:pt x="869950" y="304800"/>
                                </a:lnTo>
                                <a:lnTo>
                                  <a:pt x="983615" y="305435"/>
                                </a:lnTo>
                                <a:lnTo>
                                  <a:pt x="1094105" y="304800"/>
                                </a:lnTo>
                                <a:lnTo>
                                  <a:pt x="1202055" y="303530"/>
                                </a:lnTo>
                                <a:lnTo>
                                  <a:pt x="1308100" y="300990"/>
                                </a:lnTo>
                                <a:lnTo>
                                  <a:pt x="1411605" y="297815"/>
                                </a:lnTo>
                                <a:lnTo>
                                  <a:pt x="1513840" y="293370"/>
                                </a:lnTo>
                                <a:lnTo>
                                  <a:pt x="1614169" y="288925"/>
                                </a:lnTo>
                                <a:lnTo>
                                  <a:pt x="1712595" y="283210"/>
                                </a:lnTo>
                                <a:lnTo>
                                  <a:pt x="1810385" y="276225"/>
                                </a:lnTo>
                                <a:lnTo>
                                  <a:pt x="1906905" y="269240"/>
                                </a:lnTo>
                                <a:lnTo>
                                  <a:pt x="2002155" y="260985"/>
                                </a:lnTo>
                                <a:lnTo>
                                  <a:pt x="2096770" y="252095"/>
                                </a:lnTo>
                                <a:lnTo>
                                  <a:pt x="2191385" y="242570"/>
                                </a:lnTo>
                                <a:lnTo>
                                  <a:pt x="2284730" y="232410"/>
                                </a:lnTo>
                                <a:lnTo>
                                  <a:pt x="2378710" y="221614"/>
                                </a:lnTo>
                                <a:lnTo>
                                  <a:pt x="2519045" y="203835"/>
                                </a:lnTo>
                                <a:lnTo>
                                  <a:pt x="2660015" y="184785"/>
                                </a:lnTo>
                                <a:lnTo>
                                  <a:pt x="2802255" y="163830"/>
                                </a:lnTo>
                                <a:lnTo>
                                  <a:pt x="2882265" y="146685"/>
                                </a:lnTo>
                                <a:close/>
                                <a:moveTo>
                                  <a:pt x="4097655" y="16510"/>
                                </a:moveTo>
                                <a:lnTo>
                                  <a:pt x="3903980" y="43815"/>
                                </a:lnTo>
                                <a:lnTo>
                                  <a:pt x="3709035" y="74295"/>
                                </a:lnTo>
                                <a:lnTo>
                                  <a:pt x="3415665" y="125729"/>
                                </a:lnTo>
                                <a:lnTo>
                                  <a:pt x="2027555" y="395605"/>
                                </a:lnTo>
                                <a:lnTo>
                                  <a:pt x="1727200" y="447040"/>
                                </a:lnTo>
                                <a:lnTo>
                                  <a:pt x="1526540" y="477519"/>
                                </a:lnTo>
                                <a:lnTo>
                                  <a:pt x="1325880" y="504190"/>
                                </a:lnTo>
                                <a:lnTo>
                                  <a:pt x="1175385" y="521335"/>
                                </a:lnTo>
                                <a:lnTo>
                                  <a:pt x="1024890" y="535940"/>
                                </a:lnTo>
                                <a:lnTo>
                                  <a:pt x="328930" y="548005"/>
                                </a:lnTo>
                                <a:lnTo>
                                  <a:pt x="0" y="502919"/>
                                </a:lnTo>
                                <a:lnTo>
                                  <a:pt x="0" y="548005"/>
                                </a:lnTo>
                                <a:lnTo>
                                  <a:pt x="0" y="716915"/>
                                </a:lnTo>
                                <a:lnTo>
                                  <a:pt x="147955" y="727075"/>
                                </a:lnTo>
                                <a:lnTo>
                                  <a:pt x="645795" y="692785"/>
                                </a:lnTo>
                                <a:lnTo>
                                  <a:pt x="741045" y="678815"/>
                                </a:lnTo>
                                <a:lnTo>
                                  <a:pt x="978535" y="638810"/>
                                </a:lnTo>
                                <a:lnTo>
                                  <a:pt x="3874770" y="57150"/>
                                </a:lnTo>
                                <a:lnTo>
                                  <a:pt x="4043045" y="26035"/>
                                </a:lnTo>
                                <a:lnTo>
                                  <a:pt x="4097655" y="16510"/>
                                </a:lnTo>
                                <a:close/>
                                <a:moveTo>
                                  <a:pt x="4235450" y="0"/>
                                </a:moveTo>
                                <a:lnTo>
                                  <a:pt x="4229100" y="635"/>
                                </a:lnTo>
                                <a:lnTo>
                                  <a:pt x="4231640" y="635"/>
                                </a:lnTo>
                                <a:lnTo>
                                  <a:pt x="4235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A8A1978" id="Grupo 1" o:spid="_x0000_s1044" style="position:absolute;margin-left:-2pt;margin-top:-2.4pt;width:598.95pt;height:174.55pt;z-index:251659264;mso-position-horizontal-relative:page;mso-position-vertical-relative:page" coordorigin="15645,26836" coordsize="75628,2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">
              <v:group id="Grupo 1588067088" o:spid="_x0000_s1045" style="position:absolute;left:15645;top:26836;width:75629;height:21927" coordsize="75628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">
                <v:rect id="Rectángulo 892197149" o:spid="_x0000_s1046" style="position:absolute;width:75628;height:2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7B12AE05" w14:textId="77777777" w:rsidR="007A1463" w:rsidRDefault="007A1463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870377077" o:spid="_x0000_s1047" style="position:absolute;width:75628;height:21926;visibility:visible;mso-wrap-style:square;v-text-anchor:middle" coordsize="7562850,219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" path="m,l7562850,r,2192020l7343140,1682750,6648450,810895,5526405,286385r-41910,-6350l5441950,273685r-42545,-5715l5356225,263525r-42545,-5080l5269865,254635r-43180,-3810l5138420,244474r-88900,-4444l4959985,236855r-90170,-1270l,234950,,xm,234950r4824095,l4732655,235585r-139065,3175l4453255,243840r-141605,8255l4120515,265430r-290196,26035l2447290,441960r-296545,25400l1953895,480695r-195580,9525l1612900,494665r-144780,1270l1372235,495300r-95250,-1905l1182370,490220r-94615,-5080l994409,478790r-92709,-8255l855345,465455r-45720,-5080l763270,454660r-45085,-6350l672465,441960r-45085,-6985l582295,427355r-45085,-8255l492760,410210r-44450,-9525l403860,391160,360045,381000,316230,370205,273050,358775,229870,346710,186690,334010,143510,320675,100965,306705,59055,292735,17145,277495,,271145,,234950xe" fillcolor="#0097b1" stroked="f">
                  <v:path arrowok="t" o:extrusionok="f"/>
                </v:shape>
                <v:shape id="Forma libre: forma 1955548946" o:spid="_x0000_s1048" style="position:absolute;width:75628;height:4089;visibility:visible;mso-wrap-style:square;v-text-anchor:middle" coordsize="756285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" path="m,l2366010,,2146300,53975r-215266,50164l1804035,130810r-125095,24130l1596390,169545r-81915,13335l1432560,194945r-81280,10794l1270635,213994r-40005,3811l1189990,221615r-40005,2540l1109980,226695r-40005,1904l1029335,230505r-40005,1270l949325,232410r-40005,l869315,231775r-40005,-636l789305,229235r-40640,-1905l708660,224790r-40005,-3175l628015,218440r-40005,-4446l547370,208915r-40641,-5080l466090,197485,404495,187325,344170,175895,285115,163830,227965,150495,172720,136525,119380,121920,66675,106045,16510,90170,,84455,,xm7160895,r401955,l7562850,408305r-12065,-15875l7529830,366395r-21590,-26670l7485380,313055r-23495,-27305l7437755,258445r-26035,-27940l7385685,203200r-27940,-27940l7329170,147320r-29845,-28575l7268845,90805,7237095,62865,7204075,34925,7170420,6985,7160895,xe" fillcolor="#004aac" stroked="f">
                  <v:path arrowok="t" o:extrusionok="f"/>
                </v:shape>
                <v:shape id="Forma libre: forma 1476435030" o:spid="_x0000_s1049" style="position:absolute;top:584;width:75628;height:21336;visibility:visible;mso-wrap-style:square;v-text-anchor:middle" coordsize="756285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" path="m3759200,63500r1890395,l5766435,88900r57150,25400l5986780,152400r52705,25400l6090920,190500r50165,25400l6189980,228600r48260,25400l6285230,266700r46355,25400l6376670,317500r44450,25400l6464300,368300r41910,25400l6547485,419100r40640,25400l6627495,469900r38735,25400l6704330,520700r36830,25400l6777355,571500r35560,38100l6847205,635000r33655,25400l6913880,698500r31750,25400l6977380,762000r30480,25400l7037705,825500r29210,25400l7095490,889000r27940,25400l7150735,952500r26670,38100l7202805,1016000r25400,38100l7252970,1092200r24130,38100l7300595,1155700r22860,38100l7345680,1231900r22225,38100l7388860,1295400r20955,38100l7430135,1371600r19685,38100l7469505,1447800r18415,38100l7506970,1511300r17780,38100l7542530,1587500r17145,38100l7562850,1625600r,508000l7343140,1625600,6648450,762000,5526405,228600r-41910,l5441950,215900r-85725,l5313680,203200r-86995,l5182235,190500r-222250,l4914900,177800r-1926590,l3070225,165100r48895,-12700l3168650,152400r48895,-12700l3266440,139700r49530,-12700l3364865,127000r49530,-12700l3463290,114300r99060,-25400l3611245,88900r49530,-12700l3709670,76200r49530,-12700xm1182370,431800r576580,l1710055,444500r-480060,l1182370,431800xm948055,419100r1055370,l1953895,431800r-959486,l948055,419100xm809625,406400r1390650,l2150745,419100r-1295400,l809625,406400xm718185,393700r1630045,l2298700,406400r-1534795,l718185,393700xm627380,381000r1869440,l2447290,393700r-1774825,l627380,381000xm448310,342900r314325,l806450,355600r133350,l984885,368300r1661160,l2596515,381000r-2014220,l448310,342900xm1440180,355600r1304925,l2695575,368300r-1301750,l1440180,355600xm1673225,342900r1171575,l2794635,355600r-1168400,l1673225,342900xm2146935,292100r1143635,l2993390,330200r-49530,12700l1767205,342900r46990,-12700l1908809,330200r47626,-12700l2004059,317500r47626,-12700l2099310,304800r47625,-12700xm,190500r1905,l248285,266700r41910,l416560,304800r42545,l501650,317500r43180,l588010,330200r43180,l675005,342900r-270510,l17145,228600,,215900,,190500xm2243455,279400r1195070,l3389630,292100r-1194435,l2243455,279400xm2339340,266700r1197610,l3488055,279400r-1196975,l2339340,266700xm2435860,254000r1199515,l3586480,266700r-1198880,l2435860,254000xm2533015,241300r1249045,l3733165,254000r-1248410,l2533015,241300xm2630170,228600r1249045,l3830319,241300r-1248409,l2630170,228600xm2727325,215900r1297304,l3976370,228600r-1297305,l2727325,215900xm2988310,177800r1697990,l4639945,190500r-281305,l4311650,203200r-95250,l4168775,215900r-1392555,l2825115,203200r163195,-25400xm4152900,25400r1248410,l5589270,63500r-1731645,l3907155,50800r48895,l4005580,38100r98425,l4152900,25400xm4300220,12700r970280,l5336540,25400r-1085215,l4300220,12700xm4447540,r678815,l5174615,12700r-776605,l4447540,xe" fillcolor="#8ccfda" stroked="f">
                  <v:path arrowok="t" o:extrusionok="f"/>
                </v:shape>
                <v:shape id="Forma libre: forma 177414295" o:spid="_x0000_s1050" style="position:absolute;top:3600;width:28822;height:3480;visibility:visible;mso-wrap-style:square;v-text-anchor:middle" coordsize="2882265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" path="m2882265,104775r-386715,78105l1569085,314960,452755,347345,,242570,,227330r1361440,l2882265,104775xm,l307340,101599,1361440,227330,,227330,,xe" fillcolor="#004aac" stroked="f">
                  <v:path arrowok="t" o:extrusionok="f"/>
                </v:shape>
                <v:shape id="Forma libre: forma 1024081506" o:spid="_x0000_s1051" style="position:absolute;top:3181;width:42354;height:9061;visibility:visible;mso-wrap-style:square;v-text-anchor:middle" coordsize="4235450,90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" path="m4235450,l1925320,608965r-189230,48895l1558925,701040r-195580,43180l1207135,776605r-162560,30480l934085,825500,821055,843280,708025,859155,593725,873125,480060,885190r-56515,5080l367030,894080r-56515,3810l254635,901065r-55245,2540l144145,904875r-54610,635l35560,905510,,904875,,548005r328930,l1024890,535940r152400,-15241l1330325,503555r203200,-27305l1736725,445135r303530,-52070l3396615,128904,3694430,76835,3891915,45085,4039235,24130,4186555,5715,4235450,xm,502920r328930,45085l,548005,,502920xe" fillcolor="#8ccfda" stroked="f">
                  <v:path arrowok="t" o:extrusionok="f"/>
                </v:shape>
                <v:shape id="Forma libre: forma 1078828490" o:spid="_x0000_s1052" style="position:absolute;top:3181;width:42354;height:7277;visibility:visible;mso-wrap-style:square;v-text-anchor:middle" coordsize="4235450,72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" path="m2882265,146685l1361440,269240,307340,143510,,41910,,196214r206375,54611l754380,303530r115570,1270l983615,305435r110490,-635l1202055,303530r106045,-2540l1411605,297815r102235,-4445l1614169,288925r98426,-5715l1810385,276225r96520,-6985l2002155,260985r94615,-8890l2191385,242570r93345,-10160l2378710,221614r140335,-17779l2660015,184785r142240,-20955l2882265,146685xm4097655,16510l3903980,43815,3709035,74295r-293370,51434l2027555,395605r-300355,51435l1526540,477519r-200660,26671l1175385,521335r-150495,14605l328930,548005,,502919r,45086l,716915r147955,10160l645795,692785r95250,-13970l978535,638810,3874770,57150,4043045,26035r54610,-9525xm4235450,r-6350,635l4231640,635,4235450,xe" fillcolor="#0097b1" stroked="f">
                  <v:path arrowok="t" o:extrusionok="f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67731CCB" wp14:editId="462479FA">
          <wp:simplePos x="0" y="0"/>
          <wp:positionH relativeFrom="column">
            <wp:posOffset>-152399</wp:posOffset>
          </wp:positionH>
          <wp:positionV relativeFrom="paragraph">
            <wp:posOffset>1362075</wp:posOffset>
          </wp:positionV>
          <wp:extent cx="1396612" cy="1492563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8493"/>
                  <a:stretch>
                    <a:fillRect/>
                  </a:stretch>
                </pic:blipFill>
                <pic:spPr>
                  <a:xfrm>
                    <a:off x="0" y="0"/>
                    <a:ext cx="1396612" cy="1492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3B1926"/>
    <w:multiLevelType w:val="hybridMultilevel"/>
    <w:tmpl w:val="F1A03C7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72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372"/>
    <w:rsid w:val="007A1463"/>
    <w:rsid w:val="00995372"/>
    <w:rsid w:val="00A57128"/>
    <w:rsid w:val="00C21BB5"/>
    <w:rsid w:val="00CB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32F294"/>
  <w15:docId w15:val="{C613E283-6F4C-4BFF-9767-C974FAA8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s-P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9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\OneDrive\Documentos\Plantillas%20personalizadas%20de%20Office\PLANTILLA%2020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C79C6-9352-4047-A25B-01B0AEFF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2024</Template>
  <TotalTime>12</TotalTime>
  <Pages>7</Pages>
  <Words>170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campbell</dc:creator>
  <cp:lastModifiedBy>adrian campbell</cp:lastModifiedBy>
  <cp:revision>1</cp:revision>
  <cp:lastPrinted>2024-06-10T19:32:00Z</cp:lastPrinted>
  <dcterms:created xsi:type="dcterms:W3CDTF">2024-06-10T19:22:00Z</dcterms:created>
  <dcterms:modified xsi:type="dcterms:W3CDTF">2024-06-10T19:34:00Z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2024-01-25T00:00:00Z</vt:lpwstr>
  </property>
  <property fmtid="{D5CDD505-2E9C-101B-9397-08002B2CF9AE}" pid="3" name="Creator">
    <vt:lpwstr>Canva</vt:lpwstr>
  </property>
  <property fmtid="{D5CDD505-2E9C-101B-9397-08002B2CF9AE}" pid="4" name="Created">
    <vt:lpwstr>2024-01-25T00:00:00Z</vt:lpwstr>
  </property>
</Properties>
</file>